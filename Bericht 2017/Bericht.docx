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203EA1" w:rsidP="00203EA1">
      <w:pPr>
        <w:pStyle w:val="KeinLeerraum"/>
        <w:rPr>
          <w:lang w:val="de-DE"/>
        </w:rPr>
      </w:pPr>
    </w:p>
    <w:sdt>
      <w:sdtPr>
        <w:alias w:val="Titel"/>
        <w:tag w:val=""/>
        <w:id w:val="-980604905"/>
        <w:placeholder>
          <w:docPart w:val="62B8C004ACCC46F0B29DE239EE544214"/>
        </w:placeholder>
        <w:dataBinding w:prefixMappings="xmlns:ns0='http://purl.org/dc/elements/1.1/' xmlns:ns1='http://schemas.openxmlformats.org/package/2006/metadata/core-properties' " w:xpath="/ns1:coreProperties[1]/ns0:title[1]" w:storeItemID="{6C3C8BC8-F283-45AE-878A-BAB7291924A1}"/>
        <w:text/>
      </w:sdtPr>
      <w:sdtContent>
        <w:p w:rsidR="00AA6CA8" w:rsidRPr="00D50E20" w:rsidRDefault="00E36E97" w:rsidP="00203EA1">
          <w:pPr>
            <w:pStyle w:val="Titel"/>
          </w:pPr>
          <w:r w:rsidRPr="00E36E97">
            <w:t>Technologieupgrade für das Stereo X Labor</w:t>
          </w:r>
        </w:p>
      </w:sdtContent>
    </w:sdt>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Default="00203EA1" w:rsidP="00203EA1">
      <w:pPr>
        <w:pStyle w:val="KeinLeerraum"/>
        <w:rPr>
          <w:lang w:val="de-DE"/>
        </w:rPr>
      </w:pPr>
    </w:p>
    <w:p w:rsidR="00D50E20" w:rsidRDefault="00D50E20" w:rsidP="00203EA1">
      <w:pPr>
        <w:pStyle w:val="KeinLeerraum"/>
        <w:rPr>
          <w:lang w:val="de-DE"/>
        </w:rPr>
      </w:pPr>
    </w:p>
    <w:p w:rsidR="00D50E20" w:rsidRPr="00D50E20" w:rsidRDefault="00D50E20" w:rsidP="00203EA1">
      <w:pPr>
        <w:pStyle w:val="KeinLeerraum"/>
        <w:rPr>
          <w:lang w:val="de-DE"/>
        </w:rPr>
      </w:pPr>
    </w:p>
    <w:p w:rsidR="00203EA1" w:rsidRPr="00D50E20" w:rsidRDefault="00203EA1" w:rsidP="00203EA1">
      <w:pPr>
        <w:pStyle w:val="KeinLeerraum"/>
        <w:rPr>
          <w:sz w:val="24"/>
          <w:lang w:val="de-DE"/>
        </w:rPr>
      </w:pPr>
    </w:p>
    <w:sdt>
      <w:sdtPr>
        <w:rPr>
          <w:rFonts w:ascii="Arial" w:hAnsi="Arial" w:cs="Arial"/>
          <w:b/>
          <w:sz w:val="24"/>
          <w:lang w:val="de-DE"/>
        </w:rPr>
        <w:alias w:val="Schlüsselwörter"/>
        <w:tag w:val=""/>
        <w:id w:val="-1733075374"/>
        <w:placeholder>
          <w:docPart w:val="9A61344DCF6A415EACA886E410B5CF25"/>
        </w:placeholder>
        <w:dataBinding w:prefixMappings="xmlns:ns0='http://purl.org/dc/elements/1.1/' xmlns:ns1='http://schemas.openxmlformats.org/package/2006/metadata/core-properties' " w:xpath="/ns1:coreProperties[1]/ns1:keywords[1]" w:storeItemID="{6C3C8BC8-F283-45AE-878A-BAB7291924A1}"/>
        <w:text/>
      </w:sdtPr>
      <w:sdtContent>
        <w:p w:rsidR="00203EA1" w:rsidRPr="00D50E20" w:rsidRDefault="00BA1D9D" w:rsidP="00203EA1">
          <w:pPr>
            <w:pStyle w:val="KeinLeerraum"/>
            <w:jc w:val="center"/>
            <w:rPr>
              <w:rFonts w:ascii="Arial" w:hAnsi="Arial" w:cs="Arial"/>
              <w:b/>
              <w:sz w:val="24"/>
              <w:lang w:val="de-DE"/>
            </w:rPr>
          </w:pPr>
          <w:r>
            <w:rPr>
              <w:rFonts w:ascii="Arial" w:hAnsi="Arial" w:cs="Arial"/>
              <w:b/>
              <w:sz w:val="24"/>
              <w:lang w:val="de-DE"/>
            </w:rPr>
            <w:t>Studienarbeit</w:t>
          </w:r>
        </w:p>
      </w:sdtContent>
    </w:sdt>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Des Studienganges Informationstechnik</w:t>
      </w: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An der Dualen Hochschule Baden-Württemberg Ravensburg</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Von</w:t>
      </w: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Nico Kubasta und Patrick Ziegeldorf</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AB32B5" w:rsidRDefault="00203EA1" w:rsidP="00203EA1">
      <w:pPr>
        <w:pStyle w:val="KeinLeerraum"/>
        <w:rPr>
          <w:rFonts w:ascii="Arial" w:hAnsi="Arial" w:cs="Arial"/>
          <w:sz w:val="24"/>
          <w:lang w:val="de-DE"/>
        </w:rPr>
      </w:pPr>
    </w:p>
    <w:p w:rsidR="00203EA1" w:rsidRPr="00AB32B5" w:rsidRDefault="00AB32B5" w:rsidP="00203EA1">
      <w:pPr>
        <w:pStyle w:val="KeinLeerraum"/>
        <w:jc w:val="center"/>
        <w:rPr>
          <w:rFonts w:ascii="Arial" w:hAnsi="Arial" w:cs="Arial"/>
          <w:sz w:val="24"/>
          <w:lang w:val="de-DE"/>
        </w:rPr>
      </w:pPr>
      <w:r w:rsidRPr="00AB32B5">
        <w:rPr>
          <w:rFonts w:ascii="Arial" w:hAnsi="Arial" w:cs="Arial"/>
          <w:sz w:val="24"/>
          <w:lang w:val="de-DE"/>
        </w:rPr>
        <w:t>17.07.2017</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Bearbeitungszeitraum</w:t>
      </w:r>
      <w:r w:rsidRPr="00D50E20">
        <w:rPr>
          <w:rFonts w:ascii="Arial" w:hAnsi="Arial" w:cs="Arial"/>
          <w:sz w:val="24"/>
          <w:lang w:val="de-DE"/>
        </w:rPr>
        <w:tab/>
      </w:r>
      <w:r w:rsidRPr="00D50E20">
        <w:rPr>
          <w:rFonts w:ascii="Arial" w:hAnsi="Arial" w:cs="Arial"/>
          <w:color w:val="FF0000"/>
          <w:sz w:val="24"/>
          <w:lang w:val="de-DE"/>
        </w:rPr>
        <w:t>12 Wochen</w:t>
      </w: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Matrikelnummer, Kurs</w:t>
      </w:r>
      <w:r w:rsidRPr="00D50E20">
        <w:rPr>
          <w:rFonts w:ascii="Arial" w:hAnsi="Arial" w:cs="Arial"/>
          <w:sz w:val="24"/>
          <w:lang w:val="de-DE"/>
        </w:rPr>
        <w:tab/>
      </w:r>
      <w:r w:rsidRPr="00D50E20">
        <w:rPr>
          <w:rFonts w:ascii="Arial" w:hAnsi="Arial" w:cs="Arial"/>
          <w:color w:val="FF0000"/>
          <w:sz w:val="24"/>
          <w:lang w:val="de-DE"/>
        </w:rPr>
        <w:t>Matrikelnummer, Kurs</w:t>
      </w: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Betreuer der Studienarbeit</w:t>
      </w:r>
      <w:r w:rsidRPr="00D50E20">
        <w:rPr>
          <w:rFonts w:ascii="Arial" w:hAnsi="Arial" w:cs="Arial"/>
          <w:sz w:val="24"/>
          <w:lang w:val="de-DE"/>
        </w:rPr>
        <w:tab/>
        <w:t xml:space="preserve">Prof. Dr. Andreas </w:t>
      </w:r>
      <w:proofErr w:type="spellStart"/>
      <w:r w:rsidRPr="00D50E20">
        <w:rPr>
          <w:rFonts w:ascii="Arial" w:hAnsi="Arial" w:cs="Arial"/>
          <w:sz w:val="24"/>
          <w:lang w:val="de-DE"/>
        </w:rPr>
        <w:t>Judt</w:t>
      </w:r>
      <w:proofErr w:type="spellEnd"/>
      <w:r w:rsidRPr="00D50E20">
        <w:rPr>
          <w:rFonts w:ascii="Arial" w:hAnsi="Arial" w:cs="Arial"/>
          <w:sz w:val="24"/>
          <w:lang w:val="de-DE"/>
        </w:rPr>
        <w:br w:type="page"/>
      </w:r>
    </w:p>
    <w:p w:rsidR="00203EA1" w:rsidRPr="00D50E20" w:rsidRDefault="00203EA1" w:rsidP="00203EA1">
      <w:pPr>
        <w:pStyle w:val="Untertitel"/>
      </w:pPr>
      <w:r w:rsidRPr="00D50E20">
        <w:lastRenderedPageBreak/>
        <w:t>Erklärung</w:t>
      </w:r>
    </w:p>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r w:rsidRPr="00D50E20">
        <w:t>gemäß Ziffer 1.1.13 der Anlage 1 zu §§ 3, 4 und 5  der Studien- und Prüfungsordnung für die Bachelorstudiengänge im Studienbereich Technik der Dualen Hochschule Baden-Württemberg vom 29.09.2015.</w:t>
      </w:r>
    </w:p>
    <w:p w:rsidR="00203EA1" w:rsidRPr="00D50E20" w:rsidRDefault="00203EA1" w:rsidP="00203EA1"/>
    <w:p w:rsidR="00203EA1" w:rsidRPr="00D50E20" w:rsidRDefault="00203EA1" w:rsidP="00203EA1">
      <w:r w:rsidRPr="00D50E20">
        <w:t>Wir</w:t>
      </w:r>
      <w:r w:rsidR="00D50E20">
        <w:t xml:space="preserve"> versicher</w:t>
      </w:r>
      <w:r w:rsidRPr="00D50E20">
        <w:t xml:space="preserve">n hiermit, dass wir unsere Studienarbeit mit dem Thema: </w:t>
      </w:r>
    </w:p>
    <w:p w:rsidR="00203EA1" w:rsidRPr="00D50E20" w:rsidRDefault="00203EA1" w:rsidP="00203EA1"/>
    <w:p w:rsidR="00203EA1" w:rsidRPr="00D50E20" w:rsidRDefault="00203EA1" w:rsidP="00203EA1"/>
    <w:sdt>
      <w:sdtPr>
        <w:rPr>
          <w:b/>
          <w:sz w:val="32"/>
        </w:rPr>
        <w:alias w:val="Titel"/>
        <w:tag w:val=""/>
        <w:id w:val="-1593006079"/>
        <w:placeholder>
          <w:docPart w:val="F5233F1FB6E147B4B3BE6EADE49863EC"/>
        </w:placeholder>
        <w:dataBinding w:prefixMappings="xmlns:ns0='http://purl.org/dc/elements/1.1/' xmlns:ns1='http://schemas.openxmlformats.org/package/2006/metadata/core-properties' " w:xpath="/ns1:coreProperties[1]/ns0:title[1]" w:storeItemID="{6C3C8BC8-F283-45AE-878A-BAB7291924A1}"/>
        <w:text/>
      </w:sdtPr>
      <w:sdtContent>
        <w:p w:rsidR="00AB32B5" w:rsidRPr="00AB32B5" w:rsidRDefault="00E36E97" w:rsidP="00AB32B5">
          <w:pPr>
            <w:jc w:val="center"/>
            <w:rPr>
              <w:b/>
              <w:sz w:val="32"/>
            </w:rPr>
          </w:pPr>
          <w:r>
            <w:rPr>
              <w:b/>
              <w:sz w:val="32"/>
            </w:rPr>
            <w:t>Technologieupgrade für das Stereo X Labor</w:t>
          </w:r>
        </w:p>
      </w:sdtContent>
    </w:sdt>
    <w:p w:rsidR="00203EA1" w:rsidRPr="00D50E20" w:rsidRDefault="00203EA1" w:rsidP="00203EA1"/>
    <w:p w:rsidR="00203EA1" w:rsidRPr="00D50E20" w:rsidRDefault="00203EA1" w:rsidP="00203EA1"/>
    <w:p w:rsidR="00203EA1" w:rsidRPr="00D50E20" w:rsidRDefault="00203EA1" w:rsidP="00203EA1">
      <w:r w:rsidRPr="00D50E20">
        <w:t>selbstständig verfasst und keine anderen als die angegebenen Quellen und Hilfsmittel benutzt haben. Wir versichern zudem, dass die eingereichte elektronische Fassung mit der gedruckten Fassung übereinstimmt.</w:t>
      </w:r>
    </w:p>
    <w:p w:rsidR="00203EA1" w:rsidRPr="00D50E20" w:rsidRDefault="00203EA1" w:rsidP="00203EA1"/>
    <w:p w:rsidR="00203EA1" w:rsidRPr="00D50E20" w:rsidRDefault="00203EA1" w:rsidP="00203EA1"/>
    <w:p w:rsidR="00203EA1" w:rsidRPr="00D50E20" w:rsidRDefault="00AB32B5" w:rsidP="00203EA1">
      <w:r>
        <w:t>Ulm</w:t>
      </w:r>
      <w:r w:rsidR="00203EA1" w:rsidRPr="00D50E20">
        <w:t xml:space="preserve">, den </w:t>
      </w:r>
      <w:r>
        <w:t>17.07.2017</w:t>
      </w: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r w:rsidRPr="00D50E20">
        <w:t>Nico Kubasta</w:t>
      </w:r>
      <w:r w:rsidRPr="00D50E20">
        <w:tab/>
        <w:t xml:space="preserve">Patrick Ziegeldorf </w:t>
      </w:r>
      <w:r w:rsidRPr="00D50E20">
        <w:tab/>
      </w:r>
      <w:r w:rsidRPr="00D50E20">
        <w:br w:type="page"/>
      </w:r>
    </w:p>
    <w:p w:rsidR="00203EA1" w:rsidRPr="00D50E20" w:rsidRDefault="00203EA1" w:rsidP="00203EA1">
      <w:pPr>
        <w:pStyle w:val="Untertitel"/>
      </w:pPr>
      <w:r w:rsidRPr="00D50E20">
        <w:lastRenderedPageBreak/>
        <w:t>Abstract</w:t>
      </w:r>
    </w:p>
    <w:p w:rsidR="00203EA1" w:rsidRPr="00D50E20" w:rsidRDefault="00203EA1">
      <w:pPr>
        <w:spacing w:line="259" w:lineRule="auto"/>
      </w:pPr>
      <w:r w:rsidRPr="00D50E20">
        <w:br w:type="page"/>
      </w:r>
    </w:p>
    <w:p w:rsidR="00203EA1" w:rsidRPr="00D50E20" w:rsidRDefault="00203EA1" w:rsidP="00203EA1">
      <w:pPr>
        <w:pStyle w:val="Untertitel"/>
      </w:pPr>
      <w:r w:rsidRPr="00D50E20">
        <w:lastRenderedPageBreak/>
        <w:t>Inhalt</w:t>
      </w:r>
    </w:p>
    <w:p w:rsidR="00C037F2" w:rsidRDefault="00D50E20">
      <w:pPr>
        <w:pStyle w:val="Verzeichnis1"/>
        <w:tabs>
          <w:tab w:val="left" w:pos="1320"/>
          <w:tab w:val="right" w:leader="dot" w:pos="9060"/>
        </w:tabs>
        <w:rPr>
          <w:rFonts w:asciiTheme="minorHAnsi" w:eastAsiaTheme="minorEastAsia" w:hAnsiTheme="minorHAnsi"/>
          <w:noProof/>
          <w:sz w:val="22"/>
          <w:lang w:eastAsia="de-DE"/>
        </w:rPr>
      </w:pPr>
      <w:r w:rsidRPr="00D50E20">
        <w:fldChar w:fldCharType="begin"/>
      </w:r>
      <w:r w:rsidRPr="00D50E20">
        <w:instrText xml:space="preserve"> TOC \o "1-3" \h \z \u </w:instrText>
      </w:r>
      <w:r w:rsidRPr="00D50E20">
        <w:fldChar w:fldCharType="separate"/>
      </w:r>
      <w:hyperlink w:anchor="_Toc487471610" w:history="1">
        <w:r w:rsidR="00C037F2" w:rsidRPr="00FB52FB">
          <w:rPr>
            <w:rStyle w:val="Hyperlink"/>
            <w:noProof/>
          </w:rPr>
          <w:t>Kapitel 1</w:t>
        </w:r>
        <w:r w:rsidR="00C037F2">
          <w:rPr>
            <w:rFonts w:asciiTheme="minorHAnsi" w:eastAsiaTheme="minorEastAsia" w:hAnsiTheme="minorHAnsi"/>
            <w:noProof/>
            <w:sz w:val="22"/>
            <w:lang w:eastAsia="de-DE"/>
          </w:rPr>
          <w:tab/>
        </w:r>
        <w:r w:rsidR="00C037F2" w:rsidRPr="00FB52FB">
          <w:rPr>
            <w:rStyle w:val="Hyperlink"/>
            <w:noProof/>
          </w:rPr>
          <w:t>Strukturelle Arbeiten</w:t>
        </w:r>
        <w:r w:rsidR="00C037F2">
          <w:rPr>
            <w:noProof/>
            <w:webHidden/>
          </w:rPr>
          <w:tab/>
        </w:r>
        <w:r w:rsidR="00C037F2">
          <w:rPr>
            <w:noProof/>
            <w:webHidden/>
          </w:rPr>
          <w:fldChar w:fldCharType="begin"/>
        </w:r>
        <w:r w:rsidR="00C037F2">
          <w:rPr>
            <w:noProof/>
            <w:webHidden/>
          </w:rPr>
          <w:instrText xml:space="preserve"> PAGEREF _Toc487471610 \h </w:instrText>
        </w:r>
        <w:r w:rsidR="00C037F2">
          <w:rPr>
            <w:noProof/>
            <w:webHidden/>
          </w:rPr>
        </w:r>
        <w:r w:rsidR="00C037F2">
          <w:rPr>
            <w:noProof/>
            <w:webHidden/>
          </w:rPr>
          <w:fldChar w:fldCharType="separate"/>
        </w:r>
        <w:r w:rsidR="00C037F2">
          <w:rPr>
            <w:noProof/>
            <w:webHidden/>
          </w:rPr>
          <w:t>2</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11" w:history="1">
        <w:r w:rsidR="00C037F2" w:rsidRPr="00FB52FB">
          <w:rPr>
            <w:rStyle w:val="Hyperlink"/>
            <w:noProof/>
          </w:rPr>
          <w:t>1.1</w:t>
        </w:r>
        <w:r w:rsidR="00C037F2">
          <w:rPr>
            <w:rFonts w:asciiTheme="minorHAnsi" w:eastAsiaTheme="minorEastAsia" w:hAnsiTheme="minorHAnsi"/>
            <w:noProof/>
            <w:sz w:val="22"/>
            <w:lang w:eastAsia="de-DE"/>
          </w:rPr>
          <w:tab/>
        </w:r>
        <w:r w:rsidR="00C037F2" w:rsidRPr="00FB52FB">
          <w:rPr>
            <w:rStyle w:val="Hyperlink"/>
            <w:noProof/>
          </w:rPr>
          <w:t>Einleitung</w:t>
        </w:r>
        <w:r w:rsidR="00C037F2">
          <w:rPr>
            <w:noProof/>
            <w:webHidden/>
          </w:rPr>
          <w:tab/>
        </w:r>
        <w:r w:rsidR="00C037F2">
          <w:rPr>
            <w:noProof/>
            <w:webHidden/>
          </w:rPr>
          <w:fldChar w:fldCharType="begin"/>
        </w:r>
        <w:r w:rsidR="00C037F2">
          <w:rPr>
            <w:noProof/>
            <w:webHidden/>
          </w:rPr>
          <w:instrText xml:space="preserve"> PAGEREF _Toc487471611 \h </w:instrText>
        </w:r>
        <w:r w:rsidR="00C037F2">
          <w:rPr>
            <w:noProof/>
            <w:webHidden/>
          </w:rPr>
        </w:r>
        <w:r w:rsidR="00C037F2">
          <w:rPr>
            <w:noProof/>
            <w:webHidden/>
          </w:rPr>
          <w:fldChar w:fldCharType="separate"/>
        </w:r>
        <w:r w:rsidR="00C037F2">
          <w:rPr>
            <w:noProof/>
            <w:webHidden/>
          </w:rPr>
          <w:t>3</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12" w:history="1">
        <w:r w:rsidR="00C037F2" w:rsidRPr="00FB52FB">
          <w:rPr>
            <w:rStyle w:val="Hyperlink"/>
            <w:noProof/>
          </w:rPr>
          <w:t>1.1.1</w:t>
        </w:r>
        <w:r w:rsidR="00C037F2">
          <w:rPr>
            <w:rFonts w:asciiTheme="minorHAnsi" w:eastAsiaTheme="minorEastAsia" w:hAnsiTheme="minorHAnsi"/>
            <w:noProof/>
            <w:sz w:val="22"/>
            <w:lang w:eastAsia="de-DE"/>
          </w:rPr>
          <w:tab/>
        </w:r>
        <w:r w:rsidR="00C037F2" w:rsidRPr="00FB52FB">
          <w:rPr>
            <w:rStyle w:val="Hyperlink"/>
            <w:noProof/>
          </w:rPr>
          <w:t>Motivation</w:t>
        </w:r>
        <w:r w:rsidR="00C037F2">
          <w:rPr>
            <w:noProof/>
            <w:webHidden/>
          </w:rPr>
          <w:tab/>
        </w:r>
        <w:r w:rsidR="00C037F2">
          <w:rPr>
            <w:noProof/>
            <w:webHidden/>
          </w:rPr>
          <w:fldChar w:fldCharType="begin"/>
        </w:r>
        <w:r w:rsidR="00C037F2">
          <w:rPr>
            <w:noProof/>
            <w:webHidden/>
          </w:rPr>
          <w:instrText xml:space="preserve"> PAGEREF _Toc487471612 \h </w:instrText>
        </w:r>
        <w:r w:rsidR="00C037F2">
          <w:rPr>
            <w:noProof/>
            <w:webHidden/>
          </w:rPr>
        </w:r>
        <w:r w:rsidR="00C037F2">
          <w:rPr>
            <w:noProof/>
            <w:webHidden/>
          </w:rPr>
          <w:fldChar w:fldCharType="separate"/>
        </w:r>
        <w:r w:rsidR="00C037F2">
          <w:rPr>
            <w:noProof/>
            <w:webHidden/>
          </w:rPr>
          <w:t>3</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13" w:history="1">
        <w:r w:rsidR="00C037F2" w:rsidRPr="00FB52FB">
          <w:rPr>
            <w:rStyle w:val="Hyperlink"/>
            <w:noProof/>
          </w:rPr>
          <w:t>1.1.2</w:t>
        </w:r>
        <w:r w:rsidR="00C037F2">
          <w:rPr>
            <w:rFonts w:asciiTheme="minorHAnsi" w:eastAsiaTheme="minorEastAsia" w:hAnsiTheme="minorHAnsi"/>
            <w:noProof/>
            <w:sz w:val="22"/>
            <w:lang w:eastAsia="de-DE"/>
          </w:rPr>
          <w:tab/>
        </w:r>
        <w:r w:rsidR="00C037F2" w:rsidRPr="00FB52FB">
          <w:rPr>
            <w:rStyle w:val="Hyperlink"/>
            <w:noProof/>
          </w:rPr>
          <w:t>Zielsetzung</w:t>
        </w:r>
        <w:r w:rsidR="00C037F2">
          <w:rPr>
            <w:noProof/>
            <w:webHidden/>
          </w:rPr>
          <w:tab/>
        </w:r>
        <w:r w:rsidR="00C037F2">
          <w:rPr>
            <w:noProof/>
            <w:webHidden/>
          </w:rPr>
          <w:fldChar w:fldCharType="begin"/>
        </w:r>
        <w:r w:rsidR="00C037F2">
          <w:rPr>
            <w:noProof/>
            <w:webHidden/>
          </w:rPr>
          <w:instrText xml:space="preserve"> PAGEREF _Toc487471613 \h </w:instrText>
        </w:r>
        <w:r w:rsidR="00C037F2">
          <w:rPr>
            <w:noProof/>
            <w:webHidden/>
          </w:rPr>
        </w:r>
        <w:r w:rsidR="00C037F2">
          <w:rPr>
            <w:noProof/>
            <w:webHidden/>
          </w:rPr>
          <w:fldChar w:fldCharType="separate"/>
        </w:r>
        <w:r w:rsidR="00C037F2">
          <w:rPr>
            <w:noProof/>
            <w:webHidden/>
          </w:rPr>
          <w:t>3</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14" w:history="1">
        <w:r w:rsidR="00C037F2" w:rsidRPr="00FB52FB">
          <w:rPr>
            <w:rStyle w:val="Hyperlink"/>
            <w:noProof/>
          </w:rPr>
          <w:t>1.2</w:t>
        </w:r>
        <w:r w:rsidR="00C037F2">
          <w:rPr>
            <w:rFonts w:asciiTheme="minorHAnsi" w:eastAsiaTheme="minorEastAsia" w:hAnsiTheme="minorHAnsi"/>
            <w:noProof/>
            <w:sz w:val="22"/>
            <w:lang w:eastAsia="de-DE"/>
          </w:rPr>
          <w:tab/>
        </w:r>
        <w:r w:rsidR="00C037F2" w:rsidRPr="00FB52FB">
          <w:rPr>
            <w:rStyle w:val="Hyperlink"/>
            <w:noProof/>
          </w:rPr>
          <w:t>Erfassung des Inventars</w:t>
        </w:r>
        <w:r w:rsidR="00C037F2">
          <w:rPr>
            <w:noProof/>
            <w:webHidden/>
          </w:rPr>
          <w:tab/>
        </w:r>
        <w:r w:rsidR="00C037F2">
          <w:rPr>
            <w:noProof/>
            <w:webHidden/>
          </w:rPr>
          <w:fldChar w:fldCharType="begin"/>
        </w:r>
        <w:r w:rsidR="00C037F2">
          <w:rPr>
            <w:noProof/>
            <w:webHidden/>
          </w:rPr>
          <w:instrText xml:space="preserve"> PAGEREF _Toc487471614 \h </w:instrText>
        </w:r>
        <w:r w:rsidR="00C037F2">
          <w:rPr>
            <w:noProof/>
            <w:webHidden/>
          </w:rPr>
        </w:r>
        <w:r w:rsidR="00C037F2">
          <w:rPr>
            <w:noProof/>
            <w:webHidden/>
          </w:rPr>
          <w:fldChar w:fldCharType="separate"/>
        </w:r>
        <w:r w:rsidR="00C037F2">
          <w:rPr>
            <w:noProof/>
            <w:webHidden/>
          </w:rPr>
          <w:t>4</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15" w:history="1">
        <w:r w:rsidR="00C037F2" w:rsidRPr="00FB52FB">
          <w:rPr>
            <w:rStyle w:val="Hyperlink"/>
            <w:noProof/>
          </w:rPr>
          <w:t>1.2.1</w:t>
        </w:r>
        <w:r w:rsidR="00C037F2">
          <w:rPr>
            <w:rFonts w:asciiTheme="minorHAnsi" w:eastAsiaTheme="minorEastAsia" w:hAnsiTheme="minorHAnsi"/>
            <w:noProof/>
            <w:sz w:val="22"/>
            <w:lang w:eastAsia="de-DE"/>
          </w:rPr>
          <w:tab/>
        </w:r>
        <w:r w:rsidR="00C037F2" w:rsidRPr="00FB52FB">
          <w:rPr>
            <w:rStyle w:val="Hyperlink"/>
            <w:noProof/>
          </w:rPr>
          <w:t>Gründe für die Inventur</w:t>
        </w:r>
        <w:r w:rsidR="00C037F2">
          <w:rPr>
            <w:noProof/>
            <w:webHidden/>
          </w:rPr>
          <w:tab/>
        </w:r>
        <w:r w:rsidR="00C037F2">
          <w:rPr>
            <w:noProof/>
            <w:webHidden/>
          </w:rPr>
          <w:fldChar w:fldCharType="begin"/>
        </w:r>
        <w:r w:rsidR="00C037F2">
          <w:rPr>
            <w:noProof/>
            <w:webHidden/>
          </w:rPr>
          <w:instrText xml:space="preserve"> PAGEREF _Toc487471615 \h </w:instrText>
        </w:r>
        <w:r w:rsidR="00C037F2">
          <w:rPr>
            <w:noProof/>
            <w:webHidden/>
          </w:rPr>
        </w:r>
        <w:r w:rsidR="00C037F2">
          <w:rPr>
            <w:noProof/>
            <w:webHidden/>
          </w:rPr>
          <w:fldChar w:fldCharType="separate"/>
        </w:r>
        <w:r w:rsidR="00C037F2">
          <w:rPr>
            <w:noProof/>
            <w:webHidden/>
          </w:rPr>
          <w:t>4</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16" w:history="1">
        <w:r w:rsidR="00C037F2" w:rsidRPr="00FB52FB">
          <w:rPr>
            <w:rStyle w:val="Hyperlink"/>
            <w:noProof/>
          </w:rPr>
          <w:t>1.2.2</w:t>
        </w:r>
        <w:r w:rsidR="00C037F2">
          <w:rPr>
            <w:rFonts w:asciiTheme="minorHAnsi" w:eastAsiaTheme="minorEastAsia" w:hAnsiTheme="minorHAnsi"/>
            <w:noProof/>
            <w:sz w:val="22"/>
            <w:lang w:eastAsia="de-DE"/>
          </w:rPr>
          <w:tab/>
        </w:r>
        <w:r w:rsidR="00C037F2" w:rsidRPr="00FB52FB">
          <w:rPr>
            <w:rStyle w:val="Hyperlink"/>
            <w:noProof/>
          </w:rPr>
          <w:t>Ergebnisse</w:t>
        </w:r>
        <w:r w:rsidR="00C037F2">
          <w:rPr>
            <w:noProof/>
            <w:webHidden/>
          </w:rPr>
          <w:tab/>
        </w:r>
        <w:r w:rsidR="00C037F2">
          <w:rPr>
            <w:noProof/>
            <w:webHidden/>
          </w:rPr>
          <w:fldChar w:fldCharType="begin"/>
        </w:r>
        <w:r w:rsidR="00C037F2">
          <w:rPr>
            <w:noProof/>
            <w:webHidden/>
          </w:rPr>
          <w:instrText xml:space="preserve"> PAGEREF _Toc487471616 \h </w:instrText>
        </w:r>
        <w:r w:rsidR="00C037F2">
          <w:rPr>
            <w:noProof/>
            <w:webHidden/>
          </w:rPr>
        </w:r>
        <w:r w:rsidR="00C037F2">
          <w:rPr>
            <w:noProof/>
            <w:webHidden/>
          </w:rPr>
          <w:fldChar w:fldCharType="separate"/>
        </w:r>
        <w:r w:rsidR="00C037F2">
          <w:rPr>
            <w:noProof/>
            <w:webHidden/>
          </w:rPr>
          <w:t>4</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17" w:history="1">
        <w:r w:rsidR="00C037F2" w:rsidRPr="00FB52FB">
          <w:rPr>
            <w:rStyle w:val="Hyperlink"/>
            <w:noProof/>
          </w:rPr>
          <w:t>1.3</w:t>
        </w:r>
        <w:r w:rsidR="00C037F2">
          <w:rPr>
            <w:rFonts w:asciiTheme="minorHAnsi" w:eastAsiaTheme="minorEastAsia" w:hAnsiTheme="minorHAnsi"/>
            <w:noProof/>
            <w:sz w:val="22"/>
            <w:lang w:eastAsia="de-DE"/>
          </w:rPr>
          <w:tab/>
        </w:r>
        <w:r w:rsidR="00C037F2" w:rsidRPr="00FB52FB">
          <w:rPr>
            <w:rStyle w:val="Hyperlink"/>
            <w:noProof/>
          </w:rPr>
          <w:t>Konfigurationsmanagement</w:t>
        </w:r>
        <w:r w:rsidR="00C037F2">
          <w:rPr>
            <w:noProof/>
            <w:webHidden/>
          </w:rPr>
          <w:tab/>
        </w:r>
        <w:r w:rsidR="00C037F2">
          <w:rPr>
            <w:noProof/>
            <w:webHidden/>
          </w:rPr>
          <w:fldChar w:fldCharType="begin"/>
        </w:r>
        <w:r w:rsidR="00C037F2">
          <w:rPr>
            <w:noProof/>
            <w:webHidden/>
          </w:rPr>
          <w:instrText xml:space="preserve"> PAGEREF _Toc487471617 \h </w:instrText>
        </w:r>
        <w:r w:rsidR="00C037F2">
          <w:rPr>
            <w:noProof/>
            <w:webHidden/>
          </w:rPr>
        </w:r>
        <w:r w:rsidR="00C037F2">
          <w:rPr>
            <w:noProof/>
            <w:webHidden/>
          </w:rPr>
          <w:fldChar w:fldCharType="separate"/>
        </w:r>
        <w:r w:rsidR="00C037F2">
          <w:rPr>
            <w:noProof/>
            <w:webHidden/>
          </w:rPr>
          <w:t>5</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18" w:history="1">
        <w:r w:rsidR="00C037F2" w:rsidRPr="00FB52FB">
          <w:rPr>
            <w:rStyle w:val="Hyperlink"/>
            <w:noProof/>
          </w:rPr>
          <w:t>1.3.1</w:t>
        </w:r>
        <w:r w:rsidR="00C037F2">
          <w:rPr>
            <w:rFonts w:asciiTheme="minorHAnsi" w:eastAsiaTheme="minorEastAsia" w:hAnsiTheme="minorHAnsi"/>
            <w:noProof/>
            <w:sz w:val="22"/>
            <w:lang w:eastAsia="de-DE"/>
          </w:rPr>
          <w:tab/>
        </w:r>
        <w:r w:rsidR="00C037F2" w:rsidRPr="00FB52FB">
          <w:rPr>
            <w:rStyle w:val="Hyperlink"/>
            <w:noProof/>
          </w:rPr>
          <w:t>Github</w:t>
        </w:r>
        <w:r w:rsidR="00C037F2">
          <w:rPr>
            <w:noProof/>
            <w:webHidden/>
          </w:rPr>
          <w:tab/>
        </w:r>
        <w:r w:rsidR="00C037F2">
          <w:rPr>
            <w:noProof/>
            <w:webHidden/>
          </w:rPr>
          <w:fldChar w:fldCharType="begin"/>
        </w:r>
        <w:r w:rsidR="00C037F2">
          <w:rPr>
            <w:noProof/>
            <w:webHidden/>
          </w:rPr>
          <w:instrText xml:space="preserve"> PAGEREF _Toc487471618 \h </w:instrText>
        </w:r>
        <w:r w:rsidR="00C037F2">
          <w:rPr>
            <w:noProof/>
            <w:webHidden/>
          </w:rPr>
        </w:r>
        <w:r w:rsidR="00C037F2">
          <w:rPr>
            <w:noProof/>
            <w:webHidden/>
          </w:rPr>
          <w:fldChar w:fldCharType="separate"/>
        </w:r>
        <w:r w:rsidR="00C037F2">
          <w:rPr>
            <w:noProof/>
            <w:webHidden/>
          </w:rPr>
          <w:t>5</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19" w:history="1">
        <w:r w:rsidR="00C037F2" w:rsidRPr="00FB52FB">
          <w:rPr>
            <w:rStyle w:val="Hyperlink"/>
            <w:noProof/>
          </w:rPr>
          <w:t>1.3.2</w:t>
        </w:r>
        <w:r w:rsidR="00C037F2">
          <w:rPr>
            <w:rFonts w:asciiTheme="minorHAnsi" w:eastAsiaTheme="minorEastAsia" w:hAnsiTheme="minorHAnsi"/>
            <w:noProof/>
            <w:sz w:val="22"/>
            <w:lang w:eastAsia="de-DE"/>
          </w:rPr>
          <w:tab/>
        </w:r>
        <w:r w:rsidR="00C037F2" w:rsidRPr="00FB52FB">
          <w:rPr>
            <w:rStyle w:val="Hyperlink"/>
            <w:noProof/>
          </w:rPr>
          <w:t>KeePass</w:t>
        </w:r>
        <w:r w:rsidR="00C037F2">
          <w:rPr>
            <w:noProof/>
            <w:webHidden/>
          </w:rPr>
          <w:tab/>
        </w:r>
        <w:r w:rsidR="00C037F2">
          <w:rPr>
            <w:noProof/>
            <w:webHidden/>
          </w:rPr>
          <w:fldChar w:fldCharType="begin"/>
        </w:r>
        <w:r w:rsidR="00C037F2">
          <w:rPr>
            <w:noProof/>
            <w:webHidden/>
          </w:rPr>
          <w:instrText xml:space="preserve"> PAGEREF _Toc487471619 \h </w:instrText>
        </w:r>
        <w:r w:rsidR="00C037F2">
          <w:rPr>
            <w:noProof/>
            <w:webHidden/>
          </w:rPr>
        </w:r>
        <w:r w:rsidR="00C037F2">
          <w:rPr>
            <w:noProof/>
            <w:webHidden/>
          </w:rPr>
          <w:fldChar w:fldCharType="separate"/>
        </w:r>
        <w:r w:rsidR="00C037F2">
          <w:rPr>
            <w:noProof/>
            <w:webHidden/>
          </w:rPr>
          <w:t>5</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20" w:history="1">
        <w:r w:rsidR="00C037F2" w:rsidRPr="00FB52FB">
          <w:rPr>
            <w:rStyle w:val="Hyperlink"/>
            <w:noProof/>
          </w:rPr>
          <w:t>1.3.3</w:t>
        </w:r>
        <w:r w:rsidR="00C037F2">
          <w:rPr>
            <w:rFonts w:asciiTheme="minorHAnsi" w:eastAsiaTheme="minorEastAsia" w:hAnsiTheme="minorHAnsi"/>
            <w:noProof/>
            <w:sz w:val="22"/>
            <w:lang w:eastAsia="de-DE"/>
          </w:rPr>
          <w:tab/>
        </w:r>
        <w:r w:rsidR="00C037F2" w:rsidRPr="00FB52FB">
          <w:rPr>
            <w:rStyle w:val="Hyperlink"/>
            <w:noProof/>
          </w:rPr>
          <w:t>Accounts</w:t>
        </w:r>
        <w:r w:rsidR="00C037F2">
          <w:rPr>
            <w:noProof/>
            <w:webHidden/>
          </w:rPr>
          <w:tab/>
        </w:r>
        <w:r w:rsidR="00C037F2">
          <w:rPr>
            <w:noProof/>
            <w:webHidden/>
          </w:rPr>
          <w:fldChar w:fldCharType="begin"/>
        </w:r>
        <w:r w:rsidR="00C037F2">
          <w:rPr>
            <w:noProof/>
            <w:webHidden/>
          </w:rPr>
          <w:instrText xml:space="preserve"> PAGEREF _Toc487471620 \h </w:instrText>
        </w:r>
        <w:r w:rsidR="00C037F2">
          <w:rPr>
            <w:noProof/>
            <w:webHidden/>
          </w:rPr>
        </w:r>
        <w:r w:rsidR="00C037F2">
          <w:rPr>
            <w:noProof/>
            <w:webHidden/>
          </w:rPr>
          <w:fldChar w:fldCharType="separate"/>
        </w:r>
        <w:r w:rsidR="00C037F2">
          <w:rPr>
            <w:noProof/>
            <w:webHidden/>
          </w:rPr>
          <w:t>6</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21" w:history="1">
        <w:r w:rsidR="00C037F2" w:rsidRPr="00FB52FB">
          <w:rPr>
            <w:rStyle w:val="Hyperlink"/>
            <w:noProof/>
          </w:rPr>
          <w:t>1.4</w:t>
        </w:r>
        <w:r w:rsidR="00C037F2">
          <w:rPr>
            <w:rFonts w:asciiTheme="minorHAnsi" w:eastAsiaTheme="minorEastAsia" w:hAnsiTheme="minorHAnsi"/>
            <w:noProof/>
            <w:sz w:val="22"/>
            <w:lang w:eastAsia="de-DE"/>
          </w:rPr>
          <w:tab/>
        </w:r>
        <w:r w:rsidR="00C037F2" w:rsidRPr="00FB52FB">
          <w:rPr>
            <w:rStyle w:val="Hyperlink"/>
            <w:noProof/>
          </w:rPr>
          <w:t>Umbau des Labors</w:t>
        </w:r>
        <w:r w:rsidR="00C037F2">
          <w:rPr>
            <w:noProof/>
            <w:webHidden/>
          </w:rPr>
          <w:tab/>
        </w:r>
        <w:r w:rsidR="00C037F2">
          <w:rPr>
            <w:noProof/>
            <w:webHidden/>
          </w:rPr>
          <w:fldChar w:fldCharType="begin"/>
        </w:r>
        <w:r w:rsidR="00C037F2">
          <w:rPr>
            <w:noProof/>
            <w:webHidden/>
          </w:rPr>
          <w:instrText xml:space="preserve"> PAGEREF _Toc487471621 \h </w:instrText>
        </w:r>
        <w:r w:rsidR="00C037F2">
          <w:rPr>
            <w:noProof/>
            <w:webHidden/>
          </w:rPr>
        </w:r>
        <w:r w:rsidR="00C037F2">
          <w:rPr>
            <w:noProof/>
            <w:webHidden/>
          </w:rPr>
          <w:fldChar w:fldCharType="separate"/>
        </w:r>
        <w:r w:rsidR="00C037F2">
          <w:rPr>
            <w:noProof/>
            <w:webHidden/>
          </w:rPr>
          <w:t>8</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22" w:history="1">
        <w:r w:rsidR="00C037F2" w:rsidRPr="00FB52FB">
          <w:rPr>
            <w:rStyle w:val="Hyperlink"/>
            <w:noProof/>
          </w:rPr>
          <w:t>1.4.1</w:t>
        </w:r>
        <w:r w:rsidR="00C037F2">
          <w:rPr>
            <w:rFonts w:asciiTheme="minorHAnsi" w:eastAsiaTheme="minorEastAsia" w:hAnsiTheme="minorHAnsi"/>
            <w:noProof/>
            <w:sz w:val="22"/>
            <w:lang w:eastAsia="de-DE"/>
          </w:rPr>
          <w:tab/>
        </w:r>
        <w:r w:rsidR="00C037F2" w:rsidRPr="00FB52FB">
          <w:rPr>
            <w:rStyle w:val="Hyperlink"/>
            <w:noProof/>
          </w:rPr>
          <w:t>Rückrüstung der Beamer und Leinwände</w:t>
        </w:r>
        <w:r w:rsidR="00C037F2">
          <w:rPr>
            <w:noProof/>
            <w:webHidden/>
          </w:rPr>
          <w:tab/>
        </w:r>
        <w:r w:rsidR="00C037F2">
          <w:rPr>
            <w:noProof/>
            <w:webHidden/>
          </w:rPr>
          <w:fldChar w:fldCharType="begin"/>
        </w:r>
        <w:r w:rsidR="00C037F2">
          <w:rPr>
            <w:noProof/>
            <w:webHidden/>
          </w:rPr>
          <w:instrText xml:space="preserve"> PAGEREF _Toc487471622 \h </w:instrText>
        </w:r>
        <w:r w:rsidR="00C037F2">
          <w:rPr>
            <w:noProof/>
            <w:webHidden/>
          </w:rPr>
        </w:r>
        <w:r w:rsidR="00C037F2">
          <w:rPr>
            <w:noProof/>
            <w:webHidden/>
          </w:rPr>
          <w:fldChar w:fldCharType="separate"/>
        </w:r>
        <w:r w:rsidR="00C037F2">
          <w:rPr>
            <w:noProof/>
            <w:webHidden/>
          </w:rPr>
          <w:t>8</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23" w:history="1">
        <w:r w:rsidR="00C037F2" w:rsidRPr="00FB52FB">
          <w:rPr>
            <w:rStyle w:val="Hyperlink"/>
            <w:noProof/>
          </w:rPr>
          <w:t>1.4.2</w:t>
        </w:r>
        <w:r w:rsidR="00C037F2">
          <w:rPr>
            <w:rFonts w:asciiTheme="minorHAnsi" w:eastAsiaTheme="minorEastAsia" w:hAnsiTheme="minorHAnsi"/>
            <w:noProof/>
            <w:sz w:val="22"/>
            <w:lang w:eastAsia="de-DE"/>
          </w:rPr>
          <w:tab/>
        </w:r>
        <w:r w:rsidR="00C037F2" w:rsidRPr="00FB52FB">
          <w:rPr>
            <w:rStyle w:val="Hyperlink"/>
            <w:noProof/>
          </w:rPr>
          <w:t>Aufbau der VR-Hardware</w:t>
        </w:r>
        <w:r w:rsidR="00C037F2">
          <w:rPr>
            <w:noProof/>
            <w:webHidden/>
          </w:rPr>
          <w:tab/>
        </w:r>
        <w:r w:rsidR="00C037F2">
          <w:rPr>
            <w:noProof/>
            <w:webHidden/>
          </w:rPr>
          <w:fldChar w:fldCharType="begin"/>
        </w:r>
        <w:r w:rsidR="00C037F2">
          <w:rPr>
            <w:noProof/>
            <w:webHidden/>
          </w:rPr>
          <w:instrText xml:space="preserve"> PAGEREF _Toc487471623 \h </w:instrText>
        </w:r>
        <w:r w:rsidR="00C037F2">
          <w:rPr>
            <w:noProof/>
            <w:webHidden/>
          </w:rPr>
        </w:r>
        <w:r w:rsidR="00C037F2">
          <w:rPr>
            <w:noProof/>
            <w:webHidden/>
          </w:rPr>
          <w:fldChar w:fldCharType="separate"/>
        </w:r>
        <w:r w:rsidR="00C037F2">
          <w:rPr>
            <w:noProof/>
            <w:webHidden/>
          </w:rPr>
          <w:t>8</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24" w:history="1">
        <w:r w:rsidR="00C037F2" w:rsidRPr="00FB52FB">
          <w:rPr>
            <w:rStyle w:val="Hyperlink"/>
            <w:noProof/>
          </w:rPr>
          <w:t>1.5</w:t>
        </w:r>
        <w:r w:rsidR="00C037F2">
          <w:rPr>
            <w:rFonts w:asciiTheme="minorHAnsi" w:eastAsiaTheme="minorEastAsia" w:hAnsiTheme="minorHAnsi"/>
            <w:noProof/>
            <w:sz w:val="22"/>
            <w:lang w:eastAsia="de-DE"/>
          </w:rPr>
          <w:tab/>
        </w:r>
        <w:r w:rsidR="00C037F2" w:rsidRPr="00FB52FB">
          <w:rPr>
            <w:rStyle w:val="Hyperlink"/>
            <w:noProof/>
          </w:rPr>
          <w:t>Zusammenfassung</w:t>
        </w:r>
        <w:r w:rsidR="00C037F2">
          <w:rPr>
            <w:noProof/>
            <w:webHidden/>
          </w:rPr>
          <w:tab/>
        </w:r>
        <w:r w:rsidR="00C037F2">
          <w:rPr>
            <w:noProof/>
            <w:webHidden/>
          </w:rPr>
          <w:fldChar w:fldCharType="begin"/>
        </w:r>
        <w:r w:rsidR="00C037F2">
          <w:rPr>
            <w:noProof/>
            <w:webHidden/>
          </w:rPr>
          <w:instrText xml:space="preserve"> PAGEREF _Toc487471624 \h </w:instrText>
        </w:r>
        <w:r w:rsidR="00C037F2">
          <w:rPr>
            <w:noProof/>
            <w:webHidden/>
          </w:rPr>
        </w:r>
        <w:r w:rsidR="00C037F2">
          <w:rPr>
            <w:noProof/>
            <w:webHidden/>
          </w:rPr>
          <w:fldChar w:fldCharType="separate"/>
        </w:r>
        <w:r w:rsidR="00C037F2">
          <w:rPr>
            <w:noProof/>
            <w:webHidden/>
          </w:rPr>
          <w:t>9</w:t>
        </w:r>
        <w:r w:rsidR="00C037F2">
          <w:rPr>
            <w:noProof/>
            <w:webHidden/>
          </w:rPr>
          <w:fldChar w:fldCharType="end"/>
        </w:r>
      </w:hyperlink>
    </w:p>
    <w:p w:rsidR="00C037F2" w:rsidRDefault="003F4985">
      <w:pPr>
        <w:pStyle w:val="Verzeichnis1"/>
        <w:tabs>
          <w:tab w:val="left" w:pos="1320"/>
          <w:tab w:val="right" w:leader="dot" w:pos="9060"/>
        </w:tabs>
        <w:rPr>
          <w:rFonts w:asciiTheme="minorHAnsi" w:eastAsiaTheme="minorEastAsia" w:hAnsiTheme="minorHAnsi"/>
          <w:noProof/>
          <w:sz w:val="22"/>
          <w:lang w:eastAsia="de-DE"/>
        </w:rPr>
      </w:pPr>
      <w:hyperlink w:anchor="_Toc487471625" w:history="1">
        <w:r w:rsidR="00C037F2" w:rsidRPr="00FB52FB">
          <w:rPr>
            <w:rStyle w:val="Hyperlink"/>
            <w:noProof/>
          </w:rPr>
          <w:t>Kapitel 2</w:t>
        </w:r>
        <w:r w:rsidR="00C037F2">
          <w:rPr>
            <w:rFonts w:asciiTheme="minorHAnsi" w:eastAsiaTheme="minorEastAsia" w:hAnsiTheme="minorHAnsi"/>
            <w:noProof/>
            <w:sz w:val="22"/>
            <w:lang w:eastAsia="de-DE"/>
          </w:rPr>
          <w:tab/>
        </w:r>
        <w:r w:rsidR="00C037F2" w:rsidRPr="00FB52FB">
          <w:rPr>
            <w:rStyle w:val="Hyperlink"/>
            <w:noProof/>
          </w:rPr>
          <w:t>Wissenschaftliche Arbeiten</w:t>
        </w:r>
        <w:r w:rsidR="00C037F2">
          <w:rPr>
            <w:noProof/>
            <w:webHidden/>
          </w:rPr>
          <w:tab/>
        </w:r>
        <w:r w:rsidR="00C037F2">
          <w:rPr>
            <w:noProof/>
            <w:webHidden/>
          </w:rPr>
          <w:fldChar w:fldCharType="begin"/>
        </w:r>
        <w:r w:rsidR="00C037F2">
          <w:rPr>
            <w:noProof/>
            <w:webHidden/>
          </w:rPr>
          <w:instrText xml:space="preserve"> PAGEREF _Toc487471625 \h </w:instrText>
        </w:r>
        <w:r w:rsidR="00C037F2">
          <w:rPr>
            <w:noProof/>
            <w:webHidden/>
          </w:rPr>
        </w:r>
        <w:r w:rsidR="00C037F2">
          <w:rPr>
            <w:noProof/>
            <w:webHidden/>
          </w:rPr>
          <w:fldChar w:fldCharType="separate"/>
        </w:r>
        <w:r w:rsidR="00C037F2">
          <w:rPr>
            <w:noProof/>
            <w:webHidden/>
          </w:rPr>
          <w:t>10</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26" w:history="1">
        <w:r w:rsidR="00C037F2" w:rsidRPr="00FB52FB">
          <w:rPr>
            <w:rStyle w:val="Hyperlink"/>
            <w:noProof/>
          </w:rPr>
          <w:t>2.1</w:t>
        </w:r>
        <w:r w:rsidR="00C037F2">
          <w:rPr>
            <w:rFonts w:asciiTheme="minorHAnsi" w:eastAsiaTheme="minorEastAsia" w:hAnsiTheme="minorHAnsi"/>
            <w:noProof/>
            <w:sz w:val="22"/>
            <w:lang w:eastAsia="de-DE"/>
          </w:rPr>
          <w:tab/>
        </w:r>
        <w:r w:rsidR="00C037F2" w:rsidRPr="00FB52FB">
          <w:rPr>
            <w:rStyle w:val="Hyperlink"/>
            <w:noProof/>
          </w:rPr>
          <w:t>Einleitung</w:t>
        </w:r>
        <w:r w:rsidR="00C037F2">
          <w:rPr>
            <w:noProof/>
            <w:webHidden/>
          </w:rPr>
          <w:tab/>
        </w:r>
        <w:r w:rsidR="00C037F2">
          <w:rPr>
            <w:noProof/>
            <w:webHidden/>
          </w:rPr>
          <w:fldChar w:fldCharType="begin"/>
        </w:r>
        <w:r w:rsidR="00C037F2">
          <w:rPr>
            <w:noProof/>
            <w:webHidden/>
          </w:rPr>
          <w:instrText xml:space="preserve"> PAGEREF _Toc487471626 \h </w:instrText>
        </w:r>
        <w:r w:rsidR="00C037F2">
          <w:rPr>
            <w:noProof/>
            <w:webHidden/>
          </w:rPr>
        </w:r>
        <w:r w:rsidR="00C037F2">
          <w:rPr>
            <w:noProof/>
            <w:webHidden/>
          </w:rPr>
          <w:fldChar w:fldCharType="separate"/>
        </w:r>
        <w:r w:rsidR="00C037F2">
          <w:rPr>
            <w:noProof/>
            <w:webHidden/>
          </w:rPr>
          <w:t>11</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27" w:history="1">
        <w:r w:rsidR="00C037F2" w:rsidRPr="00FB52FB">
          <w:rPr>
            <w:rStyle w:val="Hyperlink"/>
            <w:noProof/>
          </w:rPr>
          <w:t>2.1.1</w:t>
        </w:r>
        <w:r w:rsidR="00C037F2">
          <w:rPr>
            <w:rFonts w:asciiTheme="minorHAnsi" w:eastAsiaTheme="minorEastAsia" w:hAnsiTheme="minorHAnsi"/>
            <w:noProof/>
            <w:sz w:val="22"/>
            <w:lang w:eastAsia="de-DE"/>
          </w:rPr>
          <w:tab/>
        </w:r>
        <w:r w:rsidR="00C037F2" w:rsidRPr="00FB52FB">
          <w:rPr>
            <w:rStyle w:val="Hyperlink"/>
            <w:noProof/>
          </w:rPr>
          <w:t>Motivation</w:t>
        </w:r>
        <w:r w:rsidR="00C037F2">
          <w:rPr>
            <w:noProof/>
            <w:webHidden/>
          </w:rPr>
          <w:tab/>
        </w:r>
        <w:r w:rsidR="00C037F2">
          <w:rPr>
            <w:noProof/>
            <w:webHidden/>
          </w:rPr>
          <w:fldChar w:fldCharType="begin"/>
        </w:r>
        <w:r w:rsidR="00C037F2">
          <w:rPr>
            <w:noProof/>
            <w:webHidden/>
          </w:rPr>
          <w:instrText xml:space="preserve"> PAGEREF _Toc487471627 \h </w:instrText>
        </w:r>
        <w:r w:rsidR="00C037F2">
          <w:rPr>
            <w:noProof/>
            <w:webHidden/>
          </w:rPr>
        </w:r>
        <w:r w:rsidR="00C037F2">
          <w:rPr>
            <w:noProof/>
            <w:webHidden/>
          </w:rPr>
          <w:fldChar w:fldCharType="separate"/>
        </w:r>
        <w:r w:rsidR="00C037F2">
          <w:rPr>
            <w:noProof/>
            <w:webHidden/>
          </w:rPr>
          <w:t>11</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28" w:history="1">
        <w:r w:rsidR="00C037F2" w:rsidRPr="00FB52FB">
          <w:rPr>
            <w:rStyle w:val="Hyperlink"/>
            <w:noProof/>
          </w:rPr>
          <w:t>2.1.2</w:t>
        </w:r>
        <w:r w:rsidR="00C037F2">
          <w:rPr>
            <w:rFonts w:asciiTheme="minorHAnsi" w:eastAsiaTheme="minorEastAsia" w:hAnsiTheme="minorHAnsi"/>
            <w:noProof/>
            <w:sz w:val="22"/>
            <w:lang w:eastAsia="de-DE"/>
          </w:rPr>
          <w:tab/>
        </w:r>
        <w:r w:rsidR="00C037F2" w:rsidRPr="00FB52FB">
          <w:rPr>
            <w:rStyle w:val="Hyperlink"/>
            <w:noProof/>
          </w:rPr>
          <w:t>Zielsetzung</w:t>
        </w:r>
        <w:r w:rsidR="00C037F2">
          <w:rPr>
            <w:noProof/>
            <w:webHidden/>
          </w:rPr>
          <w:tab/>
        </w:r>
        <w:r w:rsidR="00C037F2">
          <w:rPr>
            <w:noProof/>
            <w:webHidden/>
          </w:rPr>
          <w:fldChar w:fldCharType="begin"/>
        </w:r>
        <w:r w:rsidR="00C037F2">
          <w:rPr>
            <w:noProof/>
            <w:webHidden/>
          </w:rPr>
          <w:instrText xml:space="preserve"> PAGEREF _Toc487471628 \h </w:instrText>
        </w:r>
        <w:r w:rsidR="00C037F2">
          <w:rPr>
            <w:noProof/>
            <w:webHidden/>
          </w:rPr>
        </w:r>
        <w:r w:rsidR="00C037F2">
          <w:rPr>
            <w:noProof/>
            <w:webHidden/>
          </w:rPr>
          <w:fldChar w:fldCharType="separate"/>
        </w:r>
        <w:r w:rsidR="00C037F2">
          <w:rPr>
            <w:noProof/>
            <w:webHidden/>
          </w:rPr>
          <w:t>11</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29" w:history="1">
        <w:r w:rsidR="00C037F2" w:rsidRPr="00FB52FB">
          <w:rPr>
            <w:rStyle w:val="Hyperlink"/>
            <w:noProof/>
          </w:rPr>
          <w:t>2.2</w:t>
        </w:r>
        <w:r w:rsidR="00C037F2">
          <w:rPr>
            <w:rFonts w:asciiTheme="minorHAnsi" w:eastAsiaTheme="minorEastAsia" w:hAnsiTheme="minorHAnsi"/>
            <w:noProof/>
            <w:sz w:val="22"/>
            <w:lang w:eastAsia="de-DE"/>
          </w:rPr>
          <w:tab/>
        </w:r>
        <w:r w:rsidR="00C037F2" w:rsidRPr="00FB52FB">
          <w:rPr>
            <w:rStyle w:val="Hyperlink"/>
            <w:noProof/>
          </w:rPr>
          <w:t>Bisheriges Konzept</w:t>
        </w:r>
        <w:r w:rsidR="00C037F2">
          <w:rPr>
            <w:noProof/>
            <w:webHidden/>
          </w:rPr>
          <w:tab/>
        </w:r>
        <w:r w:rsidR="00C037F2">
          <w:rPr>
            <w:noProof/>
            <w:webHidden/>
          </w:rPr>
          <w:fldChar w:fldCharType="begin"/>
        </w:r>
        <w:r w:rsidR="00C037F2">
          <w:rPr>
            <w:noProof/>
            <w:webHidden/>
          </w:rPr>
          <w:instrText xml:space="preserve"> PAGEREF _Toc487471629 \h </w:instrText>
        </w:r>
        <w:r w:rsidR="00C037F2">
          <w:rPr>
            <w:noProof/>
            <w:webHidden/>
          </w:rPr>
        </w:r>
        <w:r w:rsidR="00C037F2">
          <w:rPr>
            <w:noProof/>
            <w:webHidden/>
          </w:rPr>
          <w:fldChar w:fldCharType="separate"/>
        </w:r>
        <w:r w:rsidR="00C037F2">
          <w:rPr>
            <w:noProof/>
            <w:webHidden/>
          </w:rPr>
          <w:t>12</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30" w:history="1">
        <w:r w:rsidR="00C037F2" w:rsidRPr="00FB52FB">
          <w:rPr>
            <w:rStyle w:val="Hyperlink"/>
            <w:noProof/>
          </w:rPr>
          <w:t>2.2.1</w:t>
        </w:r>
        <w:r w:rsidR="00C037F2">
          <w:rPr>
            <w:rFonts w:asciiTheme="minorHAnsi" w:eastAsiaTheme="minorEastAsia" w:hAnsiTheme="minorHAnsi"/>
            <w:noProof/>
            <w:sz w:val="22"/>
            <w:lang w:eastAsia="de-DE"/>
          </w:rPr>
          <w:tab/>
        </w:r>
        <w:r w:rsidR="00C037F2" w:rsidRPr="00FB52FB">
          <w:rPr>
            <w:rStyle w:val="Hyperlink"/>
            <w:noProof/>
          </w:rPr>
          <w:t>Stereoskopische Projektion</w:t>
        </w:r>
        <w:r w:rsidR="00C037F2">
          <w:rPr>
            <w:noProof/>
            <w:webHidden/>
          </w:rPr>
          <w:tab/>
        </w:r>
        <w:r w:rsidR="00C037F2">
          <w:rPr>
            <w:noProof/>
            <w:webHidden/>
          </w:rPr>
          <w:fldChar w:fldCharType="begin"/>
        </w:r>
        <w:r w:rsidR="00C037F2">
          <w:rPr>
            <w:noProof/>
            <w:webHidden/>
          </w:rPr>
          <w:instrText xml:space="preserve"> PAGEREF _Toc487471630 \h </w:instrText>
        </w:r>
        <w:r w:rsidR="00C037F2">
          <w:rPr>
            <w:noProof/>
            <w:webHidden/>
          </w:rPr>
        </w:r>
        <w:r w:rsidR="00C037F2">
          <w:rPr>
            <w:noProof/>
            <w:webHidden/>
          </w:rPr>
          <w:fldChar w:fldCharType="separate"/>
        </w:r>
        <w:r w:rsidR="00C037F2">
          <w:rPr>
            <w:noProof/>
            <w:webHidden/>
          </w:rPr>
          <w:t>12</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31" w:history="1">
        <w:r w:rsidR="00C037F2" w:rsidRPr="00FB52FB">
          <w:rPr>
            <w:rStyle w:val="Hyperlink"/>
            <w:noProof/>
          </w:rPr>
          <w:t>2.2.2</w:t>
        </w:r>
        <w:r w:rsidR="00C037F2">
          <w:rPr>
            <w:rFonts w:asciiTheme="minorHAnsi" w:eastAsiaTheme="minorEastAsia" w:hAnsiTheme="minorHAnsi"/>
            <w:noProof/>
            <w:sz w:val="22"/>
            <w:lang w:eastAsia="de-DE"/>
          </w:rPr>
          <w:tab/>
        </w:r>
        <w:r w:rsidR="00C037F2" w:rsidRPr="00FB52FB">
          <w:rPr>
            <w:rStyle w:val="Hyperlink"/>
            <w:noProof/>
          </w:rPr>
          <w:t>Systemaufbau</w:t>
        </w:r>
        <w:r w:rsidR="00C037F2">
          <w:rPr>
            <w:noProof/>
            <w:webHidden/>
          </w:rPr>
          <w:tab/>
        </w:r>
        <w:r w:rsidR="00C037F2">
          <w:rPr>
            <w:noProof/>
            <w:webHidden/>
          </w:rPr>
          <w:fldChar w:fldCharType="begin"/>
        </w:r>
        <w:r w:rsidR="00C037F2">
          <w:rPr>
            <w:noProof/>
            <w:webHidden/>
          </w:rPr>
          <w:instrText xml:space="preserve"> PAGEREF _Toc487471631 \h </w:instrText>
        </w:r>
        <w:r w:rsidR="00C037F2">
          <w:rPr>
            <w:noProof/>
            <w:webHidden/>
          </w:rPr>
        </w:r>
        <w:r w:rsidR="00C037F2">
          <w:rPr>
            <w:noProof/>
            <w:webHidden/>
          </w:rPr>
          <w:fldChar w:fldCharType="separate"/>
        </w:r>
        <w:r w:rsidR="00C037F2">
          <w:rPr>
            <w:noProof/>
            <w:webHidden/>
          </w:rPr>
          <w:t>12</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32" w:history="1">
        <w:r w:rsidR="00C037F2" w:rsidRPr="00FB52FB">
          <w:rPr>
            <w:rStyle w:val="Hyperlink"/>
            <w:noProof/>
          </w:rPr>
          <w:t>2.2.3</w:t>
        </w:r>
        <w:r w:rsidR="00C037F2">
          <w:rPr>
            <w:rFonts w:asciiTheme="minorHAnsi" w:eastAsiaTheme="minorEastAsia" w:hAnsiTheme="minorHAnsi"/>
            <w:noProof/>
            <w:sz w:val="22"/>
            <w:lang w:eastAsia="de-DE"/>
          </w:rPr>
          <w:tab/>
        </w:r>
        <w:r w:rsidR="00C037F2" w:rsidRPr="00FB52FB">
          <w:rPr>
            <w:rStyle w:val="Hyperlink"/>
            <w:noProof/>
          </w:rPr>
          <w:t>Gestensteuerung</w:t>
        </w:r>
        <w:r w:rsidR="00C037F2">
          <w:rPr>
            <w:noProof/>
            <w:webHidden/>
          </w:rPr>
          <w:tab/>
        </w:r>
        <w:r w:rsidR="00C037F2">
          <w:rPr>
            <w:noProof/>
            <w:webHidden/>
          </w:rPr>
          <w:fldChar w:fldCharType="begin"/>
        </w:r>
        <w:r w:rsidR="00C037F2">
          <w:rPr>
            <w:noProof/>
            <w:webHidden/>
          </w:rPr>
          <w:instrText xml:space="preserve"> PAGEREF _Toc487471632 \h </w:instrText>
        </w:r>
        <w:r w:rsidR="00C037F2">
          <w:rPr>
            <w:noProof/>
            <w:webHidden/>
          </w:rPr>
        </w:r>
        <w:r w:rsidR="00C037F2">
          <w:rPr>
            <w:noProof/>
            <w:webHidden/>
          </w:rPr>
          <w:fldChar w:fldCharType="separate"/>
        </w:r>
        <w:r w:rsidR="00C037F2">
          <w:rPr>
            <w:noProof/>
            <w:webHidden/>
          </w:rPr>
          <w:t>12</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33" w:history="1">
        <w:r w:rsidR="00C037F2" w:rsidRPr="00FB52FB">
          <w:rPr>
            <w:rStyle w:val="Hyperlink"/>
            <w:noProof/>
          </w:rPr>
          <w:t>2.2.4</w:t>
        </w:r>
        <w:r w:rsidR="00C037F2">
          <w:rPr>
            <w:rFonts w:asciiTheme="minorHAnsi" w:eastAsiaTheme="minorEastAsia" w:hAnsiTheme="minorHAnsi"/>
            <w:noProof/>
            <w:sz w:val="22"/>
            <w:lang w:eastAsia="de-DE"/>
          </w:rPr>
          <w:tab/>
        </w:r>
        <w:r w:rsidR="00C037F2" w:rsidRPr="00FB52FB">
          <w:rPr>
            <w:rStyle w:val="Hyperlink"/>
            <w:noProof/>
          </w:rPr>
          <w:t>Betrachtung</w:t>
        </w:r>
        <w:r w:rsidR="00C037F2">
          <w:rPr>
            <w:noProof/>
            <w:webHidden/>
          </w:rPr>
          <w:tab/>
        </w:r>
        <w:r w:rsidR="00C037F2">
          <w:rPr>
            <w:noProof/>
            <w:webHidden/>
          </w:rPr>
          <w:fldChar w:fldCharType="begin"/>
        </w:r>
        <w:r w:rsidR="00C037F2">
          <w:rPr>
            <w:noProof/>
            <w:webHidden/>
          </w:rPr>
          <w:instrText xml:space="preserve"> PAGEREF _Toc487471633 \h </w:instrText>
        </w:r>
        <w:r w:rsidR="00C037F2">
          <w:rPr>
            <w:noProof/>
            <w:webHidden/>
          </w:rPr>
        </w:r>
        <w:r w:rsidR="00C037F2">
          <w:rPr>
            <w:noProof/>
            <w:webHidden/>
          </w:rPr>
          <w:fldChar w:fldCharType="separate"/>
        </w:r>
        <w:r w:rsidR="00C037F2">
          <w:rPr>
            <w:noProof/>
            <w:webHidden/>
          </w:rPr>
          <w:t>12</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34" w:history="1">
        <w:r w:rsidR="00C037F2" w:rsidRPr="00FB52FB">
          <w:rPr>
            <w:rStyle w:val="Hyperlink"/>
            <w:noProof/>
          </w:rPr>
          <w:t>2.2.5</w:t>
        </w:r>
        <w:r w:rsidR="00C037F2">
          <w:rPr>
            <w:rFonts w:asciiTheme="minorHAnsi" w:eastAsiaTheme="minorEastAsia" w:hAnsiTheme="minorHAnsi"/>
            <w:noProof/>
            <w:sz w:val="22"/>
            <w:lang w:eastAsia="de-DE"/>
          </w:rPr>
          <w:tab/>
        </w:r>
        <w:r w:rsidR="00C037F2" w:rsidRPr="00FB52FB">
          <w:rPr>
            <w:rStyle w:val="Hyperlink"/>
            <w:noProof/>
          </w:rPr>
          <w:t>Fazit</w:t>
        </w:r>
        <w:r w:rsidR="00C037F2">
          <w:rPr>
            <w:noProof/>
            <w:webHidden/>
          </w:rPr>
          <w:tab/>
        </w:r>
        <w:r w:rsidR="00C037F2">
          <w:rPr>
            <w:noProof/>
            <w:webHidden/>
          </w:rPr>
          <w:fldChar w:fldCharType="begin"/>
        </w:r>
        <w:r w:rsidR="00C037F2">
          <w:rPr>
            <w:noProof/>
            <w:webHidden/>
          </w:rPr>
          <w:instrText xml:space="preserve"> PAGEREF _Toc487471634 \h </w:instrText>
        </w:r>
        <w:r w:rsidR="00C037F2">
          <w:rPr>
            <w:noProof/>
            <w:webHidden/>
          </w:rPr>
        </w:r>
        <w:r w:rsidR="00C037F2">
          <w:rPr>
            <w:noProof/>
            <w:webHidden/>
          </w:rPr>
          <w:fldChar w:fldCharType="separate"/>
        </w:r>
        <w:r w:rsidR="00C037F2">
          <w:rPr>
            <w:noProof/>
            <w:webHidden/>
          </w:rPr>
          <w:t>12</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35" w:history="1">
        <w:r w:rsidR="00C037F2" w:rsidRPr="00FB52FB">
          <w:rPr>
            <w:rStyle w:val="Hyperlink"/>
            <w:noProof/>
          </w:rPr>
          <w:t>2.3</w:t>
        </w:r>
        <w:r w:rsidR="00C037F2">
          <w:rPr>
            <w:rFonts w:asciiTheme="minorHAnsi" w:eastAsiaTheme="minorEastAsia" w:hAnsiTheme="minorHAnsi"/>
            <w:noProof/>
            <w:sz w:val="22"/>
            <w:lang w:eastAsia="de-DE"/>
          </w:rPr>
          <w:tab/>
        </w:r>
        <w:r w:rsidR="00C037F2" w:rsidRPr="00FB52FB">
          <w:rPr>
            <w:rStyle w:val="Hyperlink"/>
            <w:noProof/>
          </w:rPr>
          <w:t>Der Umstieg auf VR</w:t>
        </w:r>
        <w:r w:rsidR="00C037F2">
          <w:rPr>
            <w:noProof/>
            <w:webHidden/>
          </w:rPr>
          <w:tab/>
        </w:r>
        <w:r w:rsidR="00C037F2">
          <w:rPr>
            <w:noProof/>
            <w:webHidden/>
          </w:rPr>
          <w:fldChar w:fldCharType="begin"/>
        </w:r>
        <w:r w:rsidR="00C037F2">
          <w:rPr>
            <w:noProof/>
            <w:webHidden/>
          </w:rPr>
          <w:instrText xml:space="preserve"> PAGEREF _Toc487471635 \h </w:instrText>
        </w:r>
        <w:r w:rsidR="00C037F2">
          <w:rPr>
            <w:noProof/>
            <w:webHidden/>
          </w:rPr>
        </w:r>
        <w:r w:rsidR="00C037F2">
          <w:rPr>
            <w:noProof/>
            <w:webHidden/>
          </w:rPr>
          <w:fldChar w:fldCharType="separate"/>
        </w:r>
        <w:r w:rsidR="00C037F2">
          <w:rPr>
            <w:noProof/>
            <w:webHidden/>
          </w:rPr>
          <w:t>13</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36" w:history="1">
        <w:r w:rsidR="00C037F2" w:rsidRPr="00FB52FB">
          <w:rPr>
            <w:rStyle w:val="Hyperlink"/>
            <w:noProof/>
          </w:rPr>
          <w:t>2.3.1</w:t>
        </w:r>
        <w:r w:rsidR="00C037F2">
          <w:rPr>
            <w:rFonts w:asciiTheme="minorHAnsi" w:eastAsiaTheme="minorEastAsia" w:hAnsiTheme="minorHAnsi"/>
            <w:noProof/>
            <w:sz w:val="22"/>
            <w:lang w:eastAsia="de-DE"/>
          </w:rPr>
          <w:tab/>
        </w:r>
        <w:r w:rsidR="00C037F2" w:rsidRPr="00FB52FB">
          <w:rPr>
            <w:rStyle w:val="Hyperlink"/>
            <w:noProof/>
          </w:rPr>
          <w:t>Neue Technologien</w:t>
        </w:r>
        <w:r w:rsidR="00C037F2">
          <w:rPr>
            <w:noProof/>
            <w:webHidden/>
          </w:rPr>
          <w:tab/>
        </w:r>
        <w:r w:rsidR="00C037F2">
          <w:rPr>
            <w:noProof/>
            <w:webHidden/>
          </w:rPr>
          <w:fldChar w:fldCharType="begin"/>
        </w:r>
        <w:r w:rsidR="00C037F2">
          <w:rPr>
            <w:noProof/>
            <w:webHidden/>
          </w:rPr>
          <w:instrText xml:space="preserve"> PAGEREF _Toc487471636 \h </w:instrText>
        </w:r>
        <w:r w:rsidR="00C037F2">
          <w:rPr>
            <w:noProof/>
            <w:webHidden/>
          </w:rPr>
        </w:r>
        <w:r w:rsidR="00C037F2">
          <w:rPr>
            <w:noProof/>
            <w:webHidden/>
          </w:rPr>
          <w:fldChar w:fldCharType="separate"/>
        </w:r>
        <w:r w:rsidR="00C037F2">
          <w:rPr>
            <w:noProof/>
            <w:webHidden/>
          </w:rPr>
          <w:t>13</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37" w:history="1">
        <w:r w:rsidR="00C037F2" w:rsidRPr="00FB52FB">
          <w:rPr>
            <w:rStyle w:val="Hyperlink"/>
            <w:noProof/>
          </w:rPr>
          <w:t>2.3.2</w:t>
        </w:r>
        <w:r w:rsidR="00C037F2">
          <w:rPr>
            <w:rFonts w:asciiTheme="minorHAnsi" w:eastAsiaTheme="minorEastAsia" w:hAnsiTheme="minorHAnsi"/>
            <w:noProof/>
            <w:sz w:val="22"/>
            <w:lang w:eastAsia="de-DE"/>
          </w:rPr>
          <w:tab/>
        </w:r>
        <w:r w:rsidR="00C037F2" w:rsidRPr="00FB52FB">
          <w:rPr>
            <w:rStyle w:val="Hyperlink"/>
            <w:noProof/>
          </w:rPr>
          <w:t>Brillenauswahl</w:t>
        </w:r>
        <w:r w:rsidR="00C037F2">
          <w:rPr>
            <w:noProof/>
            <w:webHidden/>
          </w:rPr>
          <w:tab/>
        </w:r>
        <w:r w:rsidR="00C037F2">
          <w:rPr>
            <w:noProof/>
            <w:webHidden/>
          </w:rPr>
          <w:fldChar w:fldCharType="begin"/>
        </w:r>
        <w:r w:rsidR="00C037F2">
          <w:rPr>
            <w:noProof/>
            <w:webHidden/>
          </w:rPr>
          <w:instrText xml:space="preserve"> PAGEREF _Toc487471637 \h </w:instrText>
        </w:r>
        <w:r w:rsidR="00C037F2">
          <w:rPr>
            <w:noProof/>
            <w:webHidden/>
          </w:rPr>
        </w:r>
        <w:r w:rsidR="00C037F2">
          <w:rPr>
            <w:noProof/>
            <w:webHidden/>
          </w:rPr>
          <w:fldChar w:fldCharType="separate"/>
        </w:r>
        <w:r w:rsidR="00C037F2">
          <w:rPr>
            <w:noProof/>
            <w:webHidden/>
          </w:rPr>
          <w:t>15</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38" w:history="1">
        <w:r w:rsidR="00C037F2" w:rsidRPr="00FB52FB">
          <w:rPr>
            <w:rStyle w:val="Hyperlink"/>
            <w:noProof/>
          </w:rPr>
          <w:t>2.4</w:t>
        </w:r>
        <w:r w:rsidR="00C037F2">
          <w:rPr>
            <w:rFonts w:asciiTheme="minorHAnsi" w:eastAsiaTheme="minorEastAsia" w:hAnsiTheme="minorHAnsi"/>
            <w:noProof/>
            <w:sz w:val="22"/>
            <w:lang w:eastAsia="de-DE"/>
          </w:rPr>
          <w:tab/>
        </w:r>
        <w:r w:rsidR="00C037F2" w:rsidRPr="00FB52FB">
          <w:rPr>
            <w:rStyle w:val="Hyperlink"/>
            <w:noProof/>
          </w:rPr>
          <w:t>Grundlagen</w:t>
        </w:r>
        <w:r w:rsidR="00C037F2">
          <w:rPr>
            <w:noProof/>
            <w:webHidden/>
          </w:rPr>
          <w:tab/>
        </w:r>
        <w:r w:rsidR="00C037F2">
          <w:rPr>
            <w:noProof/>
            <w:webHidden/>
          </w:rPr>
          <w:fldChar w:fldCharType="begin"/>
        </w:r>
        <w:r w:rsidR="00C037F2">
          <w:rPr>
            <w:noProof/>
            <w:webHidden/>
          </w:rPr>
          <w:instrText xml:space="preserve"> PAGEREF _Toc487471638 \h </w:instrText>
        </w:r>
        <w:r w:rsidR="00C037F2">
          <w:rPr>
            <w:noProof/>
            <w:webHidden/>
          </w:rPr>
        </w:r>
        <w:r w:rsidR="00C037F2">
          <w:rPr>
            <w:noProof/>
            <w:webHidden/>
          </w:rPr>
          <w:fldChar w:fldCharType="separate"/>
        </w:r>
        <w:r w:rsidR="00C037F2">
          <w:rPr>
            <w:noProof/>
            <w:webHidden/>
          </w:rPr>
          <w:t>20</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39" w:history="1">
        <w:r w:rsidR="00C037F2" w:rsidRPr="00FB52FB">
          <w:rPr>
            <w:rStyle w:val="Hyperlink"/>
            <w:noProof/>
          </w:rPr>
          <w:t>2.4.1</w:t>
        </w:r>
        <w:r w:rsidR="00C037F2">
          <w:rPr>
            <w:rFonts w:asciiTheme="minorHAnsi" w:eastAsiaTheme="minorEastAsia" w:hAnsiTheme="minorHAnsi"/>
            <w:noProof/>
            <w:sz w:val="22"/>
            <w:lang w:eastAsia="de-DE"/>
          </w:rPr>
          <w:tab/>
        </w:r>
        <w:r w:rsidR="00C037F2" w:rsidRPr="00FB52FB">
          <w:rPr>
            <w:rStyle w:val="Hyperlink"/>
            <w:noProof/>
          </w:rPr>
          <w:t>Unity</w:t>
        </w:r>
        <w:r w:rsidR="00C037F2">
          <w:rPr>
            <w:noProof/>
            <w:webHidden/>
          </w:rPr>
          <w:tab/>
        </w:r>
        <w:r w:rsidR="00C037F2">
          <w:rPr>
            <w:noProof/>
            <w:webHidden/>
          </w:rPr>
          <w:fldChar w:fldCharType="begin"/>
        </w:r>
        <w:r w:rsidR="00C037F2">
          <w:rPr>
            <w:noProof/>
            <w:webHidden/>
          </w:rPr>
          <w:instrText xml:space="preserve"> PAGEREF _Toc487471639 \h </w:instrText>
        </w:r>
        <w:r w:rsidR="00C037F2">
          <w:rPr>
            <w:noProof/>
            <w:webHidden/>
          </w:rPr>
        </w:r>
        <w:r w:rsidR="00C037F2">
          <w:rPr>
            <w:noProof/>
            <w:webHidden/>
          </w:rPr>
          <w:fldChar w:fldCharType="separate"/>
        </w:r>
        <w:r w:rsidR="00C037F2">
          <w:rPr>
            <w:noProof/>
            <w:webHidden/>
          </w:rPr>
          <w:t>20</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40" w:history="1">
        <w:r w:rsidR="00C037F2" w:rsidRPr="00FB52FB">
          <w:rPr>
            <w:rStyle w:val="Hyperlink"/>
            <w:noProof/>
          </w:rPr>
          <w:t>2.4.2</w:t>
        </w:r>
        <w:r w:rsidR="00C037F2">
          <w:rPr>
            <w:rFonts w:asciiTheme="minorHAnsi" w:eastAsiaTheme="minorEastAsia" w:hAnsiTheme="minorHAnsi"/>
            <w:noProof/>
            <w:sz w:val="22"/>
            <w:lang w:eastAsia="de-DE"/>
          </w:rPr>
          <w:tab/>
        </w:r>
        <w:r w:rsidR="00C037F2" w:rsidRPr="00FB52FB">
          <w:rPr>
            <w:rStyle w:val="Hyperlink"/>
            <w:noProof/>
          </w:rPr>
          <w:t>Blender</w:t>
        </w:r>
        <w:r w:rsidR="00C037F2">
          <w:rPr>
            <w:noProof/>
            <w:webHidden/>
          </w:rPr>
          <w:tab/>
        </w:r>
        <w:r w:rsidR="00C037F2">
          <w:rPr>
            <w:noProof/>
            <w:webHidden/>
          </w:rPr>
          <w:fldChar w:fldCharType="begin"/>
        </w:r>
        <w:r w:rsidR="00C037F2">
          <w:rPr>
            <w:noProof/>
            <w:webHidden/>
          </w:rPr>
          <w:instrText xml:space="preserve"> PAGEREF _Toc487471640 \h </w:instrText>
        </w:r>
        <w:r w:rsidR="00C037F2">
          <w:rPr>
            <w:noProof/>
            <w:webHidden/>
          </w:rPr>
        </w:r>
        <w:r w:rsidR="00C037F2">
          <w:rPr>
            <w:noProof/>
            <w:webHidden/>
          </w:rPr>
          <w:fldChar w:fldCharType="separate"/>
        </w:r>
        <w:r w:rsidR="00C037F2">
          <w:rPr>
            <w:noProof/>
            <w:webHidden/>
          </w:rPr>
          <w:t>21</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41" w:history="1">
        <w:r w:rsidR="00C037F2" w:rsidRPr="00FB52FB">
          <w:rPr>
            <w:rStyle w:val="Hyperlink"/>
            <w:noProof/>
          </w:rPr>
          <w:t>2.4.3</w:t>
        </w:r>
        <w:r w:rsidR="00C037F2">
          <w:rPr>
            <w:rFonts w:asciiTheme="minorHAnsi" w:eastAsiaTheme="minorEastAsia" w:hAnsiTheme="minorHAnsi"/>
            <w:noProof/>
            <w:sz w:val="22"/>
            <w:lang w:eastAsia="de-DE"/>
          </w:rPr>
          <w:tab/>
        </w:r>
        <w:r w:rsidR="00C037F2" w:rsidRPr="00FB52FB">
          <w:rPr>
            <w:rStyle w:val="Hyperlink"/>
            <w:noProof/>
          </w:rPr>
          <w:t>Dateiformate</w:t>
        </w:r>
        <w:r w:rsidR="00C037F2">
          <w:rPr>
            <w:noProof/>
            <w:webHidden/>
          </w:rPr>
          <w:tab/>
        </w:r>
        <w:r w:rsidR="00C037F2">
          <w:rPr>
            <w:noProof/>
            <w:webHidden/>
          </w:rPr>
          <w:fldChar w:fldCharType="begin"/>
        </w:r>
        <w:r w:rsidR="00C037F2">
          <w:rPr>
            <w:noProof/>
            <w:webHidden/>
          </w:rPr>
          <w:instrText xml:space="preserve"> PAGEREF _Toc487471641 \h </w:instrText>
        </w:r>
        <w:r w:rsidR="00C037F2">
          <w:rPr>
            <w:noProof/>
            <w:webHidden/>
          </w:rPr>
        </w:r>
        <w:r w:rsidR="00C037F2">
          <w:rPr>
            <w:noProof/>
            <w:webHidden/>
          </w:rPr>
          <w:fldChar w:fldCharType="separate"/>
        </w:r>
        <w:r w:rsidR="00C037F2">
          <w:rPr>
            <w:noProof/>
            <w:webHidden/>
          </w:rPr>
          <w:t>22</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42" w:history="1">
        <w:r w:rsidR="00C037F2" w:rsidRPr="00FB52FB">
          <w:rPr>
            <w:rStyle w:val="Hyperlink"/>
            <w:noProof/>
          </w:rPr>
          <w:t>2.4.4</w:t>
        </w:r>
        <w:r w:rsidR="00C037F2">
          <w:rPr>
            <w:rFonts w:asciiTheme="minorHAnsi" w:eastAsiaTheme="minorEastAsia" w:hAnsiTheme="minorHAnsi"/>
            <w:noProof/>
            <w:sz w:val="22"/>
            <w:lang w:eastAsia="de-DE"/>
          </w:rPr>
          <w:tab/>
        </w:r>
        <w:r w:rsidR="00C037F2" w:rsidRPr="00FB52FB">
          <w:rPr>
            <w:rStyle w:val="Hyperlink"/>
            <w:noProof/>
          </w:rPr>
          <w:t>SteamVR</w:t>
        </w:r>
        <w:r w:rsidR="00C037F2">
          <w:rPr>
            <w:noProof/>
            <w:webHidden/>
          </w:rPr>
          <w:tab/>
        </w:r>
        <w:r w:rsidR="00C037F2">
          <w:rPr>
            <w:noProof/>
            <w:webHidden/>
          </w:rPr>
          <w:fldChar w:fldCharType="begin"/>
        </w:r>
        <w:r w:rsidR="00C037F2">
          <w:rPr>
            <w:noProof/>
            <w:webHidden/>
          </w:rPr>
          <w:instrText xml:space="preserve"> PAGEREF _Toc487471642 \h </w:instrText>
        </w:r>
        <w:r w:rsidR="00C037F2">
          <w:rPr>
            <w:noProof/>
            <w:webHidden/>
          </w:rPr>
        </w:r>
        <w:r w:rsidR="00C037F2">
          <w:rPr>
            <w:noProof/>
            <w:webHidden/>
          </w:rPr>
          <w:fldChar w:fldCharType="separate"/>
        </w:r>
        <w:r w:rsidR="00C037F2">
          <w:rPr>
            <w:noProof/>
            <w:webHidden/>
          </w:rPr>
          <w:t>23</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43" w:history="1">
        <w:r w:rsidR="00C037F2" w:rsidRPr="00FB52FB">
          <w:rPr>
            <w:rStyle w:val="Hyperlink"/>
            <w:noProof/>
          </w:rPr>
          <w:t>2.5</w:t>
        </w:r>
        <w:r w:rsidR="00C037F2">
          <w:rPr>
            <w:rFonts w:asciiTheme="minorHAnsi" w:eastAsiaTheme="minorEastAsia" w:hAnsiTheme="minorHAnsi"/>
            <w:noProof/>
            <w:sz w:val="22"/>
            <w:lang w:eastAsia="de-DE"/>
          </w:rPr>
          <w:tab/>
        </w:r>
        <w:r w:rsidR="00C037F2" w:rsidRPr="00FB52FB">
          <w:rPr>
            <w:rStyle w:val="Hyperlink"/>
            <w:noProof/>
          </w:rPr>
          <w:t>Demonstrationsfähige Szene</w:t>
        </w:r>
        <w:r w:rsidR="00C037F2">
          <w:rPr>
            <w:noProof/>
            <w:webHidden/>
          </w:rPr>
          <w:tab/>
        </w:r>
        <w:r w:rsidR="00C037F2">
          <w:rPr>
            <w:noProof/>
            <w:webHidden/>
          </w:rPr>
          <w:fldChar w:fldCharType="begin"/>
        </w:r>
        <w:r w:rsidR="00C037F2">
          <w:rPr>
            <w:noProof/>
            <w:webHidden/>
          </w:rPr>
          <w:instrText xml:space="preserve"> PAGEREF _Toc487471643 \h </w:instrText>
        </w:r>
        <w:r w:rsidR="00C037F2">
          <w:rPr>
            <w:noProof/>
            <w:webHidden/>
          </w:rPr>
        </w:r>
        <w:r w:rsidR="00C037F2">
          <w:rPr>
            <w:noProof/>
            <w:webHidden/>
          </w:rPr>
          <w:fldChar w:fldCharType="separate"/>
        </w:r>
        <w:r w:rsidR="00C037F2">
          <w:rPr>
            <w:noProof/>
            <w:webHidden/>
          </w:rPr>
          <w:t>24</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44" w:history="1">
        <w:r w:rsidR="00C037F2" w:rsidRPr="00FB52FB">
          <w:rPr>
            <w:rStyle w:val="Hyperlink"/>
            <w:noProof/>
          </w:rPr>
          <w:t>2.5.1</w:t>
        </w:r>
        <w:r w:rsidR="00C037F2">
          <w:rPr>
            <w:rFonts w:asciiTheme="minorHAnsi" w:eastAsiaTheme="minorEastAsia" w:hAnsiTheme="minorHAnsi"/>
            <w:noProof/>
            <w:sz w:val="22"/>
            <w:lang w:eastAsia="de-DE"/>
          </w:rPr>
          <w:tab/>
        </w:r>
        <w:r w:rsidR="00C037F2" w:rsidRPr="00FB52FB">
          <w:rPr>
            <w:rStyle w:val="Hyperlink"/>
            <w:noProof/>
          </w:rPr>
          <w:t>Anforderungen</w:t>
        </w:r>
        <w:r w:rsidR="00C037F2">
          <w:rPr>
            <w:noProof/>
            <w:webHidden/>
          </w:rPr>
          <w:tab/>
        </w:r>
        <w:r w:rsidR="00C037F2">
          <w:rPr>
            <w:noProof/>
            <w:webHidden/>
          </w:rPr>
          <w:fldChar w:fldCharType="begin"/>
        </w:r>
        <w:r w:rsidR="00C037F2">
          <w:rPr>
            <w:noProof/>
            <w:webHidden/>
          </w:rPr>
          <w:instrText xml:space="preserve"> PAGEREF _Toc487471644 \h </w:instrText>
        </w:r>
        <w:r w:rsidR="00C037F2">
          <w:rPr>
            <w:noProof/>
            <w:webHidden/>
          </w:rPr>
        </w:r>
        <w:r w:rsidR="00C037F2">
          <w:rPr>
            <w:noProof/>
            <w:webHidden/>
          </w:rPr>
          <w:fldChar w:fldCharType="separate"/>
        </w:r>
        <w:r w:rsidR="00C037F2">
          <w:rPr>
            <w:noProof/>
            <w:webHidden/>
          </w:rPr>
          <w:t>24</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45" w:history="1">
        <w:r w:rsidR="00C037F2" w:rsidRPr="00FB52FB">
          <w:rPr>
            <w:rStyle w:val="Hyperlink"/>
            <w:noProof/>
          </w:rPr>
          <w:t>2.5.2</w:t>
        </w:r>
        <w:r w:rsidR="00C037F2">
          <w:rPr>
            <w:rFonts w:asciiTheme="minorHAnsi" w:eastAsiaTheme="minorEastAsia" w:hAnsiTheme="minorHAnsi"/>
            <w:noProof/>
            <w:sz w:val="22"/>
            <w:lang w:eastAsia="de-DE"/>
          </w:rPr>
          <w:tab/>
        </w:r>
        <w:r w:rsidR="00C037F2" w:rsidRPr="00FB52FB">
          <w:rPr>
            <w:rStyle w:val="Hyperlink"/>
            <w:noProof/>
          </w:rPr>
          <w:t>Load at Runtime</w:t>
        </w:r>
        <w:r w:rsidR="00C037F2">
          <w:rPr>
            <w:noProof/>
            <w:webHidden/>
          </w:rPr>
          <w:tab/>
        </w:r>
        <w:r w:rsidR="00C037F2">
          <w:rPr>
            <w:noProof/>
            <w:webHidden/>
          </w:rPr>
          <w:fldChar w:fldCharType="begin"/>
        </w:r>
        <w:r w:rsidR="00C037F2">
          <w:rPr>
            <w:noProof/>
            <w:webHidden/>
          </w:rPr>
          <w:instrText xml:space="preserve"> PAGEREF _Toc487471645 \h </w:instrText>
        </w:r>
        <w:r w:rsidR="00C037F2">
          <w:rPr>
            <w:noProof/>
            <w:webHidden/>
          </w:rPr>
        </w:r>
        <w:r w:rsidR="00C037F2">
          <w:rPr>
            <w:noProof/>
            <w:webHidden/>
          </w:rPr>
          <w:fldChar w:fldCharType="separate"/>
        </w:r>
        <w:r w:rsidR="00C037F2">
          <w:rPr>
            <w:noProof/>
            <w:webHidden/>
          </w:rPr>
          <w:t>25</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46" w:history="1">
        <w:r w:rsidR="00C037F2" w:rsidRPr="00FB52FB">
          <w:rPr>
            <w:rStyle w:val="Hyperlink"/>
            <w:noProof/>
          </w:rPr>
          <w:t>2.5.3</w:t>
        </w:r>
        <w:r w:rsidR="00C037F2">
          <w:rPr>
            <w:rFonts w:asciiTheme="minorHAnsi" w:eastAsiaTheme="minorEastAsia" w:hAnsiTheme="minorHAnsi"/>
            <w:noProof/>
            <w:sz w:val="22"/>
            <w:lang w:eastAsia="de-DE"/>
          </w:rPr>
          <w:tab/>
        </w:r>
        <w:r w:rsidR="00C037F2" w:rsidRPr="00FB52FB">
          <w:rPr>
            <w:rStyle w:val="Hyperlink"/>
            <w:noProof/>
          </w:rPr>
          <w:t>Interaktion</w:t>
        </w:r>
        <w:r w:rsidR="00C037F2">
          <w:rPr>
            <w:noProof/>
            <w:webHidden/>
          </w:rPr>
          <w:tab/>
        </w:r>
        <w:r w:rsidR="00C037F2">
          <w:rPr>
            <w:noProof/>
            <w:webHidden/>
          </w:rPr>
          <w:fldChar w:fldCharType="begin"/>
        </w:r>
        <w:r w:rsidR="00C037F2">
          <w:rPr>
            <w:noProof/>
            <w:webHidden/>
          </w:rPr>
          <w:instrText xml:space="preserve"> PAGEREF _Toc487471646 \h </w:instrText>
        </w:r>
        <w:r w:rsidR="00C037F2">
          <w:rPr>
            <w:noProof/>
            <w:webHidden/>
          </w:rPr>
        </w:r>
        <w:r w:rsidR="00C037F2">
          <w:rPr>
            <w:noProof/>
            <w:webHidden/>
          </w:rPr>
          <w:fldChar w:fldCharType="separate"/>
        </w:r>
        <w:r w:rsidR="00C037F2">
          <w:rPr>
            <w:noProof/>
            <w:webHidden/>
          </w:rPr>
          <w:t>26</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47" w:history="1">
        <w:r w:rsidR="00C037F2" w:rsidRPr="00FB52FB">
          <w:rPr>
            <w:rStyle w:val="Hyperlink"/>
            <w:noProof/>
          </w:rPr>
          <w:t>2.5.4</w:t>
        </w:r>
        <w:r w:rsidR="00C037F2">
          <w:rPr>
            <w:rFonts w:asciiTheme="minorHAnsi" w:eastAsiaTheme="minorEastAsia" w:hAnsiTheme="minorHAnsi"/>
            <w:noProof/>
            <w:sz w:val="22"/>
            <w:lang w:eastAsia="de-DE"/>
          </w:rPr>
          <w:tab/>
        </w:r>
        <w:r w:rsidR="00C037F2" w:rsidRPr="00FB52FB">
          <w:rPr>
            <w:rStyle w:val="Hyperlink"/>
            <w:noProof/>
          </w:rPr>
          <w:t>Herausforderungen</w:t>
        </w:r>
        <w:r w:rsidR="00C037F2">
          <w:rPr>
            <w:noProof/>
            <w:webHidden/>
          </w:rPr>
          <w:tab/>
        </w:r>
        <w:r w:rsidR="00C037F2">
          <w:rPr>
            <w:noProof/>
            <w:webHidden/>
          </w:rPr>
          <w:fldChar w:fldCharType="begin"/>
        </w:r>
        <w:r w:rsidR="00C037F2">
          <w:rPr>
            <w:noProof/>
            <w:webHidden/>
          </w:rPr>
          <w:instrText xml:space="preserve"> PAGEREF _Toc487471647 \h </w:instrText>
        </w:r>
        <w:r w:rsidR="00C037F2">
          <w:rPr>
            <w:noProof/>
            <w:webHidden/>
          </w:rPr>
        </w:r>
        <w:r w:rsidR="00C037F2">
          <w:rPr>
            <w:noProof/>
            <w:webHidden/>
          </w:rPr>
          <w:fldChar w:fldCharType="separate"/>
        </w:r>
        <w:r w:rsidR="00C037F2">
          <w:rPr>
            <w:noProof/>
            <w:webHidden/>
          </w:rPr>
          <w:t>27</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48" w:history="1">
        <w:r w:rsidR="00C037F2" w:rsidRPr="00FB52FB">
          <w:rPr>
            <w:rStyle w:val="Hyperlink"/>
            <w:noProof/>
          </w:rPr>
          <w:t>2.6</w:t>
        </w:r>
        <w:r w:rsidR="00C037F2">
          <w:rPr>
            <w:rFonts w:asciiTheme="minorHAnsi" w:eastAsiaTheme="minorEastAsia" w:hAnsiTheme="minorHAnsi"/>
            <w:noProof/>
            <w:sz w:val="22"/>
            <w:lang w:eastAsia="de-DE"/>
          </w:rPr>
          <w:tab/>
        </w:r>
        <w:r w:rsidR="00C037F2" w:rsidRPr="00FB52FB">
          <w:rPr>
            <w:rStyle w:val="Hyperlink"/>
            <w:noProof/>
          </w:rPr>
          <w:t>Zusammenfassung</w:t>
        </w:r>
        <w:r w:rsidR="00C037F2">
          <w:rPr>
            <w:noProof/>
            <w:webHidden/>
          </w:rPr>
          <w:tab/>
        </w:r>
        <w:r w:rsidR="00C037F2">
          <w:rPr>
            <w:noProof/>
            <w:webHidden/>
          </w:rPr>
          <w:fldChar w:fldCharType="begin"/>
        </w:r>
        <w:r w:rsidR="00C037F2">
          <w:rPr>
            <w:noProof/>
            <w:webHidden/>
          </w:rPr>
          <w:instrText xml:space="preserve"> PAGEREF _Toc487471648 \h </w:instrText>
        </w:r>
        <w:r w:rsidR="00C037F2">
          <w:rPr>
            <w:noProof/>
            <w:webHidden/>
          </w:rPr>
        </w:r>
        <w:r w:rsidR="00C037F2">
          <w:rPr>
            <w:noProof/>
            <w:webHidden/>
          </w:rPr>
          <w:fldChar w:fldCharType="separate"/>
        </w:r>
        <w:r w:rsidR="00C037F2">
          <w:rPr>
            <w:noProof/>
            <w:webHidden/>
          </w:rPr>
          <w:t>27</w:t>
        </w:r>
        <w:r w:rsidR="00C037F2">
          <w:rPr>
            <w:noProof/>
            <w:webHidden/>
          </w:rPr>
          <w:fldChar w:fldCharType="end"/>
        </w:r>
      </w:hyperlink>
    </w:p>
    <w:p w:rsidR="00C037F2" w:rsidRDefault="003F4985">
      <w:pPr>
        <w:pStyle w:val="Verzeichnis2"/>
        <w:tabs>
          <w:tab w:val="left" w:pos="880"/>
          <w:tab w:val="right" w:leader="dot" w:pos="9060"/>
        </w:tabs>
        <w:rPr>
          <w:rFonts w:asciiTheme="minorHAnsi" w:eastAsiaTheme="minorEastAsia" w:hAnsiTheme="minorHAnsi"/>
          <w:noProof/>
          <w:sz w:val="22"/>
          <w:lang w:eastAsia="de-DE"/>
        </w:rPr>
      </w:pPr>
      <w:hyperlink w:anchor="_Toc487471649" w:history="1">
        <w:r w:rsidR="00C037F2" w:rsidRPr="00FB52FB">
          <w:rPr>
            <w:rStyle w:val="Hyperlink"/>
            <w:noProof/>
          </w:rPr>
          <w:t>2.7</w:t>
        </w:r>
        <w:r w:rsidR="00C037F2">
          <w:rPr>
            <w:rFonts w:asciiTheme="minorHAnsi" w:eastAsiaTheme="minorEastAsia" w:hAnsiTheme="minorHAnsi"/>
            <w:noProof/>
            <w:sz w:val="22"/>
            <w:lang w:eastAsia="de-DE"/>
          </w:rPr>
          <w:tab/>
        </w:r>
        <w:r w:rsidR="00C037F2" w:rsidRPr="00FB52FB">
          <w:rPr>
            <w:rStyle w:val="Hyperlink"/>
            <w:noProof/>
          </w:rPr>
          <w:t>Ausblick</w:t>
        </w:r>
        <w:r w:rsidR="00C037F2">
          <w:rPr>
            <w:noProof/>
            <w:webHidden/>
          </w:rPr>
          <w:tab/>
        </w:r>
        <w:r w:rsidR="00C037F2">
          <w:rPr>
            <w:noProof/>
            <w:webHidden/>
          </w:rPr>
          <w:fldChar w:fldCharType="begin"/>
        </w:r>
        <w:r w:rsidR="00C037F2">
          <w:rPr>
            <w:noProof/>
            <w:webHidden/>
          </w:rPr>
          <w:instrText xml:space="preserve"> PAGEREF _Toc487471649 \h </w:instrText>
        </w:r>
        <w:r w:rsidR="00C037F2">
          <w:rPr>
            <w:noProof/>
            <w:webHidden/>
          </w:rPr>
        </w:r>
        <w:r w:rsidR="00C037F2">
          <w:rPr>
            <w:noProof/>
            <w:webHidden/>
          </w:rPr>
          <w:fldChar w:fldCharType="separate"/>
        </w:r>
        <w:r w:rsidR="00C037F2">
          <w:rPr>
            <w:noProof/>
            <w:webHidden/>
          </w:rPr>
          <w:t>28</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50" w:history="1">
        <w:r w:rsidR="00C037F2" w:rsidRPr="00FB52FB">
          <w:rPr>
            <w:rStyle w:val="Hyperlink"/>
            <w:noProof/>
          </w:rPr>
          <w:t>2.7.1</w:t>
        </w:r>
        <w:r w:rsidR="00C037F2">
          <w:rPr>
            <w:rFonts w:asciiTheme="minorHAnsi" w:eastAsiaTheme="minorEastAsia" w:hAnsiTheme="minorHAnsi"/>
            <w:noProof/>
            <w:sz w:val="22"/>
            <w:lang w:eastAsia="de-DE"/>
          </w:rPr>
          <w:tab/>
        </w:r>
        <w:r w:rsidR="00C037F2" w:rsidRPr="00FB52FB">
          <w:rPr>
            <w:rStyle w:val="Hyperlink"/>
            <w:noProof/>
          </w:rPr>
          <w:t>Zusammenarbeit mit anderen Studienarbeiten</w:t>
        </w:r>
        <w:r w:rsidR="00C037F2">
          <w:rPr>
            <w:noProof/>
            <w:webHidden/>
          </w:rPr>
          <w:tab/>
        </w:r>
        <w:r w:rsidR="00C037F2">
          <w:rPr>
            <w:noProof/>
            <w:webHidden/>
          </w:rPr>
          <w:fldChar w:fldCharType="begin"/>
        </w:r>
        <w:r w:rsidR="00C037F2">
          <w:rPr>
            <w:noProof/>
            <w:webHidden/>
          </w:rPr>
          <w:instrText xml:space="preserve"> PAGEREF _Toc487471650 \h </w:instrText>
        </w:r>
        <w:r w:rsidR="00C037F2">
          <w:rPr>
            <w:noProof/>
            <w:webHidden/>
          </w:rPr>
        </w:r>
        <w:r w:rsidR="00C037F2">
          <w:rPr>
            <w:noProof/>
            <w:webHidden/>
          </w:rPr>
          <w:fldChar w:fldCharType="separate"/>
        </w:r>
        <w:r w:rsidR="00C037F2">
          <w:rPr>
            <w:noProof/>
            <w:webHidden/>
          </w:rPr>
          <w:t>28</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51" w:history="1">
        <w:r w:rsidR="00C037F2" w:rsidRPr="00FB52FB">
          <w:rPr>
            <w:rStyle w:val="Hyperlink"/>
            <w:noProof/>
          </w:rPr>
          <w:t>2.7.2</w:t>
        </w:r>
        <w:r w:rsidR="00C037F2">
          <w:rPr>
            <w:rFonts w:asciiTheme="minorHAnsi" w:eastAsiaTheme="minorEastAsia" w:hAnsiTheme="minorHAnsi"/>
            <w:noProof/>
            <w:sz w:val="22"/>
            <w:lang w:eastAsia="de-DE"/>
          </w:rPr>
          <w:tab/>
        </w:r>
        <w:r w:rsidR="00C037F2" w:rsidRPr="00FB52FB">
          <w:rPr>
            <w:rStyle w:val="Hyperlink"/>
            <w:noProof/>
          </w:rPr>
          <w:t>Upgrades</w:t>
        </w:r>
        <w:r w:rsidR="00C037F2">
          <w:rPr>
            <w:noProof/>
            <w:webHidden/>
          </w:rPr>
          <w:tab/>
        </w:r>
        <w:r w:rsidR="00C037F2">
          <w:rPr>
            <w:noProof/>
            <w:webHidden/>
          </w:rPr>
          <w:fldChar w:fldCharType="begin"/>
        </w:r>
        <w:r w:rsidR="00C037F2">
          <w:rPr>
            <w:noProof/>
            <w:webHidden/>
          </w:rPr>
          <w:instrText xml:space="preserve"> PAGEREF _Toc487471651 \h </w:instrText>
        </w:r>
        <w:r w:rsidR="00C037F2">
          <w:rPr>
            <w:noProof/>
            <w:webHidden/>
          </w:rPr>
        </w:r>
        <w:r w:rsidR="00C037F2">
          <w:rPr>
            <w:noProof/>
            <w:webHidden/>
          </w:rPr>
          <w:fldChar w:fldCharType="separate"/>
        </w:r>
        <w:r w:rsidR="00C037F2">
          <w:rPr>
            <w:noProof/>
            <w:webHidden/>
          </w:rPr>
          <w:t>28</w:t>
        </w:r>
        <w:r w:rsidR="00C037F2">
          <w:rPr>
            <w:noProof/>
            <w:webHidden/>
          </w:rPr>
          <w:fldChar w:fldCharType="end"/>
        </w:r>
      </w:hyperlink>
    </w:p>
    <w:p w:rsidR="00C037F2" w:rsidRDefault="003F4985">
      <w:pPr>
        <w:pStyle w:val="Verzeichnis3"/>
        <w:tabs>
          <w:tab w:val="left" w:pos="1320"/>
          <w:tab w:val="right" w:leader="dot" w:pos="9060"/>
        </w:tabs>
        <w:rPr>
          <w:rFonts w:asciiTheme="minorHAnsi" w:eastAsiaTheme="minorEastAsia" w:hAnsiTheme="minorHAnsi"/>
          <w:noProof/>
          <w:sz w:val="22"/>
          <w:lang w:eastAsia="de-DE"/>
        </w:rPr>
      </w:pPr>
      <w:hyperlink w:anchor="_Toc487471652" w:history="1">
        <w:r w:rsidR="00C037F2" w:rsidRPr="00FB52FB">
          <w:rPr>
            <w:rStyle w:val="Hyperlink"/>
            <w:noProof/>
          </w:rPr>
          <w:t>2.7.3</w:t>
        </w:r>
        <w:r w:rsidR="00C037F2">
          <w:rPr>
            <w:rFonts w:asciiTheme="minorHAnsi" w:eastAsiaTheme="minorEastAsia" w:hAnsiTheme="minorHAnsi"/>
            <w:noProof/>
            <w:sz w:val="22"/>
            <w:lang w:eastAsia="de-DE"/>
          </w:rPr>
          <w:tab/>
        </w:r>
        <w:r w:rsidR="00C037F2" w:rsidRPr="00FB52FB">
          <w:rPr>
            <w:rStyle w:val="Hyperlink"/>
            <w:noProof/>
          </w:rPr>
          <w:t>Erweiterungen</w:t>
        </w:r>
        <w:r w:rsidR="00C037F2">
          <w:rPr>
            <w:noProof/>
            <w:webHidden/>
          </w:rPr>
          <w:tab/>
        </w:r>
        <w:r w:rsidR="00C037F2">
          <w:rPr>
            <w:noProof/>
            <w:webHidden/>
          </w:rPr>
          <w:fldChar w:fldCharType="begin"/>
        </w:r>
        <w:r w:rsidR="00C037F2">
          <w:rPr>
            <w:noProof/>
            <w:webHidden/>
          </w:rPr>
          <w:instrText xml:space="preserve"> PAGEREF _Toc487471652 \h </w:instrText>
        </w:r>
        <w:r w:rsidR="00C037F2">
          <w:rPr>
            <w:noProof/>
            <w:webHidden/>
          </w:rPr>
        </w:r>
        <w:r w:rsidR="00C037F2">
          <w:rPr>
            <w:noProof/>
            <w:webHidden/>
          </w:rPr>
          <w:fldChar w:fldCharType="separate"/>
        </w:r>
        <w:r w:rsidR="00C037F2">
          <w:rPr>
            <w:noProof/>
            <w:webHidden/>
          </w:rPr>
          <w:t>28</w:t>
        </w:r>
        <w:r w:rsidR="00C037F2">
          <w:rPr>
            <w:noProof/>
            <w:webHidden/>
          </w:rPr>
          <w:fldChar w:fldCharType="end"/>
        </w:r>
      </w:hyperlink>
    </w:p>
    <w:p w:rsidR="00203EA1" w:rsidRPr="00D50E20" w:rsidRDefault="00D50E20" w:rsidP="00A97C4E">
      <w:r w:rsidRPr="00D50E20">
        <w:fldChar w:fldCharType="end"/>
      </w:r>
      <w:r w:rsidR="00203EA1" w:rsidRPr="00D50E20">
        <w:br w:type="page"/>
      </w:r>
    </w:p>
    <w:p w:rsidR="00203EA1" w:rsidRPr="00D50E20" w:rsidRDefault="00203EA1" w:rsidP="00203EA1">
      <w:pPr>
        <w:pStyle w:val="Untertitel"/>
      </w:pPr>
      <w:r w:rsidRPr="00D50E20">
        <w:lastRenderedPageBreak/>
        <w:t>Abkürzungen</w:t>
      </w:r>
    </w:p>
    <w:p w:rsidR="004A4C5A" w:rsidRDefault="004A4C5A" w:rsidP="00203EA1">
      <w:pPr>
        <w:rPr>
          <w:noProof/>
        </w:rPr>
        <w:sectPr w:rsidR="004A4C5A" w:rsidSect="004A4C5A">
          <w:headerReference w:type="default" r:id="rId9"/>
          <w:footerReference w:type="default" r:id="rId10"/>
          <w:type w:val="continuous"/>
          <w:pgSz w:w="11906" w:h="16838"/>
          <w:pgMar w:top="1418" w:right="1418" w:bottom="1418" w:left="1418" w:header="709" w:footer="709" w:gutter="0"/>
          <w:pgNumType w:fmt="upperRoman"/>
          <w:cols w:space="708"/>
          <w:titlePg/>
          <w:docGrid w:linePitch="360"/>
        </w:sectPr>
      </w:pPr>
      <w:r>
        <w:fldChar w:fldCharType="begin"/>
      </w:r>
      <w:r>
        <w:instrText xml:space="preserve"> INDEX \e "</w:instrText>
      </w:r>
      <w:r>
        <w:tab/>
        <w:instrText xml:space="preserve">" \c "1" \z "1031" </w:instrText>
      </w:r>
      <w:r>
        <w:fldChar w:fldCharType="separate"/>
      </w:r>
    </w:p>
    <w:p w:rsidR="004A4C5A" w:rsidRDefault="004A4C5A">
      <w:pPr>
        <w:pStyle w:val="Index1"/>
        <w:rPr>
          <w:noProof/>
        </w:rPr>
      </w:pPr>
      <w:r>
        <w:rPr>
          <w:noProof/>
        </w:rPr>
        <w:lastRenderedPageBreak/>
        <w:t>AR</w:t>
      </w:r>
      <w:r>
        <w:rPr>
          <w:noProof/>
        </w:rPr>
        <w:tab/>
      </w:r>
      <w:r w:rsidRPr="003045D1">
        <w:rPr>
          <w:i/>
          <w:noProof/>
        </w:rPr>
        <w:t>Augmented Reality</w:t>
      </w:r>
    </w:p>
    <w:p w:rsidR="004A4C5A" w:rsidRDefault="004A4C5A">
      <w:pPr>
        <w:pStyle w:val="Index1"/>
        <w:rPr>
          <w:noProof/>
        </w:rPr>
      </w:pPr>
      <w:r>
        <w:rPr>
          <w:noProof/>
        </w:rPr>
        <w:t>VR</w:t>
      </w:r>
      <w:r>
        <w:rPr>
          <w:noProof/>
        </w:rPr>
        <w:tab/>
      </w:r>
      <w:r w:rsidRPr="003045D1">
        <w:rPr>
          <w:i/>
          <w:noProof/>
        </w:rPr>
        <w:t>Virtual Reality</w:t>
      </w:r>
    </w:p>
    <w:p w:rsidR="004A4C5A" w:rsidRDefault="004A4C5A" w:rsidP="00203EA1">
      <w:pPr>
        <w:rPr>
          <w:noProof/>
        </w:rPr>
        <w:sectPr w:rsidR="004A4C5A" w:rsidSect="004A4C5A">
          <w:type w:val="continuous"/>
          <w:pgSz w:w="11906" w:h="16838"/>
          <w:pgMar w:top="1418" w:right="1418" w:bottom="1418" w:left="1418" w:header="709" w:footer="709" w:gutter="0"/>
          <w:pgNumType w:fmt="upperRoman"/>
          <w:cols w:space="720"/>
          <w:titlePg/>
          <w:docGrid w:linePitch="360"/>
        </w:sectPr>
      </w:pPr>
    </w:p>
    <w:p w:rsidR="003F4985" w:rsidRPr="004A4C5A" w:rsidRDefault="004A4C5A" w:rsidP="00203EA1">
      <w:pPr>
        <w:rPr>
          <w:lang w:val="en-US"/>
        </w:rPr>
      </w:pPr>
      <w:r>
        <w:lastRenderedPageBreak/>
        <w:fldChar w:fldCharType="end"/>
      </w:r>
    </w:p>
    <w:p w:rsidR="003F4985" w:rsidRPr="004A4C5A" w:rsidRDefault="003F4985" w:rsidP="00203EA1">
      <w:pPr>
        <w:rPr>
          <w:lang w:val="en-US"/>
        </w:rPr>
        <w:sectPr w:rsidR="003F4985" w:rsidRPr="004A4C5A" w:rsidSect="004A4C5A">
          <w:type w:val="continuous"/>
          <w:pgSz w:w="11906" w:h="16838"/>
          <w:pgMar w:top="1418" w:right="1418" w:bottom="1418" w:left="1418" w:header="709" w:footer="709" w:gutter="0"/>
          <w:pgNumType w:fmt="upperRoman"/>
          <w:cols w:space="708"/>
          <w:titlePg/>
          <w:docGrid w:linePitch="360"/>
        </w:sectPr>
      </w:pPr>
    </w:p>
    <w:p w:rsidR="00C05282" w:rsidRDefault="00C05282" w:rsidP="00C05282">
      <w:pPr>
        <w:pStyle w:val="Untertitel"/>
      </w:pPr>
      <w:r>
        <w:lastRenderedPageBreak/>
        <w:t>Vorwort</w:t>
      </w:r>
    </w:p>
    <w:p w:rsidR="00C05282" w:rsidRDefault="009C2236" w:rsidP="00C05282">
      <w:r>
        <w:t>Ein</w:t>
      </w:r>
      <w:r w:rsidR="00936B69">
        <w:t>e große und wichtige Rolle</w:t>
      </w:r>
      <w:r>
        <w:t xml:space="preserve"> bei Softwareprojekten </w:t>
      </w:r>
      <w:r w:rsidR="00936B69">
        <w:t>spielt</w:t>
      </w:r>
      <w:r>
        <w:t xml:space="preserve"> eine </w:t>
      </w:r>
      <w:r w:rsidR="00936B69">
        <w:t>präzise und ausführliche</w:t>
      </w:r>
      <w:r>
        <w:t xml:space="preserve"> Dokumentation. Um die Dokumentation dieses Projektes auf ein angemessenes Niveau zu heben, </w:t>
      </w:r>
      <w:r w:rsidR="00936B69">
        <w:t>wurde entschieden</w:t>
      </w:r>
      <w:r>
        <w:t xml:space="preserve"> diesen Bericht in zwei Teile zu </w:t>
      </w:r>
      <w:r w:rsidR="00936B69">
        <w:t>gliedern</w:t>
      </w:r>
      <w:r>
        <w:t xml:space="preserve">. Zum einen in das </w:t>
      </w:r>
      <w:r>
        <w:fldChar w:fldCharType="begin"/>
      </w:r>
      <w:r>
        <w:instrText xml:space="preserve"> REF _Ref487006847 \r \h </w:instrText>
      </w:r>
      <w:r>
        <w:fldChar w:fldCharType="separate"/>
      </w:r>
      <w:r>
        <w:t>Kapitel 1</w:t>
      </w:r>
      <w:r>
        <w:fldChar w:fldCharType="end"/>
      </w:r>
      <w:r>
        <w:t xml:space="preserve"> „</w:t>
      </w:r>
      <w:r>
        <w:fldChar w:fldCharType="begin"/>
      </w:r>
      <w:r>
        <w:instrText xml:space="preserve"> REF _Ref487006854 \h </w:instrText>
      </w:r>
      <w:r>
        <w:fldChar w:fldCharType="separate"/>
      </w:r>
      <w:r w:rsidRPr="00D50E20">
        <w:t>Strukturelle Arbeiten</w:t>
      </w:r>
      <w:r>
        <w:fldChar w:fldCharType="end"/>
      </w:r>
      <w:r>
        <w:t xml:space="preserve">“, welches sich ausschließlich mit strukturellen Arbeiten rund um das Projekt „Stereo X Labor“ befasst. Hier werden alle Arbeiten dokumentiert, die sich nicht direkt mit dem technologischen Fortschritt des Projektes befassen. Das Gegenstück zu strukturellen Arbeiten bilden wissenschaftliche Arbeiten, welche das Projekt vorantreiben. Diese werden im </w:t>
      </w:r>
      <w:r>
        <w:fldChar w:fldCharType="begin"/>
      </w:r>
      <w:r>
        <w:instrText xml:space="preserve"> REF _Ref487006896 \r \h </w:instrText>
      </w:r>
      <w:r>
        <w:fldChar w:fldCharType="separate"/>
      </w:r>
      <w:r>
        <w:t xml:space="preserve">Kapitel 2 </w:t>
      </w:r>
      <w:r>
        <w:fldChar w:fldCharType="end"/>
      </w:r>
      <w:r>
        <w:fldChar w:fldCharType="begin"/>
      </w:r>
      <w:r>
        <w:instrText xml:space="preserve"> REF _Ref487006900 \h </w:instrText>
      </w:r>
      <w:r>
        <w:fldChar w:fldCharType="separate"/>
      </w:r>
      <w:r w:rsidRPr="00D50E20">
        <w:t>Wissenschaftliche Arbeiten</w:t>
      </w:r>
      <w:r>
        <w:fldChar w:fldCharType="end"/>
      </w:r>
      <w:r>
        <w:t xml:space="preserve"> behandelt. In diesem Umfeld werden speziell in dieser Arbeit die Überlegungen und Vorgänge zum Technologieupgrade im Projekt beschrieben.</w:t>
      </w:r>
      <w:r w:rsidR="00C05282">
        <w:br w:type="page"/>
      </w:r>
    </w:p>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D50E20">
      <w:pPr>
        <w:pStyle w:val="berschrift1"/>
      </w:pPr>
      <w:bookmarkStart w:id="0" w:name="_Ref487006847"/>
      <w:bookmarkStart w:id="1" w:name="_Ref487006854"/>
      <w:bookmarkStart w:id="2" w:name="_Toc487471610"/>
      <w:r w:rsidRPr="00D50E20">
        <w:t>Strukturelle Arbeiten</w:t>
      </w:r>
      <w:bookmarkEnd w:id="0"/>
      <w:bookmarkEnd w:id="1"/>
      <w:bookmarkEnd w:id="2"/>
    </w:p>
    <w:p w:rsidR="00E36E97" w:rsidRDefault="00203EA1" w:rsidP="00A26DB8">
      <w:pPr>
        <w:pStyle w:val="berschrift2"/>
      </w:pPr>
      <w:r w:rsidRPr="00D50E20">
        <w:br w:type="page"/>
      </w:r>
      <w:bookmarkStart w:id="3" w:name="_Toc487471611"/>
      <w:r w:rsidR="00E36E97">
        <w:lastRenderedPageBreak/>
        <w:t>Einleitung</w:t>
      </w:r>
      <w:bookmarkEnd w:id="3"/>
    </w:p>
    <w:p w:rsidR="00E36E97" w:rsidRDefault="00E36E97" w:rsidP="00E36E97">
      <w:pPr>
        <w:pStyle w:val="berschrift3"/>
      </w:pPr>
      <w:bookmarkStart w:id="4" w:name="_Toc487471612"/>
      <w:r>
        <w:t>Motivation</w:t>
      </w:r>
      <w:bookmarkEnd w:id="4"/>
    </w:p>
    <w:p w:rsidR="00936B69" w:rsidRPr="00936B69" w:rsidRDefault="00936B69" w:rsidP="00936B69">
      <w:r>
        <w:t xml:space="preserve">Da Studienarbeiten von vielen Studenten bearbeitet werden und diese oft nur über einen relativ kurzen Zeitraum an diesen arbeiten, kommt es vor, und so trifft es auch auf diese Studienarbeit zu, dass viele verschiedene Dokumentationen und Systeme parallel existieren. So wird im Laufe der Zeit viel neue Hardware angeschafft, ohne einen genauen Überblick darüber zu haben, was bereits existiert oder eventuell auch fehlt, obwohl es eigentlich zum Projekt gehört. </w:t>
      </w:r>
      <w:r w:rsidR="004273A9">
        <w:t>Auch</w:t>
      </w:r>
      <w:r>
        <w:t xml:space="preserve"> Software</w:t>
      </w:r>
      <w:r w:rsidR="004273A9">
        <w:t>, egal ob selbst entwickelt oder von anderen Anbietern,</w:t>
      </w:r>
      <w:r>
        <w:t xml:space="preserve"> ist in Studienarbeiten oft ein leidiges Thema, da jeder Student </w:t>
      </w:r>
      <w:r w:rsidR="004273A9">
        <w:t>eine andere Vorstellung von der idealen Verwaltung</w:t>
      </w:r>
      <w:r>
        <w:t xml:space="preserve"> </w:t>
      </w:r>
      <w:r w:rsidR="004273A9">
        <w:t xml:space="preserve">dieser </w:t>
      </w:r>
      <w:r>
        <w:t>hat. Dies führt dazu, dass im darauffolgenden Studienjahr zunächst viel Zeit damit verbracht werden muss um sich einen Überblick über den Stand der Arbeit zu machen.</w:t>
      </w:r>
      <w:r w:rsidR="004273A9">
        <w:t xml:space="preserve"> In den Berichten der Studienarbeiten wird oft auch wenig bis gar nicht dokumentiert, wo und ob sich die entwickelte Software auf dem System befindet. Selbst wenn diese dann gefunden wird, ist diese oft spärlich dokumentiert.</w:t>
      </w:r>
    </w:p>
    <w:p w:rsidR="00E36E97" w:rsidRPr="00E36E97" w:rsidRDefault="00E36E97" w:rsidP="00E36E97">
      <w:pPr>
        <w:pStyle w:val="berschrift3"/>
      </w:pPr>
      <w:bookmarkStart w:id="5" w:name="_Toc487471613"/>
      <w:r>
        <w:t>Zielsetzung</w:t>
      </w:r>
      <w:bookmarkEnd w:id="5"/>
    </w:p>
    <w:p w:rsidR="006E2527" w:rsidRDefault="004273A9" w:rsidP="004273A9">
      <w:pPr>
        <w:rPr>
          <w:rFonts w:eastAsiaTheme="majorEastAsia" w:cs="Arial"/>
          <w:sz w:val="32"/>
          <w:szCs w:val="26"/>
        </w:rPr>
      </w:pPr>
      <w:r>
        <w:t>Aufgrund der oben angeführten Gründe soll in diesem Kapitel erläutert werden, welche Maßnahmen ergriffen wurden um den zukünftigen Studenten den Einstieg in diese Studienarbeit so einfach wie möglich zu gestalten. Dafür soll zunächst das gesamte Inventar der Studienarbeit erfasst und dokumentiert werden. Zudem sollen Tools eingeführt werden, um die Übergabe der Studienarbeit an den Betreuer und die Studenten zu erleichtern. Diese werden unter dem Thema „Konfigurationsmanagement“ zusammengefasst. Nicht zuletzt werden durch das Technologieupgrade benötigte Umbauarbeiten im Labor festgehalten. Dadurch soll es einfacher werden, diese wieder rückgängig zu machen, sollte</w:t>
      </w:r>
      <w:r w:rsidR="005732C3">
        <w:t xml:space="preserve"> das Projekt wieder in einen alten Stand versetzt werden.</w:t>
      </w:r>
      <w:r w:rsidR="006E2527">
        <w:br w:type="page"/>
      </w:r>
    </w:p>
    <w:p w:rsidR="00934A94" w:rsidRDefault="00934A94" w:rsidP="00A26DB8">
      <w:pPr>
        <w:pStyle w:val="berschrift2"/>
      </w:pPr>
      <w:bookmarkStart w:id="6" w:name="_Toc487471614"/>
      <w:r>
        <w:lastRenderedPageBreak/>
        <w:t>Erfassung des Inventars</w:t>
      </w:r>
      <w:bookmarkEnd w:id="6"/>
    </w:p>
    <w:p w:rsidR="00F821AF" w:rsidRDefault="00F821AF" w:rsidP="00F821AF">
      <w:pPr>
        <w:pStyle w:val="berschrift3"/>
      </w:pPr>
      <w:bookmarkStart w:id="7" w:name="_Toc487471615"/>
      <w:r>
        <w:t>Gründe für die Inventur</w:t>
      </w:r>
      <w:bookmarkEnd w:id="7"/>
    </w:p>
    <w:p w:rsidR="002C5805" w:rsidRDefault="002C5805" w:rsidP="002C5805">
      <w:r>
        <w:t>Durch das ständig wachsende Inventar der Studienarbeit ist es mit der Zeit schwierig geworden den Überblick darüber zu wahren. Zudem ist es leider vorgekommen, dass Gegenstände ohne Hinweise auf ihren Verbleib verschwinden. Um für die Zukunft einen besseren Überblick zu haben und auch den Materialschwund einzudämmen, wurde zu Beginn eine Inventur durchgeführt. Hierbei wurden alle Gegenstände, welche eindeutig der Studienarbeit zugeordnet werden können, in einer Liste erfasst. Damit ist der aktuelle Bestand festgehalten. In Zukunft kann diese Liste aktualisiert werden, sollten sich Änderungen im Bestand der Studienarbeit ergeben. Durch eine gewissenhafte Führung dieser Inventarliste kann auch der Kreis der Verdächtigen eingeschränkt werden, sollten Teile der teilweise sehr teuren Ausstattung verschwinden.</w:t>
      </w:r>
    </w:p>
    <w:p w:rsidR="002C5805" w:rsidRPr="002C5805" w:rsidRDefault="006163D9" w:rsidP="002C5805">
      <w:r>
        <w:t>Da diese Studienarbeit sich das Labor mit anderen Studienarbeiten teilt wurden während der Inventur alle Gegenstände in Kisten verstaut. Dies trägt zu einem ordentlicheren Zustand des Labors bei, und macht es einfacher die Gegenstände im Labor den einzelnen Studienarbeiten zuzuordnen.</w:t>
      </w:r>
    </w:p>
    <w:p w:rsidR="00F821AF" w:rsidRPr="00F821AF" w:rsidRDefault="00F821AF" w:rsidP="00F821AF">
      <w:pPr>
        <w:pStyle w:val="berschrift3"/>
      </w:pPr>
      <w:bookmarkStart w:id="8" w:name="_Toc487471616"/>
      <w:r>
        <w:t>Ergebnisse</w:t>
      </w:r>
      <w:bookmarkEnd w:id="8"/>
    </w:p>
    <w:p w:rsidR="006E2527" w:rsidRDefault="006E2527">
      <w:pPr>
        <w:spacing w:line="259" w:lineRule="auto"/>
        <w:rPr>
          <w:rFonts w:eastAsiaTheme="majorEastAsia" w:cs="Arial"/>
          <w:sz w:val="32"/>
          <w:szCs w:val="26"/>
        </w:rPr>
      </w:pPr>
      <w:r>
        <w:br w:type="page"/>
      </w:r>
    </w:p>
    <w:p w:rsidR="00934A94" w:rsidRDefault="00934A94" w:rsidP="00934A94">
      <w:pPr>
        <w:pStyle w:val="berschrift2"/>
      </w:pPr>
      <w:bookmarkStart w:id="9" w:name="_Toc487471617"/>
      <w:r>
        <w:lastRenderedPageBreak/>
        <w:t>Konfigurationsmanagement</w:t>
      </w:r>
      <w:bookmarkEnd w:id="9"/>
    </w:p>
    <w:p w:rsidR="00F821AF" w:rsidRDefault="00F821AF" w:rsidP="00F821AF">
      <w:pPr>
        <w:pStyle w:val="berschrift3"/>
      </w:pPr>
      <w:bookmarkStart w:id="10" w:name="_Ref487196794"/>
      <w:bookmarkStart w:id="11" w:name="_Toc487471618"/>
      <w:r>
        <w:t>Git</w:t>
      </w:r>
      <w:r w:rsidR="002C5805">
        <w:t>hub</w:t>
      </w:r>
      <w:bookmarkEnd w:id="10"/>
      <w:bookmarkEnd w:id="11"/>
    </w:p>
    <w:p w:rsidR="000573A0" w:rsidRDefault="000573A0" w:rsidP="000573A0">
      <w:r>
        <w:t xml:space="preserve">Nicht nur der Verlust und die Unordnung von Hardware macht es neuen Studenten schwer sich in die Thematik einer Studienarbeit einzuarbeiten. Auch digitales Chaos und fehlende Programmteile erschweren den Einstieg. Aus diesem Grund wurde entschieden, ein Tool zur </w:t>
      </w:r>
      <w:proofErr w:type="spellStart"/>
      <w:r>
        <w:t>Versionierung</w:t>
      </w:r>
      <w:proofErr w:type="spellEnd"/>
      <w:r>
        <w:t xml:space="preserve"> einzuführen. </w:t>
      </w:r>
      <w:r w:rsidR="00FF653A">
        <w:t>Die W</w:t>
      </w:r>
      <w:r>
        <w:t>ahl ist dabei auf Git gefallen, da dort mit Github eine Plattform geboten wird, auf der die digitalen Inhalte gespeichert werden können. Zudem bildet Git zusammen mit Github ein mächtiges Werkzeug für die Planung von Projekten und die kontinuierliche Arbeit</w:t>
      </w:r>
      <w:r w:rsidR="00FF653A">
        <w:t xml:space="preserve"> an unterschiedlichen Aspekten dieser. Github bietet den Entwicklern die ihren Code und auch andere Dateien in einem Repository abzulegen. Andere Entwickler haben dann die Möglichkeit in verschiedenen </w:t>
      </w:r>
      <w:proofErr w:type="spellStart"/>
      <w:r w:rsidR="00FF653A">
        <w:t>Branches</w:t>
      </w:r>
      <w:proofErr w:type="spellEnd"/>
      <w:r w:rsidR="00FF653A">
        <w:t xml:space="preserve"> des Projekts zu arbeiten. So können Features in mehreren </w:t>
      </w:r>
      <w:proofErr w:type="spellStart"/>
      <w:r w:rsidR="00FF653A">
        <w:t>Branches</w:t>
      </w:r>
      <w:proofErr w:type="spellEnd"/>
      <w:r w:rsidR="00FF653A">
        <w:t xml:space="preserve"> mit verschiedenen Implementationen realisiert werden. Darüber hinaus können </w:t>
      </w:r>
      <w:proofErr w:type="spellStart"/>
      <w:r w:rsidR="00FF653A">
        <w:t>Issues</w:t>
      </w:r>
      <w:proofErr w:type="spellEnd"/>
      <w:r w:rsidR="00FF653A">
        <w:t xml:space="preserve"> erstellt werden, um Bugs zu verfolgen und zu beheben, oder geplante Erweiterungen zu organisieren und zu realisieren.</w:t>
      </w:r>
    </w:p>
    <w:p w:rsidR="00EB1064" w:rsidRPr="00EB1064" w:rsidRDefault="00FF653A" w:rsidP="000573A0">
      <w:r>
        <w:t xml:space="preserve">Daraus resultierend wurde für das Projekt ein eigener Git/Github Account angelegt (siehe </w:t>
      </w:r>
      <w:r w:rsidR="00EB1064">
        <w:fldChar w:fldCharType="begin"/>
      </w:r>
      <w:r w:rsidR="00EB1064">
        <w:instrText xml:space="preserve"> REF _Ref487030211 \w \h </w:instrText>
      </w:r>
      <w:r w:rsidR="00EB1064">
        <w:fldChar w:fldCharType="separate"/>
      </w:r>
      <w:r w:rsidR="00EB1064">
        <w:t>1.3.3</w:t>
      </w:r>
      <w:r w:rsidR="00EB1064">
        <w:fldChar w:fldCharType="end"/>
      </w:r>
      <w:r w:rsidR="00EB1064">
        <w:t xml:space="preserve"> </w:t>
      </w:r>
      <w:r w:rsidR="00EB1064">
        <w:fldChar w:fldCharType="begin"/>
      </w:r>
      <w:r w:rsidR="00EB1064">
        <w:instrText xml:space="preserve"> REF _Ref487030211 \h </w:instrText>
      </w:r>
      <w:r w:rsidR="00EB1064">
        <w:fldChar w:fldCharType="separate"/>
      </w:r>
      <w:r w:rsidR="00EB1064">
        <w:t>Accounts</w:t>
      </w:r>
      <w:r w:rsidR="00EB1064">
        <w:fldChar w:fldCharType="end"/>
      </w:r>
      <w:r w:rsidR="00EB1064">
        <w:t>). Über diesen Account wurde ein öffentliches Repository angelegt, welches unter der GPL-3.0 Lizenz steht. Um ein privates Repository anzulegen würden monatlichen Kosten von min. 7 $ anfallen. Durch diesen Account können zentral über den Account der Studienarbeit weitere „Mitarbeiter“ zum Projekt hinzugefügt werden. Dadurch können dem Projekt dynamisch die Accounts der Studenten hinzugefügt werden, welche gerade an der Studienarbeit arbeiten.</w:t>
      </w:r>
      <w:r w:rsidR="00E57449">
        <w:t xml:space="preserve"> Durch das von Github bereitgestellte Wiki können Studenten eine Dokumentation für ihre Nachfolger hinterlassen, die leicht zu finden ist, und ebenfalls mit dem Fortschritt des Projektes angepasst werden kann. </w:t>
      </w:r>
    </w:p>
    <w:p w:rsidR="00F821AF" w:rsidRDefault="00F821AF" w:rsidP="00F821AF">
      <w:pPr>
        <w:pStyle w:val="berschrift3"/>
      </w:pPr>
      <w:bookmarkStart w:id="12" w:name="_Toc487471619"/>
      <w:proofErr w:type="spellStart"/>
      <w:r>
        <w:t>KeePass</w:t>
      </w:r>
      <w:bookmarkEnd w:id="12"/>
      <w:proofErr w:type="spellEnd"/>
    </w:p>
    <w:p w:rsidR="00F1196C" w:rsidRDefault="00F1196C" w:rsidP="00F1196C">
      <w:r>
        <w:t>Möchte man bei der Entwicklung einer Anwendung für die HTC Vive VR</w:t>
      </w:r>
      <w:r w:rsidR="004A4C5A">
        <w:fldChar w:fldCharType="begin"/>
      </w:r>
      <w:r w:rsidR="004A4C5A">
        <w:instrText xml:space="preserve"> XE "</w:instrText>
      </w:r>
      <w:r w:rsidR="004A4C5A" w:rsidRPr="00E60BF4">
        <w:instrText>VR</w:instrText>
      </w:r>
      <w:r w:rsidR="004A4C5A">
        <w:instrText>" \t "</w:instrText>
      </w:r>
      <w:r w:rsidR="004A4C5A" w:rsidRPr="00376A50">
        <w:rPr>
          <w:rFonts w:asciiTheme="minorHAnsi" w:hAnsiTheme="minorHAnsi"/>
          <w:i/>
        </w:rPr>
        <w:instrText>Virtual Reality</w:instrText>
      </w:r>
      <w:r w:rsidR="004A4C5A">
        <w:instrText xml:space="preserve">" </w:instrText>
      </w:r>
      <w:r w:rsidR="004A4C5A">
        <w:fldChar w:fldCharType="end"/>
      </w:r>
      <w:r>
        <w:t xml:space="preserve">-Brille auf den </w:t>
      </w:r>
      <w:proofErr w:type="spellStart"/>
      <w:r>
        <w:t>gesammten</w:t>
      </w:r>
      <w:proofErr w:type="spellEnd"/>
      <w:r>
        <w:t xml:space="preserve"> Wissensschatz der Community und sämtliche Aspekte der Brille zugreifen werden einige Accounts benötigt. Diese werden in </w:t>
      </w:r>
      <w:r>
        <w:fldChar w:fldCharType="begin"/>
      </w:r>
      <w:r>
        <w:instrText xml:space="preserve"> REF _Ref487030211 \r \h </w:instrText>
      </w:r>
      <w:r>
        <w:fldChar w:fldCharType="separate"/>
      </w:r>
      <w:r>
        <w:t>1.3.3</w:t>
      </w:r>
      <w:r>
        <w:fldChar w:fldCharType="end"/>
      </w:r>
      <w:r>
        <w:t xml:space="preserve"> genauer beschrieben. Im ersten Schritt wurden diese zwar relativ simpel in einer Tabelle hinterlegt. Durch die große Anzahl an benötigten Accounts erschien es jedoch von Vorteil eine Software zur Verwaltung dieser zu Verwenden. </w:t>
      </w:r>
      <w:r>
        <w:lastRenderedPageBreak/>
        <w:t xml:space="preserve">Da in den Praxisphasen bereits gute Erfahrungen mit </w:t>
      </w:r>
      <w:proofErr w:type="spellStart"/>
      <w:r>
        <w:t>KeePass</w:t>
      </w:r>
      <w:proofErr w:type="spellEnd"/>
      <w:r>
        <w:t xml:space="preserve"> gemacht wurden, wurde auch für die Studienarbeit die Verwendung von </w:t>
      </w:r>
      <w:proofErr w:type="spellStart"/>
      <w:r>
        <w:t>KeePass</w:t>
      </w:r>
      <w:proofErr w:type="spellEnd"/>
      <w:r>
        <w:t xml:space="preserve"> beschlossen. </w:t>
      </w:r>
      <w:proofErr w:type="spellStart"/>
      <w:r>
        <w:t>KeePass</w:t>
      </w:r>
      <w:proofErr w:type="spellEnd"/>
      <w:r>
        <w:t xml:space="preserve"> ist eine freie Verwaltungssoftware für Passwörter. Sie verwendet in der Classic Edition wahlweise den AES-Algorithmus oder den </w:t>
      </w:r>
      <w:proofErr w:type="spellStart"/>
      <w:r>
        <w:t>Twofisch</w:t>
      </w:r>
      <w:proofErr w:type="spellEnd"/>
      <w:r>
        <w:t>-Algorithmus. Die Datenbank, in welcher die Passwörter hinterlegt werden, wird durch einen Hauptschlüssel und unterschiedliche sekundäre Schlüssel verschlüsselt. Im Fall der Studienarbeit wurde der Hauptschlüssel durch eine Schlüsseldatei und einen geheimen Schlüssel, welcher durch das Windows-Benutzerkonto abgeleitet wurde, erweitert. Durch die somit erhöhte Entropie Schlüssel ist es ohne die Schlüsseldatei und den exakten Schlüssel des Benutzerkontos nicht möglich die Datenbank zu entschlüsseln.</w:t>
      </w:r>
    </w:p>
    <w:p w:rsidR="00F1196C" w:rsidRPr="00F1196C" w:rsidRDefault="00C40D77" w:rsidP="00F1196C">
      <w:r>
        <w:t>Allerdings muss sowohl von Schlüsseldatei und Benutzerkontenschlüssel eine Sicherung angelegt werden. Bei Verlust des Benutzerkontos kann, selbst bei identischen Einstellungen, kein identischer Schlüssel generiert werden, da der Schlüssel zwar mit diesen Daten geschützt ist, aber nicht direkt daraus abgeleitet werden kann.</w:t>
      </w:r>
    </w:p>
    <w:p w:rsidR="00FF653A" w:rsidRDefault="00FF653A" w:rsidP="00FF653A">
      <w:pPr>
        <w:pStyle w:val="berschrift3"/>
      </w:pPr>
      <w:bookmarkStart w:id="13" w:name="_Ref487030211"/>
      <w:bookmarkStart w:id="14" w:name="_Toc487471620"/>
      <w:r>
        <w:t>Accounts</w:t>
      </w:r>
      <w:bookmarkEnd w:id="13"/>
      <w:bookmarkEnd w:id="14"/>
    </w:p>
    <w:p w:rsidR="00C40D77" w:rsidRDefault="00C40D77" w:rsidP="00C40D77">
      <w:pPr>
        <w:pStyle w:val="berschrift4"/>
      </w:pPr>
      <w:proofErr w:type="spellStart"/>
      <w:r>
        <w:t>Steam</w:t>
      </w:r>
      <w:proofErr w:type="spellEnd"/>
    </w:p>
    <w:p w:rsidR="00C40D77" w:rsidRPr="00AC39A9" w:rsidRDefault="00C40D77" w:rsidP="00C40D77">
      <w:proofErr w:type="spellStart"/>
      <w:r>
        <w:t>Steam</w:t>
      </w:r>
      <w:proofErr w:type="spellEnd"/>
      <w:r>
        <w:t xml:space="preserve"> stellt die grundlegende API  und bereits fertige Komponenten zur Entwicklung von Anwendungen für die HTC Vive bereit. Zudem wird </w:t>
      </w:r>
      <w:proofErr w:type="spellStart"/>
      <w:r>
        <w:t>Steam</w:t>
      </w:r>
      <w:proofErr w:type="spellEnd"/>
      <w:r>
        <w:t xml:space="preserve"> als Software auf dem </w:t>
      </w:r>
      <w:proofErr w:type="spellStart"/>
      <w:r>
        <w:t>computer</w:t>
      </w:r>
      <w:proofErr w:type="spellEnd"/>
      <w:r>
        <w:t xml:space="preserve"> benötigt, um die Brille verwenden zu können (siehe </w:t>
      </w:r>
      <w:r>
        <w:fldChar w:fldCharType="begin"/>
      </w:r>
      <w:r>
        <w:instrText xml:space="preserve"> REF _Ref487186849 \r \h </w:instrText>
      </w:r>
      <w:r>
        <w:fldChar w:fldCharType="separate"/>
      </w:r>
      <w:r>
        <w:t>2.4.4</w:t>
      </w:r>
      <w:r>
        <w:fldChar w:fldCharType="end"/>
      </w:r>
      <w:r w:rsidR="00AC39A9">
        <w:t xml:space="preserve"> </w:t>
      </w:r>
      <w:r w:rsidR="00AC39A9">
        <w:fldChar w:fldCharType="begin"/>
      </w:r>
      <w:r w:rsidR="00AC39A9">
        <w:instrText xml:space="preserve"> REF _Ref487186854 \h </w:instrText>
      </w:r>
      <w:r w:rsidR="00AC39A9">
        <w:fldChar w:fldCharType="separate"/>
      </w:r>
      <w:proofErr w:type="spellStart"/>
      <w:r w:rsidR="00AC39A9" w:rsidRPr="00D50E20">
        <w:t>SteamVR</w:t>
      </w:r>
      <w:proofErr w:type="spellEnd"/>
      <w:r w:rsidR="00AC39A9">
        <w:fldChar w:fldCharType="end"/>
      </w:r>
      <w:r w:rsidR="00AC39A9">
        <w:t xml:space="preserve">). Auch bereits veröffentliche Anwendungen und Spiele können über </w:t>
      </w:r>
      <w:proofErr w:type="spellStart"/>
      <w:r w:rsidR="00AC39A9">
        <w:t>Steam</w:t>
      </w:r>
      <w:proofErr w:type="spellEnd"/>
      <w:r w:rsidR="00AC39A9">
        <w:t xml:space="preserve">, welche als Vertriebsplattform für Spiele bekannt ist, bezogen werden. Da </w:t>
      </w:r>
      <w:proofErr w:type="spellStart"/>
      <w:r w:rsidR="00AC39A9">
        <w:t>Steam</w:t>
      </w:r>
      <w:proofErr w:type="spellEnd"/>
      <w:r w:rsidR="00AC39A9">
        <w:t xml:space="preserve"> jedoch nicht ohne einen Account funktioniert und es impraktikabel ist Accounts von Studenten zu verwenden, wurde ein Account eigens für die Studienarbeit angelegt. Theoretisch könnten zwar auch Accounts von Studierenden</w:t>
      </w:r>
      <w:r w:rsidR="00AC39A9">
        <w:rPr>
          <w:b/>
        </w:rPr>
        <w:t xml:space="preserve"> </w:t>
      </w:r>
      <w:r w:rsidR="00AC39A9">
        <w:t>verwendet werden, allerdings müssen diese dann immer mittels eines Codes die VR Inhalte freischalten, wobei nicht bekannt ist, ob dies unbegrenzt möglich ist.</w:t>
      </w:r>
    </w:p>
    <w:p w:rsidR="00C40D77" w:rsidRDefault="00C40D77" w:rsidP="00C40D77">
      <w:pPr>
        <w:pStyle w:val="berschrift4"/>
      </w:pPr>
      <w:proofErr w:type="spellStart"/>
      <w:r>
        <w:t>Viveport</w:t>
      </w:r>
      <w:proofErr w:type="spellEnd"/>
    </w:p>
    <w:p w:rsidR="00755651" w:rsidRDefault="00755651" w:rsidP="00755651">
      <w:proofErr w:type="spellStart"/>
      <w:r>
        <w:t>Viveport</w:t>
      </w:r>
      <w:proofErr w:type="spellEnd"/>
      <w:r>
        <w:t xml:space="preserve"> ist, ähnlich zu </w:t>
      </w:r>
      <w:proofErr w:type="spellStart"/>
      <w:r>
        <w:t>Steam</w:t>
      </w:r>
      <w:proofErr w:type="spellEnd"/>
      <w:r>
        <w:t xml:space="preserve">, ein App-Store für die HTC Vive. Allerdings bietet er noch viele weiter Möglichkeiten für Entwickler. So kann man sich mit anderen Entwicklern in Foren vernetzen und Informationen und Wissen austauschen. </w:t>
      </w:r>
      <w:r>
        <w:lastRenderedPageBreak/>
        <w:t xml:space="preserve">Ursprünglich war wohl auch die </w:t>
      </w:r>
      <w:proofErr w:type="spellStart"/>
      <w:r>
        <w:t>Viveport</w:t>
      </w:r>
      <w:proofErr w:type="spellEnd"/>
      <w:r>
        <w:t xml:space="preserve">-Software nötig um die HTC Vive verwenden zu können. Im Laufe der Studienarbeit stellte sich jedoch heraus, dass </w:t>
      </w:r>
      <w:proofErr w:type="spellStart"/>
      <w:r>
        <w:t>Steam</w:t>
      </w:r>
      <w:proofErr w:type="spellEnd"/>
      <w:r>
        <w:t>/</w:t>
      </w:r>
      <w:proofErr w:type="spellStart"/>
      <w:r>
        <w:t>SteamVR</w:t>
      </w:r>
      <w:proofErr w:type="spellEnd"/>
      <w:r>
        <w:t xml:space="preserve"> ausreichend sind. Nichts desto trotz existiert ein Account für </w:t>
      </w:r>
      <w:proofErr w:type="spellStart"/>
      <w:r>
        <w:t>Viveport</w:t>
      </w:r>
      <w:proofErr w:type="spellEnd"/>
      <w:r>
        <w:t xml:space="preserve"> und wird vollständigkeitshalber ebenfalls hier aufgeführt.</w:t>
      </w:r>
    </w:p>
    <w:p w:rsidR="00755651" w:rsidRPr="00755651" w:rsidRDefault="00755651" w:rsidP="00755651">
      <w:r>
        <w:t xml:space="preserve">Bei der Erstellung des Accounts bzw. dem Upgrade zu einem </w:t>
      </w:r>
      <w:proofErr w:type="spellStart"/>
      <w:r>
        <w:t>Entwickleraccount</w:t>
      </w:r>
      <w:proofErr w:type="spellEnd"/>
      <w:r>
        <w:t xml:space="preserve"> traten jedoch unerwartete Probleme auf. So muss zwingend ein Benutzerfoto hochgeladen werden. Dies war jedoch zum Zeitpunkt der Studienarbeit aus unbekannten Gründen nicht möglich.</w:t>
      </w:r>
    </w:p>
    <w:p w:rsidR="00C40D77" w:rsidRDefault="00C40D77" w:rsidP="00C40D77">
      <w:pPr>
        <w:pStyle w:val="berschrift4"/>
      </w:pPr>
      <w:r>
        <w:t>Unity</w:t>
      </w:r>
    </w:p>
    <w:p w:rsidR="00755651" w:rsidRPr="00755651" w:rsidRDefault="00755651" w:rsidP="00755651">
      <w:r>
        <w:t xml:space="preserve">Mit Unity </w:t>
      </w:r>
      <w:r w:rsidR="00C905D8">
        <w:t>nutzt</w:t>
      </w:r>
      <w:r>
        <w:t xml:space="preserve"> HTC </w:t>
      </w:r>
      <w:r w:rsidR="00C905D8">
        <w:t xml:space="preserve">für die Vive </w:t>
      </w:r>
      <w:r>
        <w:t>eine mächtige, aber relativ Einsteigerfreundliche Grafikengine. Für den privaten und schulischen Gebrauch ist die Engine kostenlos. Allerdings wird, um überhaupt ein Projekt im eigenen Editor zu erstellen</w:t>
      </w:r>
      <w:r w:rsidR="001A67A6">
        <w:t>,</w:t>
      </w:r>
      <w:r>
        <w:t xml:space="preserve"> ein </w:t>
      </w:r>
      <w:r w:rsidR="001A67A6">
        <w:t>Account</w:t>
      </w:r>
      <w:r>
        <w:t xml:space="preserve"> benötigt.</w:t>
      </w:r>
    </w:p>
    <w:p w:rsidR="00C40D77" w:rsidRDefault="00C40D77" w:rsidP="00C40D77">
      <w:pPr>
        <w:pStyle w:val="berschrift4"/>
      </w:pPr>
      <w:r>
        <w:t>Github</w:t>
      </w:r>
    </w:p>
    <w:p w:rsidR="00FD292B" w:rsidRDefault="00FD292B" w:rsidP="00FD292B">
      <w:r>
        <w:t xml:space="preserve">Wie bereits in </w:t>
      </w:r>
      <w:r>
        <w:fldChar w:fldCharType="begin"/>
      </w:r>
      <w:r>
        <w:instrText xml:space="preserve"> REF _Ref487196794 \w \h </w:instrText>
      </w:r>
      <w:r>
        <w:fldChar w:fldCharType="separate"/>
      </w:r>
      <w:r>
        <w:t>1.3.1</w:t>
      </w:r>
      <w:r>
        <w:fldChar w:fldCharType="end"/>
      </w:r>
      <w:r>
        <w:t xml:space="preserve"> </w:t>
      </w:r>
      <w:r>
        <w:fldChar w:fldCharType="begin"/>
      </w:r>
      <w:r>
        <w:instrText xml:space="preserve"> REF _Ref487196794 \h </w:instrText>
      </w:r>
      <w:r>
        <w:fldChar w:fldCharType="separate"/>
      </w:r>
      <w:proofErr w:type="spellStart"/>
      <w:r>
        <w:t>Github</w:t>
      </w:r>
      <w:proofErr w:type="spellEnd"/>
      <w:r>
        <w:fldChar w:fldCharType="end"/>
      </w:r>
      <w:r>
        <w:t xml:space="preserve"> erläutert, wurde entschieden, die Arbeiten der Studienarbeit auf einem Github Repository abzulegen. Auch hierzu ist ein Account nötig. Es wurde entschieden hier ebenfalls einen eigenen Account für die Studienarbeit anzulegen. Zum einen können Accounts von Studierenden zwar, durch ein Angebot von </w:t>
      </w:r>
      <w:proofErr w:type="spellStart"/>
      <w:r>
        <w:t>Github</w:t>
      </w:r>
      <w:proofErr w:type="spellEnd"/>
      <w:r>
        <w:t xml:space="preserve">, kostenfreie private </w:t>
      </w:r>
      <w:proofErr w:type="spellStart"/>
      <w:r>
        <w:t>Repositories</w:t>
      </w:r>
      <w:proofErr w:type="spellEnd"/>
      <w:r>
        <w:t xml:space="preserve"> anlegen, zum anderen müssten diese dann auch von Studierenden verwaltet werden, die eventuell bereits lange Zeit nichtmehr an der Studienarbeit mitarbeiten. </w:t>
      </w:r>
    </w:p>
    <w:p w:rsidR="00FD292B" w:rsidRPr="00FD292B" w:rsidRDefault="00FD292B" w:rsidP="00FD292B">
      <w:r>
        <w:t xml:space="preserve">Durch den eigenen Account für die Studienarbeit entfällt zwar die Möglichkeit private </w:t>
      </w:r>
      <w:proofErr w:type="spellStart"/>
      <w:r>
        <w:t>Repositories</w:t>
      </w:r>
      <w:proofErr w:type="spellEnd"/>
      <w:r>
        <w:t xml:space="preserve"> anzulegen, allerdings kann das Projekt nun zentral über diesen Account verwaltet werden. Das öffentliche Repository der Studienarbeit kann zwar von jedem angesehen werden, jedoch nur von zugelassenen Mitgliedern bearbeitet werden. Des Weiteren wurde das Projekt unter die GNU General Public </w:t>
      </w:r>
      <w:proofErr w:type="spellStart"/>
      <w:r>
        <w:t>License</w:t>
      </w:r>
      <w:proofErr w:type="spellEnd"/>
      <w:r>
        <w:t xml:space="preserve"> gestellt.</w:t>
      </w:r>
    </w:p>
    <w:p w:rsidR="00C40D77" w:rsidRDefault="00C40D77" w:rsidP="00C40D77">
      <w:pPr>
        <w:pStyle w:val="berschrift4"/>
      </w:pPr>
      <w:r>
        <w:t>Google</w:t>
      </w:r>
    </w:p>
    <w:p w:rsidR="006E2527" w:rsidRPr="00DF273F" w:rsidRDefault="00D80E8C" w:rsidP="00DF273F">
      <w:r>
        <w:t xml:space="preserve">Um einen Account bei einem Anbieter anlegen zu können wird inzwischen nahezu immer eine aktuelle und gültige E-Mail Adresse benötigt. Da im privaten Umfeld bisher nur gute Erfahrungen mit Google bzw. </w:t>
      </w:r>
      <w:proofErr w:type="spellStart"/>
      <w:r>
        <w:t>Gmail</w:t>
      </w:r>
      <w:proofErr w:type="spellEnd"/>
      <w:r>
        <w:t xml:space="preserve"> gemacht wurde, wurde entschieden eine E-Mail Adresse bzw. einen Account bei </w:t>
      </w:r>
      <w:proofErr w:type="spellStart"/>
      <w:r>
        <w:t>selbem</w:t>
      </w:r>
      <w:proofErr w:type="spellEnd"/>
      <w:r>
        <w:t xml:space="preserve"> anzulegen.</w:t>
      </w:r>
      <w:r w:rsidR="006E2527">
        <w:br w:type="page"/>
      </w:r>
    </w:p>
    <w:p w:rsidR="00417175" w:rsidRDefault="00934A94" w:rsidP="00934A94">
      <w:pPr>
        <w:pStyle w:val="berschrift2"/>
      </w:pPr>
      <w:bookmarkStart w:id="15" w:name="_Toc487471621"/>
      <w:r>
        <w:lastRenderedPageBreak/>
        <w:t>Umbau des Labors</w:t>
      </w:r>
      <w:bookmarkEnd w:id="15"/>
    </w:p>
    <w:p w:rsidR="00F821AF" w:rsidRDefault="00F821AF" w:rsidP="00F821AF">
      <w:pPr>
        <w:pStyle w:val="berschrift3"/>
      </w:pPr>
      <w:bookmarkStart w:id="16" w:name="_Toc487471622"/>
      <w:r>
        <w:t xml:space="preserve">Rückrüstung der </w:t>
      </w:r>
      <w:proofErr w:type="spellStart"/>
      <w:r>
        <w:t>Beamer</w:t>
      </w:r>
      <w:proofErr w:type="spellEnd"/>
      <w:r>
        <w:t xml:space="preserve"> und Leinwände</w:t>
      </w:r>
      <w:bookmarkEnd w:id="16"/>
    </w:p>
    <w:p w:rsidR="00D80E8C" w:rsidRPr="00D80E8C" w:rsidRDefault="008F544A" w:rsidP="00D80E8C">
      <w:r>
        <w:t xml:space="preserve">Die Studienarbeit um das Stereo X Labor hat bisher auf das Prinzip der Stereoskopischen Projektion gesetzt. Hierfür wurden insgesamt vier </w:t>
      </w:r>
      <w:proofErr w:type="spellStart"/>
      <w:r>
        <w:t>Beamer</w:t>
      </w:r>
      <w:proofErr w:type="spellEnd"/>
      <w:r>
        <w:t xml:space="preserve"> und zwei Leinwände benutzt (siehe</w:t>
      </w:r>
      <w:r w:rsidR="00EE5FA3">
        <w:t xml:space="preserve"> </w:t>
      </w:r>
      <w:r w:rsidR="00EE5FA3">
        <w:fldChar w:fldCharType="begin"/>
      </w:r>
      <w:r w:rsidR="00EE5FA3">
        <w:instrText xml:space="preserve"> REF _Ref487472835 \r \h </w:instrText>
      </w:r>
      <w:r w:rsidR="00EE5FA3">
        <w:fldChar w:fldCharType="separate"/>
      </w:r>
      <w:r w:rsidR="00EE5FA3">
        <w:t>2.2</w:t>
      </w:r>
      <w:r w:rsidR="00EE5FA3">
        <w:fldChar w:fldCharType="end"/>
      </w:r>
      <w:r w:rsidR="00EE5FA3">
        <w:t xml:space="preserve"> </w:t>
      </w:r>
      <w:r w:rsidR="00EE5FA3">
        <w:fldChar w:fldCharType="begin"/>
      </w:r>
      <w:r w:rsidR="00EE5FA3">
        <w:instrText xml:space="preserve"> REF _Ref487472853 \h </w:instrText>
      </w:r>
      <w:r w:rsidR="00EE5FA3">
        <w:fldChar w:fldCharType="separate"/>
      </w:r>
      <w:r w:rsidR="00EE5FA3" w:rsidRPr="00D50E20">
        <w:t>Bisheriges Konzept</w:t>
      </w:r>
      <w:r w:rsidR="00EE5FA3">
        <w:fldChar w:fldCharType="end"/>
      </w:r>
      <w:r>
        <w:t xml:space="preserve">). Da jedoch durch den Umstieg auf eine VR-Brille weder </w:t>
      </w:r>
      <w:proofErr w:type="spellStart"/>
      <w:r>
        <w:t>Beamer</w:t>
      </w:r>
      <w:proofErr w:type="spellEnd"/>
      <w:r>
        <w:t xml:space="preserve"> noch </w:t>
      </w:r>
      <w:proofErr w:type="spellStart"/>
      <w:r>
        <w:t>Leinweände</w:t>
      </w:r>
      <w:proofErr w:type="spellEnd"/>
      <w:r>
        <w:t xml:space="preserve"> benötigt werden, wurden diese abgebaut. Die </w:t>
      </w:r>
      <w:proofErr w:type="spellStart"/>
      <w:r>
        <w:t>Beamer</w:t>
      </w:r>
      <w:proofErr w:type="spellEnd"/>
      <w:r>
        <w:t xml:space="preserve"> waren, jeweils als Paar, an einer Halterung an einer Stange, welche an der Decke befestigt ist, montiert. Diese Halterungen wurden von den </w:t>
      </w:r>
      <w:proofErr w:type="spellStart"/>
      <w:r>
        <w:t>Beamern</w:t>
      </w:r>
      <w:proofErr w:type="spellEnd"/>
      <w:r>
        <w:t xml:space="preserve"> und der Stange entfernt. Die Stange an sich ist jedoch </w:t>
      </w:r>
      <w:proofErr w:type="spellStart"/>
      <w:r>
        <w:t>immernoc</w:t>
      </w:r>
      <w:r w:rsidR="00EE5FA3">
        <w:t>h</w:t>
      </w:r>
      <w:proofErr w:type="spellEnd"/>
      <w:r w:rsidR="00EE5FA3">
        <w:t xml:space="preserve"> an der Decke befestigt (siehe </w:t>
      </w:r>
      <w:r w:rsidR="00EE5FA3">
        <w:fldChar w:fldCharType="begin"/>
      </w:r>
      <w:r w:rsidR="00EE5FA3">
        <w:instrText xml:space="preserve"> REF _Ref487472957 \r \h </w:instrText>
      </w:r>
      <w:r w:rsidR="00EE5FA3">
        <w:fldChar w:fldCharType="separate"/>
      </w:r>
      <w:r w:rsidR="00EE5FA3">
        <w:t>1.4.2</w:t>
      </w:r>
      <w:r w:rsidR="00EE5FA3">
        <w:fldChar w:fldCharType="end"/>
      </w:r>
      <w:r w:rsidR="00EE5FA3">
        <w:t xml:space="preserve"> </w:t>
      </w:r>
      <w:r w:rsidR="00EE5FA3">
        <w:fldChar w:fldCharType="begin"/>
      </w:r>
      <w:r w:rsidR="00EE5FA3">
        <w:instrText xml:space="preserve"> REF _Ref487472959 \h </w:instrText>
      </w:r>
      <w:r w:rsidR="00EE5FA3">
        <w:fldChar w:fldCharType="separate"/>
      </w:r>
      <w:r w:rsidR="00EE5FA3">
        <w:t>Aufbau der VR-Hardware</w:t>
      </w:r>
      <w:r w:rsidR="00EE5FA3">
        <w:fldChar w:fldCharType="end"/>
      </w:r>
      <w:r>
        <w:t xml:space="preserve">). Die Leinwände waren ohne bauliche Maßnahmen im Labor aufgestellt worden. Die </w:t>
      </w:r>
      <w:proofErr w:type="spellStart"/>
      <w:r>
        <w:t>Beamer</w:t>
      </w:r>
      <w:proofErr w:type="spellEnd"/>
      <w:r>
        <w:t xml:space="preserve"> wurden in die dafür vorgesehenen Taschen verstaut und Lagern in einem abgeschlossenen Raum in der Hochschule. Bei Bedarf kann auf diese über Herrn Lau zugegriffen werden. Deshalb konnten sie einfach abgebaut und in den dafür vorgesehenen Taschen verstaut werden. Diese Taschen lagern im Labor.</w:t>
      </w:r>
    </w:p>
    <w:p w:rsidR="00F821AF" w:rsidRPr="00F821AF" w:rsidRDefault="00F821AF" w:rsidP="00F821AF">
      <w:pPr>
        <w:pStyle w:val="berschrift3"/>
      </w:pPr>
      <w:bookmarkStart w:id="17" w:name="_Toc487471623"/>
      <w:bookmarkStart w:id="18" w:name="_Ref487472957"/>
      <w:bookmarkStart w:id="19" w:name="_Ref487472959"/>
      <w:r>
        <w:t>Aufbau der VR-Hardware</w:t>
      </w:r>
      <w:bookmarkEnd w:id="17"/>
      <w:bookmarkEnd w:id="18"/>
      <w:bookmarkEnd w:id="19"/>
    </w:p>
    <w:p w:rsidR="008F544A" w:rsidRDefault="008F544A" w:rsidP="008F544A">
      <w:r>
        <w:t>Nachdem die alte Hardware abgebaut wurde, kann die für die VR-Brille benötigte Hardware aufgebaut werden. Diese besteht auf zwei Lightboxen. Dies sind kleine Boxen in denen Infrarot LEDs verbaut sind. Die Boxen werden über ein separates Netzteil mit Strom versorgt und können frei im Raum platziert werden. Zu beachten ist allerdings, dass sie über Kopfhöhe, also mindestens 2 m, befestigt werden sollten. Zur Befestigung der Boxen liefert HTC jeweils einen Halter mit, welcher mit zwei Schraub an einer Wand befestigt werden kann. Auf diesem Halter wird die Lightbox mittels einer Stativschraube befestigt. Die Stativschraube weißt jedoch keine metrisches ISO-Gewinde auf, sondern ein Zollgewinde in der Größe ¼“. Aus diesem Grund können auch beliebige andere Stative zur Positionierung der Lightboxen verwendet werden, solange sie ebenfalls über eine ¼“ Schraube verfügen.</w:t>
      </w:r>
    </w:p>
    <w:p w:rsidR="008F544A" w:rsidRDefault="008F544A" w:rsidP="008F544A">
      <w:r>
        <w:t>Bei der Montage der Halterungen für die Lightboxen wurde zuerst, vor dem Abbau der Stereo Hardware, versucht, diese mittels Kabelbindern und Drähten an den im Labor vorhandenen Rohren zu befestigen. Allerdings stellte sich diese Methode als ungeeignet heraus, da selbst die kleinste Bewegung der Lightbox zu einem Ruckeln in der VR-Brille führen und diese wiederum zu Motion-</w:t>
      </w:r>
      <w:proofErr w:type="spellStart"/>
      <w:r>
        <w:t>Sickness</w:t>
      </w:r>
      <w:proofErr w:type="spellEnd"/>
      <w:r>
        <w:t xml:space="preserve">. Deshalb wurde </w:t>
      </w:r>
      <w:r>
        <w:lastRenderedPageBreak/>
        <w:t xml:space="preserve">letztlich entschieden die Lightboxen samt Halterungen an den Rohren bzw. Halterungen der </w:t>
      </w:r>
      <w:proofErr w:type="spellStart"/>
      <w:r>
        <w:t>Beamer</w:t>
      </w:r>
      <w:proofErr w:type="spellEnd"/>
      <w:r>
        <w:t xml:space="preserve"> zu befestigen. Aus diesem Grund wurden sowohl </w:t>
      </w:r>
      <w:proofErr w:type="spellStart"/>
      <w:r>
        <w:t>Beamer</w:t>
      </w:r>
      <w:proofErr w:type="spellEnd"/>
      <w:r>
        <w:t xml:space="preserve"> als auch Leinwände abgebaut. Die Lightbox wurde dann an einem Halterungsarm, an welchem zuvor ein </w:t>
      </w:r>
      <w:proofErr w:type="spellStart"/>
      <w:r>
        <w:t>Beamer</w:t>
      </w:r>
      <w:proofErr w:type="spellEnd"/>
      <w:r>
        <w:t xml:space="preserve"> befestigt war, mit Kabelbindern befestigt und am Rohr, welches an der Decke befestigt ist, montiert. Die Kabel des separaten Netzteils wurden ebenfalls mit Kabelbindern befestigt, um Unfällen vorzubeugen.</w:t>
      </w:r>
    </w:p>
    <w:p w:rsidR="008F544A" w:rsidRDefault="008F544A" w:rsidP="008F544A">
      <w:r>
        <w:t xml:space="preserve">Bei der Montage der Lightboxen muss darauf geachtet werden, dass diese sich gegenseitig „sehen“ können. Stellt man sich ein Quadrat vor, welches die Fläche darstellt, auf der der Anwender </w:t>
      </w:r>
      <w:proofErr w:type="spellStart"/>
      <w:r>
        <w:t>getrackt</w:t>
      </w:r>
      <w:proofErr w:type="spellEnd"/>
      <w:r>
        <w:t xml:space="preserve"> werden soll, sollten die Lightboxen in den Ecken dieses platziert werden. Im Idealfall werden die Boxen in gegenüberliegenden Ecken platziert. Aufgrund der bereits montierten Halterungen der </w:t>
      </w:r>
      <w:proofErr w:type="spellStart"/>
      <w:r>
        <w:t>Beamer</w:t>
      </w:r>
      <w:proofErr w:type="spellEnd"/>
      <w:r>
        <w:t xml:space="preserve"> konnte dies leider nicht berücksichtigt werden, so dass die Boxen nun in zwei nebeneinander liegenden Ecken dieses imaginären Quadrates montiert sind.</w:t>
      </w:r>
    </w:p>
    <w:p w:rsidR="008F544A" w:rsidRDefault="008F544A" w:rsidP="008F544A">
      <w:r>
        <w:t xml:space="preserve">Zum Lieferumfang der HTC </w:t>
      </w:r>
      <w:proofErr w:type="gramStart"/>
      <w:r>
        <w:t>Vive</w:t>
      </w:r>
      <w:proofErr w:type="gramEnd"/>
      <w:r>
        <w:t xml:space="preserve"> zählt zusätzlich noch eine Connector-Box, welche die Kabel, die zum Computer führen, verlängert und physisch vom Headset trennen. Das Headset besitzt zwar die gleichen Anschlüsse wie die Kabel, welche zum Computer führen, und könnte somit direkt am Computer angeschlossen werden, allerdings ist das Netzteil, welches benötigt wird um die Brille zu verwenden, nur dazu gedacht in Verbindung mit dieser Box verwendet zu werden. Somit sollten die Kabel des Headsets in die Connector-Box gesteckt werden. Dies ermöglicht zudem, dass das Headset, sollte die Rückseite des Computers schwer erreichbar sein, vom Computer getrennt werden kann und verstaut werden kann. </w:t>
      </w:r>
    </w:p>
    <w:p w:rsidR="008F544A" w:rsidRDefault="008F544A" w:rsidP="008F544A">
      <w:r>
        <w:t>Des Weiteren werden neben den bereits genannten Komponenten noch zwei Controller, Netzteile zum Aufladen dieser und Kopfhörer mitgeliefert.</w:t>
      </w:r>
    </w:p>
    <w:p w:rsidR="00417175" w:rsidRDefault="00417175">
      <w:pPr>
        <w:spacing w:line="259" w:lineRule="auto"/>
        <w:rPr>
          <w:rFonts w:eastAsiaTheme="majorEastAsia" w:cs="Arial"/>
          <w:sz w:val="32"/>
          <w:szCs w:val="26"/>
        </w:rPr>
      </w:pPr>
      <w:r>
        <w:br w:type="page"/>
      </w:r>
    </w:p>
    <w:p w:rsidR="008F544A" w:rsidRPr="008F544A" w:rsidRDefault="00417175" w:rsidP="00934A94">
      <w:pPr>
        <w:pStyle w:val="berschrift2"/>
        <w:rPr>
          <w:sz w:val="28"/>
          <w:szCs w:val="24"/>
        </w:rPr>
      </w:pPr>
      <w:bookmarkStart w:id="20" w:name="_Toc487471624"/>
      <w:r>
        <w:lastRenderedPageBreak/>
        <w:t>Zusammenfassung</w:t>
      </w:r>
      <w:bookmarkEnd w:id="20"/>
    </w:p>
    <w:p w:rsidR="008F544A" w:rsidRDefault="008F544A" w:rsidP="008F544A">
      <w:r>
        <w:t xml:space="preserve">Zusammenfassend wurden verschiedenste strukturelle Arbeiten an der Studienarbeit vorgenommen. Allem voran der Umstieg auf VR, welcher im zweiten Kapitel dieser Arbeit genauer beschrieben wird. Durch den Technologiewechsel bedingt wurden einige Umbaumaßnahmen im Labor der Studienarbeit vorgenommen. Allerdings fanden mit der Inventur im Labor und der einhergehenden Organisation der zur Studienarbeit gehörenden Hardware nicht nur materielle Aufräumarbeiten statt. Vielmehr wurde, mit </w:t>
      </w:r>
      <w:proofErr w:type="spellStart"/>
      <w:r>
        <w:t>KeePass</w:t>
      </w:r>
      <w:proofErr w:type="spellEnd"/>
      <w:r>
        <w:t>, ein System zur Account und Passwortverwaltung und, mit Github, eine Möglichkeit zur besseren Verwaltung der entwickelten Software eingeführt. Nicht zuletzt ist die Dokumentation über die Einführung dieser Systeme in diesem Bericht besonders wichtig, damit Studierende, welche die Studienarbeit fortführen, einen einfachen Start in die Arbeit im Stereo X Labor haben. Denn sollte den Studierenden nicht bewusst sein, dass diese Systeme Bestandteil der Studienarbeit sind, können sie auch nicht genutzt werden.</w:t>
      </w:r>
    </w:p>
    <w:p w:rsidR="00D50E20" w:rsidRPr="00D50E20" w:rsidRDefault="00D50E20" w:rsidP="008F544A">
      <w:pPr>
        <w:rPr>
          <w:sz w:val="28"/>
          <w:szCs w:val="24"/>
        </w:rPr>
      </w:pPr>
      <w:r w:rsidRPr="00D50E20">
        <w:br w:type="page"/>
      </w:r>
    </w:p>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Pr>
        <w:pStyle w:val="berschrift1"/>
      </w:pPr>
      <w:bookmarkStart w:id="21" w:name="_Ref487006896"/>
      <w:bookmarkStart w:id="22" w:name="_Ref487006900"/>
      <w:bookmarkStart w:id="23" w:name="_Toc487471625"/>
      <w:r w:rsidRPr="00D50E20">
        <w:t>Wissenschaftliche Arbeiten</w:t>
      </w:r>
      <w:bookmarkEnd w:id="21"/>
      <w:bookmarkEnd w:id="22"/>
      <w:bookmarkEnd w:id="23"/>
    </w:p>
    <w:p w:rsidR="00D50E20" w:rsidRPr="00D50E20" w:rsidRDefault="00D50E20" w:rsidP="00D50E20">
      <w:pPr>
        <w:rPr>
          <w:rFonts w:eastAsiaTheme="majorEastAsia" w:cs="Arial"/>
          <w:sz w:val="52"/>
          <w:szCs w:val="32"/>
        </w:rPr>
      </w:pPr>
      <w:r w:rsidRPr="00D50E20">
        <w:br w:type="page"/>
      </w:r>
    </w:p>
    <w:p w:rsidR="00E36E97" w:rsidRDefault="00E36E97" w:rsidP="00A26DB8">
      <w:pPr>
        <w:pStyle w:val="berschrift2"/>
      </w:pPr>
      <w:bookmarkStart w:id="24" w:name="_Toc487471626"/>
      <w:r>
        <w:lastRenderedPageBreak/>
        <w:t>Einleitung</w:t>
      </w:r>
      <w:bookmarkEnd w:id="24"/>
    </w:p>
    <w:p w:rsidR="00E36E97" w:rsidRDefault="00E36E97" w:rsidP="00E36E97">
      <w:pPr>
        <w:pStyle w:val="berschrift3"/>
      </w:pPr>
      <w:bookmarkStart w:id="25" w:name="_Toc487471627"/>
      <w:r>
        <w:t>Motivation</w:t>
      </w:r>
      <w:bookmarkEnd w:id="25"/>
    </w:p>
    <w:p w:rsidR="008F544A" w:rsidRPr="008F544A" w:rsidRDefault="008F544A" w:rsidP="008F544A">
      <w:r>
        <w:t xml:space="preserve">Die Technik im Bereich der Visualisierung schreitet immer schneller voran. So geschehen mit der 3D-Technik. Das Konzept des Stereo X Labors beruht auf dem Prinzip der stereoskopischen Projektion. Hierbei werden den Augen unterschiedliche Bilder gezeigt und durch den Abstand der Augen entsteht der Eindruck eines dreidimensionalen Objekts. Im Stereo X Labor wird dieses Prinzip momentan mit mehreren </w:t>
      </w:r>
      <w:proofErr w:type="spellStart"/>
      <w:r>
        <w:t>Beamern</w:t>
      </w:r>
      <w:proofErr w:type="spellEnd"/>
      <w:r>
        <w:t xml:space="preserve"> und Leinwänden auf die Spitze getrieben, um ein im Raum schwebendes Hologramm zu erschaffen. Jedoch ist diese Technik durch den Fortschritt in den letzten Jahren doch etwas veraltet. Aus diesem Grund soll für das  Stereo X Labor untersucht werden, wie die Technologie modernisiert werden kann, um diese auch in Zukunft gut nutzen zu können.</w:t>
      </w:r>
    </w:p>
    <w:p w:rsidR="00E36E97" w:rsidRPr="00E36E97" w:rsidRDefault="00E36E97" w:rsidP="00E36E97">
      <w:pPr>
        <w:pStyle w:val="berschrift3"/>
      </w:pPr>
      <w:bookmarkStart w:id="26" w:name="_Toc487471628"/>
      <w:r>
        <w:t>Zielsetzung</w:t>
      </w:r>
      <w:bookmarkEnd w:id="26"/>
    </w:p>
    <w:p w:rsidR="00B33D21" w:rsidRDefault="001832E5" w:rsidP="00B33D21">
      <w:r>
        <w:t>Um in einem Projekt etwas zu erreichen, müssen die Ziele klar abgesteckt sein.</w:t>
      </w:r>
      <w:r w:rsidR="00B33D21">
        <w:t xml:space="preserve"> Diese sind zum einen die Auswahl einer Technologie, um das Labor zu modernisieren. Nach der Auswahl der Technologie muss zudem ein spezifisches Produkt dieser Technologie ausgewählt werden, um im Projekt eingesetzt zu werden. Dies ist jedoch ein kleiner Teil der geplanten Ziele. Gesamtziel ist es, eine präsentierfähige Szene zu erstellen, welche die Vorteile der gewählten Technologie aufzeigt und dem Nutzer ermöglicht nicht nur die Technologie an sich, sondern auch die Möglichkeiten mit dieser zu erleben.</w:t>
      </w:r>
    </w:p>
    <w:p w:rsidR="006E2527" w:rsidRDefault="00B33D21" w:rsidP="00B33D21">
      <w:pPr>
        <w:rPr>
          <w:rFonts w:eastAsiaTheme="majorEastAsia" w:cs="Arial"/>
          <w:sz w:val="32"/>
          <w:szCs w:val="26"/>
        </w:rPr>
      </w:pPr>
      <w:r>
        <w:t>Des Weiteren sollen mögliche Konzepte für den Einsatz der gewählten Technologie, unter Umständen auch in Kooperation mit anderen Studienarbeiten, erörtert werden.</w:t>
      </w:r>
      <w:r w:rsidR="006E2527">
        <w:br w:type="page"/>
      </w:r>
    </w:p>
    <w:p w:rsidR="00A26DB8" w:rsidRPr="00D50E20" w:rsidRDefault="00A26DB8" w:rsidP="00A26DB8">
      <w:pPr>
        <w:pStyle w:val="berschrift2"/>
      </w:pPr>
      <w:bookmarkStart w:id="27" w:name="_Toc487471629"/>
      <w:bookmarkStart w:id="28" w:name="_Ref487472835"/>
      <w:bookmarkStart w:id="29" w:name="_Ref487472843"/>
      <w:bookmarkStart w:id="30" w:name="_Ref487472853"/>
      <w:r w:rsidRPr="00D50E20">
        <w:lastRenderedPageBreak/>
        <w:t>Bisheriges Konzept</w:t>
      </w:r>
      <w:bookmarkEnd w:id="27"/>
      <w:bookmarkEnd w:id="28"/>
      <w:bookmarkEnd w:id="29"/>
      <w:bookmarkEnd w:id="30"/>
    </w:p>
    <w:p w:rsidR="00A26DB8" w:rsidRDefault="00A26DB8" w:rsidP="00A26DB8">
      <w:pPr>
        <w:pStyle w:val="berschrift3"/>
      </w:pPr>
      <w:bookmarkStart w:id="31" w:name="_Toc487471630"/>
      <w:r>
        <w:t>Stereoskopische Projektion</w:t>
      </w:r>
      <w:bookmarkEnd w:id="31"/>
    </w:p>
    <w:p w:rsidR="007C03A1" w:rsidRPr="007C03A1" w:rsidRDefault="007C03A1" w:rsidP="007C03A1">
      <w:r>
        <w:t xml:space="preserve">Die vorangehenden Studienarbeiten beruhen auf dem Prinzip der Stereoskopischen Projektion oder auch Stereoskopie. Dieser Effekt ist beispielsweise aus dem Kino bei 3D Filmen bekannt. Dabei werden zwei Bilder auf die Leinwand projiziert, welche eine unterschiedliche Polarisation haben. Der Nutzer bekommt eine Brille bei welcher die Gläser ebenfalls unterschiedlich aber zum Bild passend polarisiert sind. Durch die Brille </w:t>
      </w:r>
      <w:proofErr w:type="gramStart"/>
      <w:r>
        <w:t>erreichet</w:t>
      </w:r>
      <w:proofErr w:type="gramEnd"/>
      <w:r>
        <w:t xml:space="preserve"> jeweils nur ein Bild ein Auge. Da das menschliche Gehirn darauf ausgelegt ist, jederzeit zwei ähnliche, aber durch den Abstand der Augen nicht ganz gleiche, Bilder zu sehen, nehmen wir Menschen beim Sehen die Tiefe wahr. D</w:t>
      </w:r>
      <w:r w:rsidR="00123A89">
        <w:t>ieser Effekt wird durch die b</w:t>
      </w:r>
      <w:r>
        <w:t xml:space="preserve">eiden </w:t>
      </w:r>
      <w:r w:rsidR="00123A89">
        <w:t>durch die Brille empfangenen</w:t>
      </w:r>
      <w:r>
        <w:t xml:space="preserve"> Bilder auch erzeugt</w:t>
      </w:r>
      <w:r w:rsidR="00123A89">
        <w:t>. Da diese auch einen leichten perspektivischen Unterschied haben, empfindet der Nutzer auch eine Tiefe. Der Hologramm Effekt wird durch die Kombinierung zweier dieser 3D Bilder erlangt.</w:t>
      </w:r>
    </w:p>
    <w:p w:rsidR="00A26DB8" w:rsidRDefault="00A26DB8" w:rsidP="00A26DB8">
      <w:pPr>
        <w:pStyle w:val="berschrift3"/>
      </w:pPr>
      <w:bookmarkStart w:id="32" w:name="_Toc487471631"/>
      <w:r>
        <w:t>Systemaufbau</w:t>
      </w:r>
      <w:bookmarkEnd w:id="32"/>
    </w:p>
    <w:p w:rsidR="00123A89" w:rsidRDefault="00DF273F" w:rsidP="00123A89">
      <w:r>
        <w:rPr>
          <w:noProof/>
          <w:lang w:eastAsia="de-DE"/>
        </w:rPr>
        <mc:AlternateContent>
          <mc:Choice Requires="wpg">
            <w:drawing>
              <wp:inline distT="0" distB="0" distL="0" distR="0" wp14:anchorId="20F8CDC8" wp14:editId="03FB44E8">
                <wp:extent cx="3362960" cy="3239770"/>
                <wp:effectExtent l="0" t="0" r="8890" b="0"/>
                <wp:docPr id="26" name="Gruppieren 26"/>
                <wp:cNvGraphicFramePr/>
                <a:graphic xmlns:a="http://schemas.openxmlformats.org/drawingml/2006/main">
                  <a:graphicData uri="http://schemas.microsoft.com/office/word/2010/wordprocessingGroup">
                    <wpg:wgp>
                      <wpg:cNvGrpSpPr/>
                      <wpg:grpSpPr>
                        <a:xfrm>
                          <a:off x="0" y="0"/>
                          <a:ext cx="3362960" cy="3239770"/>
                          <a:chOff x="0" y="0"/>
                          <a:chExt cx="3362960" cy="3239770"/>
                        </a:xfrm>
                      </wpg:grpSpPr>
                      <pic:pic xmlns:pic="http://schemas.openxmlformats.org/drawingml/2006/picture">
                        <pic:nvPicPr>
                          <pic:cNvPr id="24" name="Grafik 24" descr="https://raw.githubusercontent.com/StereoXDHBWFN/HTC-Vive/master/Bericht%202017/Systemaufbau.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2325" cy="2971800"/>
                          </a:xfrm>
                          <a:prstGeom prst="rect">
                            <a:avLst/>
                          </a:prstGeom>
                          <a:noFill/>
                          <a:ln>
                            <a:noFill/>
                          </a:ln>
                        </pic:spPr>
                      </pic:pic>
                      <wps:wsp>
                        <wps:cNvPr id="25" name="Textfeld 25"/>
                        <wps:cNvSpPr txBox="1"/>
                        <wps:spPr>
                          <a:xfrm>
                            <a:off x="0" y="2981325"/>
                            <a:ext cx="3362960" cy="258445"/>
                          </a:xfrm>
                          <a:prstGeom prst="rect">
                            <a:avLst/>
                          </a:prstGeom>
                          <a:solidFill>
                            <a:prstClr val="white"/>
                          </a:solidFill>
                          <a:ln>
                            <a:noFill/>
                          </a:ln>
                          <a:effectLst/>
                        </wps:spPr>
                        <wps:txbx>
                          <w:txbxContent>
                            <w:p w:rsidR="00DF273F" w:rsidRPr="00A65E9B" w:rsidRDefault="00DF273F" w:rsidP="00DF273F">
                              <w:pPr>
                                <w:pStyle w:val="Beschriftung"/>
                                <w:rPr>
                                  <w:noProof/>
                                  <w:sz w:val="24"/>
                                </w:rPr>
                              </w:pPr>
                              <w:bookmarkStart w:id="33" w:name="_Toc487716276"/>
                              <w:r>
                                <w:t xml:space="preserve">Abbildung </w:t>
                              </w:r>
                              <w:r>
                                <w:fldChar w:fldCharType="begin"/>
                              </w:r>
                              <w:r>
                                <w:instrText xml:space="preserve"> SEQ Abbildung \* ARABIC </w:instrText>
                              </w:r>
                              <w:r>
                                <w:fldChar w:fldCharType="separate"/>
                              </w:r>
                              <w:r w:rsidR="00A931BA">
                                <w:rPr>
                                  <w:noProof/>
                                </w:rPr>
                                <w:t>1</w:t>
                              </w:r>
                              <w:r>
                                <w:fldChar w:fldCharType="end"/>
                              </w:r>
                              <w:r>
                                <w:t xml:space="preserve">: </w:t>
                              </w:r>
                              <w:r>
                                <w:t xml:space="preserve">Schema des </w:t>
                              </w:r>
                              <w:proofErr w:type="spellStart"/>
                              <w:r>
                                <w:t>Sytemaufbau</w:t>
                              </w:r>
                              <w:r>
                                <w:t>s</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6" o:spid="_x0000_s1026" style="width:264.8pt;height:255.1pt;mso-position-horizontal-relative:char;mso-position-vertical-relative:line" coordsize="33629,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4" o:spid="_x0000_s1027" type="#_x0000_t75" alt="https://raw.githubusercontent.com/StereoXDHBWFN/HTC-Vive/master/Bericht%202017/Systemaufbau.PNG" style="position:absolute;width:33623;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Y1hLFAAAA2wAAAA8AAABkcnMvZG93bnJldi54bWxEj91KAzEUhO8LvkM4gnc2sZZS16ZFBGX7&#10;A6VVe33YHLOLm5N1E9vdt28KQi+HmfmGmS06V4sjtaHyrOFhqEAQF95UbDV8frzdT0GEiGyw9kwa&#10;egqwmN8MZpgZf+IdHffRigThkKGGMsYmkzIUJTkMQ98QJ+/btw5jkq2VpsVTgrtajpSaSIcVp4US&#10;G3otqfjZ/zkNh5Vdqvc+3xye1rh9zNVv/2UnWt/ddi/PICJ18Rr+b+dGw2gMly/pB8j5G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2NYSxQAAANsAAAAPAAAAAAAAAAAAAAAA&#10;AJ8CAABkcnMvZG93bnJldi54bWxQSwUGAAAAAAQABAD3AAAAkQMAAAAA&#10;">
                  <v:imagedata r:id="rId12" o:title="Systemaufbau"/>
                  <v:path arrowok="t"/>
                </v:shape>
                <v:shapetype id="_x0000_t202" coordsize="21600,21600" o:spt="202" path="m,l,21600r21600,l21600,xe">
                  <v:stroke joinstyle="miter"/>
                  <v:path gradientshapeok="t" o:connecttype="rect"/>
                </v:shapetype>
                <v:shape id="Textfeld 25" o:spid="_x0000_s1028" type="#_x0000_t202" style="position:absolute;top:29813;width:3362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DF273F" w:rsidRPr="00A65E9B" w:rsidRDefault="00DF273F" w:rsidP="00DF273F">
                        <w:pPr>
                          <w:pStyle w:val="Beschriftung"/>
                          <w:rPr>
                            <w:noProof/>
                            <w:sz w:val="24"/>
                          </w:rPr>
                        </w:pPr>
                        <w:bookmarkStart w:id="34" w:name="_Toc487716276"/>
                        <w:r>
                          <w:t xml:space="preserve">Abbildung </w:t>
                        </w:r>
                        <w:r>
                          <w:fldChar w:fldCharType="begin"/>
                        </w:r>
                        <w:r>
                          <w:instrText xml:space="preserve"> SEQ Abbildung \* ARABIC </w:instrText>
                        </w:r>
                        <w:r>
                          <w:fldChar w:fldCharType="separate"/>
                        </w:r>
                        <w:r w:rsidR="00A931BA">
                          <w:rPr>
                            <w:noProof/>
                          </w:rPr>
                          <w:t>1</w:t>
                        </w:r>
                        <w:r>
                          <w:fldChar w:fldCharType="end"/>
                        </w:r>
                        <w:r>
                          <w:t xml:space="preserve">: </w:t>
                        </w:r>
                        <w:r>
                          <w:t xml:space="preserve">Schema des </w:t>
                        </w:r>
                        <w:proofErr w:type="spellStart"/>
                        <w:r>
                          <w:t>Sytemaufbau</w:t>
                        </w:r>
                        <w:r>
                          <w:t>s</w:t>
                        </w:r>
                        <w:bookmarkEnd w:id="34"/>
                        <w:proofErr w:type="spellEnd"/>
                      </w:p>
                    </w:txbxContent>
                  </v:textbox>
                </v:shape>
                <w10:anchorlock/>
              </v:group>
            </w:pict>
          </mc:Fallback>
        </mc:AlternateContent>
      </w:r>
    </w:p>
    <w:p w:rsidR="00DF273F" w:rsidRDefault="00DF273F" w:rsidP="00123A89">
      <w:r>
        <w:t>In obigem</w:t>
      </w:r>
      <w:r w:rsidR="003658E1">
        <w:t xml:space="preserve"> –nicht maßstabgetreuen</w:t>
      </w:r>
      <w:r w:rsidR="003658E1">
        <w:t>–</w:t>
      </w:r>
      <w:r>
        <w:t xml:space="preserve"> Schema lässt sich der Aufbau der vorherigen Stereo X Installation erkennen. Es gibt zwei Leinwände, die jeweils von zwei </w:t>
      </w:r>
      <w:proofErr w:type="spellStart"/>
      <w:r>
        <w:t>Beamern</w:t>
      </w:r>
      <w:proofErr w:type="spellEnd"/>
      <w:r>
        <w:t xml:space="preserve"> angestrahlt werden. Vor jeden </w:t>
      </w:r>
      <w:proofErr w:type="spellStart"/>
      <w:r>
        <w:t>Beamer</w:t>
      </w:r>
      <w:proofErr w:type="spellEnd"/>
      <w:r>
        <w:t xml:space="preserve"> wurde eine Polarisationsfolie gehängt. Die beiden Bilder, die auf die gleiche Leinwand gestrahlt werden, also von </w:t>
      </w:r>
      <w:proofErr w:type="spellStart"/>
      <w:r>
        <w:lastRenderedPageBreak/>
        <w:t>Beamern</w:t>
      </w:r>
      <w:proofErr w:type="spellEnd"/>
      <w:r>
        <w:t>, die übereinander hängen, sind dabei unterschiedlich polarisiert. Es sind aber nur zwei unterschiedliche Polarisationen für die vier Bilder vorhanden.</w:t>
      </w:r>
      <w:r w:rsidR="003658E1">
        <w:t xml:space="preserve"> Mit einer entsprechend polarisierten Brille können dann sowohl das linke Bild als auch das rechte Bild mit einem 3D Effekt gesehen werden. Im richtigen Betrachtungswinkel entsteht durch die Überlagerung der 3D Effekte ein Hologramm Effekt.</w:t>
      </w:r>
    </w:p>
    <w:p w:rsidR="003658E1" w:rsidRPr="00123A89" w:rsidRDefault="00AA0676" w:rsidP="00123A89">
      <w:r>
        <w:t xml:space="preserve">Zusätzlich zu diesem Aufbau ist zwischen den beiden Leinwänden eine Microsoft Kinect angebracht. Der Zweck dieser wird im nachfolgenden Abschnitt </w:t>
      </w:r>
      <w:r>
        <w:fldChar w:fldCharType="begin"/>
      </w:r>
      <w:r>
        <w:instrText xml:space="preserve"> REF _Ref487712667 \r \h </w:instrText>
      </w:r>
      <w:r>
        <w:fldChar w:fldCharType="separate"/>
      </w:r>
      <w:r>
        <w:t>2.2.3</w:t>
      </w:r>
      <w:r>
        <w:fldChar w:fldCharType="end"/>
      </w:r>
      <w:r>
        <w:t xml:space="preserve"> </w:t>
      </w:r>
      <w:r>
        <w:fldChar w:fldCharType="begin"/>
      </w:r>
      <w:r>
        <w:instrText xml:space="preserve"> REF _Ref487712683 \h </w:instrText>
      </w:r>
      <w:r>
        <w:fldChar w:fldCharType="separate"/>
      </w:r>
      <w:r>
        <w:t>Gestensteuerung</w:t>
      </w:r>
      <w:r>
        <w:fldChar w:fldCharType="end"/>
      </w:r>
      <w:r>
        <w:t xml:space="preserve"> erklärt.</w:t>
      </w:r>
    </w:p>
    <w:p w:rsidR="00A26DB8" w:rsidRDefault="00A26DB8" w:rsidP="003658E1">
      <w:pPr>
        <w:pStyle w:val="berschrift3"/>
      </w:pPr>
      <w:bookmarkStart w:id="35" w:name="_Toc487471632"/>
      <w:bookmarkStart w:id="36" w:name="_Ref487712667"/>
      <w:bookmarkStart w:id="37" w:name="_Ref487712683"/>
      <w:r>
        <w:t>Gestensteuerung</w:t>
      </w:r>
      <w:bookmarkEnd w:id="35"/>
      <w:bookmarkEnd w:id="36"/>
      <w:bookmarkEnd w:id="37"/>
    </w:p>
    <w:p w:rsidR="00AA0676" w:rsidRDefault="00AA0676" w:rsidP="00AA0676">
      <w:r>
        <w:t>Zusätzlich zu dem oben beschrieben System wurde noch eine Gestensteuerung von einer an</w:t>
      </w:r>
      <w:r w:rsidR="00A931BA">
        <w:t>deren Studienarbeit entwickelt.</w:t>
      </w:r>
    </w:p>
    <w:p w:rsidR="00AA0676" w:rsidRDefault="00A931BA" w:rsidP="00AA0676">
      <w:r>
        <w:rPr>
          <w:noProof/>
          <w:lang w:eastAsia="de-DE"/>
        </w:rPr>
        <mc:AlternateContent>
          <mc:Choice Requires="wpg">
            <w:drawing>
              <wp:inline distT="0" distB="0" distL="0" distR="0" wp14:anchorId="4DC4CE75" wp14:editId="1231350D">
                <wp:extent cx="3385185" cy="2172970"/>
                <wp:effectExtent l="0" t="0" r="5715" b="0"/>
                <wp:docPr id="31" name="Gruppieren 31"/>
                <wp:cNvGraphicFramePr/>
                <a:graphic xmlns:a="http://schemas.openxmlformats.org/drawingml/2006/main">
                  <a:graphicData uri="http://schemas.microsoft.com/office/word/2010/wordprocessingGroup">
                    <wpg:wgp>
                      <wpg:cNvGrpSpPr/>
                      <wpg:grpSpPr>
                        <a:xfrm>
                          <a:off x="0" y="0"/>
                          <a:ext cx="3385185" cy="2172970"/>
                          <a:chOff x="0" y="0"/>
                          <a:chExt cx="3385185" cy="2172970"/>
                        </a:xfrm>
                      </wpg:grpSpPr>
                      <pic:pic xmlns:pic="http://schemas.openxmlformats.org/drawingml/2006/picture">
                        <pic:nvPicPr>
                          <pic:cNvPr id="28" name="Grafik 28" descr="https://1.f.ix.de/imgs/18/1/2/7/0/2/7/8/Kinect-5d0e062ea99ee253.jpe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wps:wsp>
                        <wps:cNvPr id="30" name="Textfeld 30"/>
                        <wps:cNvSpPr txBox="1"/>
                        <wps:spPr>
                          <a:xfrm>
                            <a:off x="0" y="1914525"/>
                            <a:ext cx="3385185" cy="258445"/>
                          </a:xfrm>
                          <a:prstGeom prst="rect">
                            <a:avLst/>
                          </a:prstGeom>
                          <a:solidFill>
                            <a:prstClr val="white"/>
                          </a:solidFill>
                          <a:ln>
                            <a:noFill/>
                          </a:ln>
                          <a:effectLst/>
                        </wps:spPr>
                        <wps:txbx>
                          <w:txbxContent>
                            <w:p w:rsidR="00A931BA" w:rsidRPr="004F7FF4" w:rsidRDefault="00A931BA" w:rsidP="00A931BA">
                              <w:pPr>
                                <w:pStyle w:val="Beschriftung"/>
                                <w:rPr>
                                  <w:noProof/>
                                  <w:sz w:val="24"/>
                                </w:rPr>
                              </w:pPr>
                              <w:bookmarkStart w:id="38" w:name="_Ref487713669"/>
                              <w:bookmarkStart w:id="39" w:name="_Toc487716277"/>
                              <w:r>
                                <w:t xml:space="preserve">Abbildung </w:t>
                              </w:r>
                              <w:r>
                                <w:fldChar w:fldCharType="begin"/>
                              </w:r>
                              <w:r>
                                <w:instrText xml:space="preserve"> SEQ Abbildung \* ARABIC </w:instrText>
                              </w:r>
                              <w:r>
                                <w:fldChar w:fldCharType="separate"/>
                              </w:r>
                              <w:r>
                                <w:rPr>
                                  <w:noProof/>
                                </w:rPr>
                                <w:t>2</w:t>
                              </w:r>
                              <w:r>
                                <w:fldChar w:fldCharType="end"/>
                              </w:r>
                              <w:bookmarkEnd w:id="38"/>
                              <w:r>
                                <w:t xml:space="preserve">: Kinect 2 </w:t>
                              </w:r>
                              <w:proofErr w:type="spellStart"/>
                              <w:r>
                                <w:t>for</w:t>
                              </w:r>
                              <w:proofErr w:type="spellEnd"/>
                              <w:r>
                                <w:t xml:space="preserve"> Windows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31" o:spid="_x0000_s1029" style="width:266.55pt;height:171.1pt;mso-position-horizontal-relative:char;mso-position-vertical-relative:line" coordsize="33851,21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">
                <v:shape id="Grafik 28" o:spid="_x0000_s1030" type="#_x0000_t75" alt="https://1.f.ix.de/imgs/18/1/2/7/0/2/7/8/Kinect-5d0e062ea99ee253.jpeg" style="position:absolute;width:33813;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bG3EAAAA2wAAAA8AAABkcnMvZG93bnJldi54bWxET8tqwkAU3Qv9h+EWuhGdNIsi0VFElGZR&#10;aLQP7O6SuXlg5k7ITJPYr3cWQpeH815tRtOInjpXW1bwPI9AEOdW11wq+Pw4zBYgnEfW2FgmBVdy&#10;sFk/TFaYaDvwkfqTL0UIYZeggsr7NpHS5RUZdHPbEgeusJ1BH2BXSt3hEMJNI+MoepEGaw4NFba0&#10;qyi/nH6Nguz8t/+a6uL9pyzS7/NbtnvN8KrU0+O4XYLwNPp/8d2dagVxGBu+h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CbG3EAAAA2wAAAA8AAAAAAAAAAAAAAAAA&#10;nwIAAGRycy9kb3ducmV2LnhtbFBLBQYAAAAABAAEAPcAAACQAwAAAAA=&#10;">
                  <v:imagedata r:id="rId14" o:title="Kinect-5d0e062ea99ee253"/>
                  <v:path arrowok="t"/>
                </v:shape>
                <v:shape id="Textfeld 30" o:spid="_x0000_s1031" type="#_x0000_t202" style="position:absolute;top:19145;width:3385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A931BA" w:rsidRPr="004F7FF4" w:rsidRDefault="00A931BA" w:rsidP="00A931BA">
                        <w:pPr>
                          <w:pStyle w:val="Beschriftung"/>
                          <w:rPr>
                            <w:noProof/>
                            <w:sz w:val="24"/>
                          </w:rPr>
                        </w:pPr>
                        <w:bookmarkStart w:id="40" w:name="_Ref487713669"/>
                        <w:bookmarkStart w:id="41" w:name="_Toc487716277"/>
                        <w:r>
                          <w:t xml:space="preserve">Abbildung </w:t>
                        </w:r>
                        <w:r>
                          <w:fldChar w:fldCharType="begin"/>
                        </w:r>
                        <w:r>
                          <w:instrText xml:space="preserve"> SEQ Abbildung \* ARABIC </w:instrText>
                        </w:r>
                        <w:r>
                          <w:fldChar w:fldCharType="separate"/>
                        </w:r>
                        <w:r>
                          <w:rPr>
                            <w:noProof/>
                          </w:rPr>
                          <w:t>2</w:t>
                        </w:r>
                        <w:r>
                          <w:fldChar w:fldCharType="end"/>
                        </w:r>
                        <w:bookmarkEnd w:id="40"/>
                        <w:r>
                          <w:t xml:space="preserve">: Kinect 2 </w:t>
                        </w:r>
                        <w:proofErr w:type="spellStart"/>
                        <w:r>
                          <w:t>for</w:t>
                        </w:r>
                        <w:proofErr w:type="spellEnd"/>
                        <w:r>
                          <w:t xml:space="preserve"> Windows</w:t>
                        </w:r>
                        <w:bookmarkEnd w:id="41"/>
                      </w:p>
                    </w:txbxContent>
                  </v:textbox>
                </v:shape>
                <w10:anchorlock/>
              </v:group>
            </w:pict>
          </mc:Fallback>
        </mc:AlternateContent>
      </w:r>
    </w:p>
    <w:p w:rsidR="00A931BA" w:rsidRDefault="00A931BA" w:rsidP="00AA0676">
      <w:r>
        <w:t xml:space="preserve">Die Gestensteuerung funktioniert über eine Kinect v2 von Microsoft, wie sie in obiger </w:t>
      </w:r>
      <w:r>
        <w:fldChar w:fldCharType="begin"/>
      </w:r>
      <w:r>
        <w:instrText xml:space="preserve"> REF _Ref487713669 \h </w:instrText>
      </w:r>
      <w:r>
        <w:fldChar w:fldCharType="separate"/>
      </w:r>
      <w:r>
        <w:t xml:space="preserve">Abbildung </w:t>
      </w:r>
      <w:r>
        <w:rPr>
          <w:noProof/>
        </w:rPr>
        <w:t>2</w:t>
      </w:r>
      <w:r>
        <w:fldChar w:fldCharType="end"/>
      </w:r>
      <w:r>
        <w:rPr>
          <w:rStyle w:val="Funotenzeichen"/>
        </w:rPr>
        <w:footnoteReference w:id="1"/>
      </w:r>
      <w:r>
        <w:t xml:space="preserve"> zu sehen ist.</w:t>
      </w:r>
      <w:r w:rsidR="00ED6902">
        <w:t xml:space="preserve"> Über einen aktiven Infrarot Sensor, werden Objekte anhand ihrer Oberflächenrückstrahlung bestimmt. Dies kann sowohl im hellen wie auch im dunklen geschehen. Aus den empfangen Daten errechnet Kinect automatisch ein Skelettmodell und gibt dem Entwickler dieses über eine API</w:t>
      </w:r>
      <w:r w:rsidR="00127443">
        <w:fldChar w:fldCharType="begin"/>
      </w:r>
      <w:r w:rsidR="00127443">
        <w:instrText xml:space="preserve"> XE "</w:instrText>
      </w:r>
      <w:r w:rsidR="00127443" w:rsidRPr="00DE3DAE">
        <w:instrText>API</w:instrText>
      </w:r>
      <w:r w:rsidR="00127443">
        <w:instrText>" \t "</w:instrText>
      </w:r>
      <w:proofErr w:type="spellStart"/>
      <w:r w:rsidR="00127443" w:rsidRPr="006625E9">
        <w:rPr>
          <w:rFonts w:asciiTheme="minorHAnsi" w:hAnsiTheme="minorHAnsi"/>
          <w:i/>
        </w:rPr>
        <w:instrText>Application</w:instrText>
      </w:r>
      <w:proofErr w:type="spellEnd"/>
      <w:r w:rsidR="00127443" w:rsidRPr="006625E9">
        <w:rPr>
          <w:rFonts w:asciiTheme="minorHAnsi" w:hAnsiTheme="minorHAnsi"/>
          <w:i/>
        </w:rPr>
        <w:instrText xml:space="preserve"> </w:instrText>
      </w:r>
      <w:proofErr w:type="spellStart"/>
      <w:r w:rsidR="00127443" w:rsidRPr="006625E9">
        <w:rPr>
          <w:rFonts w:asciiTheme="minorHAnsi" w:hAnsiTheme="minorHAnsi"/>
          <w:i/>
        </w:rPr>
        <w:instrText>Programming</w:instrText>
      </w:r>
      <w:proofErr w:type="spellEnd"/>
      <w:r w:rsidR="00127443" w:rsidRPr="006625E9">
        <w:rPr>
          <w:rFonts w:asciiTheme="minorHAnsi" w:hAnsiTheme="minorHAnsi"/>
          <w:i/>
        </w:rPr>
        <w:instrText xml:space="preserve"> Interface</w:instrText>
      </w:r>
      <w:r w:rsidR="00127443">
        <w:instrText xml:space="preserve">" </w:instrText>
      </w:r>
      <w:r w:rsidR="00127443">
        <w:fldChar w:fldCharType="end"/>
      </w:r>
      <w:r w:rsidR="00ED6902">
        <w:t xml:space="preserve"> von Microsoft zurück</w:t>
      </w:r>
      <w:r w:rsidR="00127443">
        <w:t>. In diesem Modell sind die wichtigsten Gelenke für die Körperhaltung als Knoten definiert, mit diesen kann entweder selbst eine Geste programmiert werden oder eine von Microsoft übernommen werden.</w:t>
      </w:r>
    </w:p>
    <w:p w:rsidR="00A931BA" w:rsidRDefault="00A931BA" w:rsidP="00AA0676">
      <w:r>
        <w:rPr>
          <w:noProof/>
          <w:lang w:eastAsia="de-DE"/>
        </w:rPr>
        <w:lastRenderedPageBreak/>
        <mc:AlternateContent>
          <mc:Choice Requires="wpg">
            <w:drawing>
              <wp:inline distT="0" distB="0" distL="0" distR="0">
                <wp:extent cx="5772150" cy="3925570"/>
                <wp:effectExtent l="0" t="0" r="0" b="0"/>
                <wp:docPr id="33" name="Gruppieren 33"/>
                <wp:cNvGraphicFramePr/>
                <a:graphic xmlns:a="http://schemas.openxmlformats.org/drawingml/2006/main">
                  <a:graphicData uri="http://schemas.microsoft.com/office/word/2010/wordprocessingGroup">
                    <wpg:wgp>
                      <wpg:cNvGrpSpPr/>
                      <wpg:grpSpPr>
                        <a:xfrm>
                          <a:off x="0" y="0"/>
                          <a:ext cx="5772150" cy="3925570"/>
                          <a:chOff x="0" y="0"/>
                          <a:chExt cx="5772150" cy="3925570"/>
                        </a:xfrm>
                      </wpg:grpSpPr>
                      <pic:pic xmlns:pic="http://schemas.openxmlformats.org/drawingml/2006/picture">
                        <pic:nvPicPr>
                          <pic:cNvPr id="29" name="Grafik 29" descr="https://1.f.ix.de/imgs/18/1/2/7/0/2/7/8/Track-b4e19a7f169eda66.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3657600"/>
                          </a:xfrm>
                          <a:prstGeom prst="rect">
                            <a:avLst/>
                          </a:prstGeom>
                          <a:noFill/>
                          <a:ln>
                            <a:noFill/>
                          </a:ln>
                        </pic:spPr>
                      </pic:pic>
                      <wps:wsp>
                        <wps:cNvPr id="32" name="Textfeld 32"/>
                        <wps:cNvSpPr txBox="1"/>
                        <wps:spPr>
                          <a:xfrm>
                            <a:off x="0" y="3667125"/>
                            <a:ext cx="5772150" cy="258445"/>
                          </a:xfrm>
                          <a:prstGeom prst="rect">
                            <a:avLst/>
                          </a:prstGeom>
                          <a:solidFill>
                            <a:prstClr val="white"/>
                          </a:solidFill>
                          <a:ln>
                            <a:noFill/>
                          </a:ln>
                          <a:effectLst/>
                        </wps:spPr>
                        <wps:txbx>
                          <w:txbxContent>
                            <w:p w:rsidR="00A931BA" w:rsidRPr="00F46045" w:rsidRDefault="00A931BA" w:rsidP="00A931BA">
                              <w:pPr>
                                <w:pStyle w:val="Beschriftung"/>
                                <w:rPr>
                                  <w:noProof/>
                                  <w:sz w:val="24"/>
                                </w:rPr>
                              </w:pPr>
                              <w:bookmarkStart w:id="42" w:name="_Ref487715907"/>
                              <w:bookmarkStart w:id="43" w:name="_Toc487716278"/>
                              <w:r>
                                <w:t xml:space="preserve">Abbildung </w:t>
                              </w:r>
                              <w:fldSimple w:instr=" SEQ Abbildung \* ARABIC ">
                                <w:r>
                                  <w:rPr>
                                    <w:noProof/>
                                  </w:rPr>
                                  <w:t>3</w:t>
                                </w:r>
                              </w:fldSimple>
                              <w:bookmarkEnd w:id="42"/>
                              <w:r>
                                <w:t>: Kinect Erkennung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33" o:spid="_x0000_s1032" style="width:454.5pt;height:309.1pt;mso-position-horizontal-relative:char;mso-position-vertical-relative:line" coordsize="57721,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">
                <v:shape id="Grafik 29" o:spid="_x0000_s1033" type="#_x0000_t75" alt="https://1.f.ix.de/imgs/18/1/2/7/0/2/7/8/Track-b4e19a7f169eda66.png" style="position:absolute;width:57721;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Q1NnFAAAA2wAAAA8AAABkcnMvZG93bnJldi54bWxEj0FrwkAUhO8F/8PyhF7EbPRQNM0qYmnp&#10;pUhje/D2mn0m0ezbsLvV6K93C0KPw8w3w+TL3rTiRM43lhVMkhQEcWl1w5WCr+3reAbCB2SNrWVS&#10;cCEPy8XgIcdM2zN/0qkIlYgl7DNUUIfQZVL6siaDPrEdcfT21hkMUbpKaofnWG5aOU3TJ2mw4bhQ&#10;Y0frmspj8WsUTDe7ZuO//XV/eClG10n4+HmTWqnHYb96BhGoD//hO/2uIzeHvy/xB8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ENTZxQAAANsAAAAPAAAAAAAAAAAAAAAA&#10;AJ8CAABkcnMvZG93bnJldi54bWxQSwUGAAAAAAQABAD3AAAAkQMAAAAA&#10;">
                  <v:imagedata r:id="rId16" o:title="Track-b4e19a7f169eda66"/>
                  <v:path arrowok="t"/>
                </v:shape>
                <v:shape id="Textfeld 32" o:spid="_x0000_s1034" type="#_x0000_t202" style="position:absolute;top:36671;width:577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A931BA" w:rsidRPr="00F46045" w:rsidRDefault="00A931BA" w:rsidP="00A931BA">
                        <w:pPr>
                          <w:pStyle w:val="Beschriftung"/>
                          <w:rPr>
                            <w:noProof/>
                            <w:sz w:val="24"/>
                          </w:rPr>
                        </w:pPr>
                        <w:bookmarkStart w:id="44" w:name="_Ref487715907"/>
                        <w:bookmarkStart w:id="45" w:name="_Toc487716278"/>
                        <w:r>
                          <w:t xml:space="preserve">Abbildung </w:t>
                        </w:r>
                        <w:fldSimple w:instr=" SEQ Abbildung \* ARABIC ">
                          <w:r>
                            <w:rPr>
                              <w:noProof/>
                            </w:rPr>
                            <w:t>3</w:t>
                          </w:r>
                        </w:fldSimple>
                        <w:bookmarkEnd w:id="44"/>
                        <w:r>
                          <w:t>: Kinect Erkennung</w:t>
                        </w:r>
                        <w:bookmarkEnd w:id="45"/>
                      </w:p>
                    </w:txbxContent>
                  </v:textbox>
                </v:shape>
                <w10:anchorlock/>
              </v:group>
            </w:pict>
          </mc:Fallback>
        </mc:AlternateContent>
      </w:r>
    </w:p>
    <w:p w:rsidR="00127443" w:rsidRPr="00AA0676" w:rsidRDefault="00127443" w:rsidP="00AA0676">
      <w:r>
        <w:t xml:space="preserve">In </w:t>
      </w:r>
      <w:r>
        <w:fldChar w:fldCharType="begin"/>
      </w:r>
      <w:r>
        <w:instrText xml:space="preserve"> REF _Ref487715907 \h </w:instrText>
      </w:r>
      <w:r>
        <w:fldChar w:fldCharType="separate"/>
      </w:r>
      <w:r>
        <w:t xml:space="preserve">Abbildung </w:t>
      </w:r>
      <w:r>
        <w:rPr>
          <w:noProof/>
        </w:rPr>
        <w:t>3</w:t>
      </w:r>
      <w:r>
        <w:fldChar w:fldCharType="end"/>
      </w:r>
      <w:r>
        <w:rPr>
          <w:rStyle w:val="Funotenzeichen"/>
        </w:rPr>
        <w:footnoteReference w:id="2"/>
      </w:r>
      <w:r>
        <w:t xml:space="preserve"> sind deutlich Menschen und die zugehörigen, von der Kinect erkannten Skelettmodelle zu erkennen. Microsoft gibt an bis zu sechs Personen gleichzeitig erkennen zu können.</w:t>
      </w:r>
      <w:r>
        <w:rPr>
          <w:rStyle w:val="Funotenzeichen"/>
        </w:rPr>
        <w:footnoteReference w:id="3"/>
      </w:r>
      <w:r w:rsidR="00865962">
        <w:t xml:space="preserve"> Von diesen könnten dann einzeln Gesten ausgewertet werden, das System der vorherigen Studienarbeit beruht jedoch auf einer einzigen Person.</w:t>
      </w:r>
    </w:p>
    <w:p w:rsidR="00A26DB8" w:rsidRDefault="00A26DB8" w:rsidP="00A26DB8">
      <w:pPr>
        <w:pStyle w:val="berschrift3"/>
      </w:pPr>
      <w:bookmarkStart w:id="46" w:name="_Toc487471634"/>
      <w:r>
        <w:t>Fazit</w:t>
      </w:r>
      <w:bookmarkEnd w:id="46"/>
    </w:p>
    <w:p w:rsidR="00A17C94" w:rsidRDefault="00865962" w:rsidP="00A17C94">
      <w:r>
        <w:t xml:space="preserve">Insgesamt war das ganze System </w:t>
      </w:r>
      <w:r w:rsidR="00A17C94">
        <w:t xml:space="preserve">für den Zeitpunkt der Erstellung sehr einfallsreich und gut. Dies ist hauptsächlich den fehlenden alternativen Technologien geschuldet. Probleme waren, dass das System Fehler anfällig war, vor allem in der Umgebung, in der es aufgebaut war. Der Raum hat eine hohe Luftfeuchtigkeit, wodurch die </w:t>
      </w:r>
      <w:proofErr w:type="spellStart"/>
      <w:r w:rsidR="00A17C94">
        <w:t>Beamer</w:t>
      </w:r>
      <w:proofErr w:type="spellEnd"/>
      <w:r w:rsidR="00A17C94">
        <w:t xml:space="preserve"> angegriffen wurden, so waren zu Beginn dieser Studienarbeit auch zwei </w:t>
      </w:r>
      <w:proofErr w:type="spellStart"/>
      <w:r w:rsidR="00A17C94">
        <w:t>Beamer</w:t>
      </w:r>
      <w:proofErr w:type="spellEnd"/>
      <w:r w:rsidR="00A17C94">
        <w:t xml:space="preserve"> kaputt. Des Weiteren war das System nur von einer begrenzten Position aus zu betrachten, weswegen der Nutzer das Modell vor sich bewegen und selbst an der gleichen Position bleiben musste. Auch gibt es beim Aufbau des Systems einiges zu beachten, wie die Position der </w:t>
      </w:r>
      <w:proofErr w:type="spellStart"/>
      <w:r w:rsidR="00A17C94">
        <w:t>Beamer</w:t>
      </w:r>
      <w:proofErr w:type="spellEnd"/>
      <w:r w:rsidR="00A17C94">
        <w:t xml:space="preserve">, der Leinwände und der Kinect. Wenn dort etwas abweicht, entsteht nicht das für den Nutzer gewünschte Hologramm Effekt. Zu </w:t>
      </w:r>
      <w:r w:rsidR="00A17C94">
        <w:lastRenderedPageBreak/>
        <w:t xml:space="preserve">guter Letzt ist auch noch zu beachten, dass der Raum nicht zu hell sein darf, da die Bilder der </w:t>
      </w:r>
      <w:proofErr w:type="spellStart"/>
      <w:r w:rsidR="00A17C94">
        <w:t>Beamer</w:t>
      </w:r>
      <w:proofErr w:type="spellEnd"/>
      <w:r w:rsidR="00A17C94">
        <w:t xml:space="preserve"> sonst nicht zu sehen sind.</w:t>
      </w:r>
    </w:p>
    <w:p w:rsidR="00A26DB8" w:rsidRPr="00A17C94" w:rsidRDefault="00A17C94" w:rsidP="00A17C94">
      <w:r>
        <w:t>Zusammenfassend lässt sich sagen, dass es ein gutes und technisch fortgeschrittenes Projekt war, aufgrund neuer Technologien aber dennoch reif für ein Upgrade.</w:t>
      </w:r>
      <w:bookmarkStart w:id="47" w:name="_GoBack"/>
      <w:bookmarkEnd w:id="47"/>
      <w:r w:rsidR="00A26DB8">
        <w:br w:type="page"/>
      </w:r>
    </w:p>
    <w:p w:rsidR="00A26DB8" w:rsidRPr="00D50E20" w:rsidRDefault="00A26DB8" w:rsidP="00A26DB8">
      <w:pPr>
        <w:pStyle w:val="berschrift2"/>
      </w:pPr>
      <w:bookmarkStart w:id="48" w:name="_Toc487471635"/>
      <w:r>
        <w:lastRenderedPageBreak/>
        <w:t>Der Umstieg auf V</w:t>
      </w:r>
      <w:r w:rsidR="006E2527">
        <w:t>R</w:t>
      </w:r>
      <w:bookmarkEnd w:id="48"/>
    </w:p>
    <w:p w:rsidR="00A26DB8" w:rsidRDefault="00A26DB8" w:rsidP="00A26DB8">
      <w:pPr>
        <w:pStyle w:val="berschrift3"/>
      </w:pPr>
      <w:bookmarkStart w:id="49" w:name="_Toc487471636"/>
      <w:r>
        <w:t>Neue Technologien</w:t>
      </w:r>
      <w:bookmarkEnd w:id="49"/>
    </w:p>
    <w:p w:rsidR="00A26DB8" w:rsidRDefault="00A26DB8" w:rsidP="00A26DB8">
      <w:pPr>
        <w:pStyle w:val="berschrift4"/>
      </w:pPr>
      <w:proofErr w:type="spellStart"/>
      <w:r w:rsidRPr="00A26DB8">
        <w:t>Augmented</w:t>
      </w:r>
      <w:proofErr w:type="spellEnd"/>
      <w:r w:rsidRPr="00A26DB8">
        <w:t xml:space="preserve"> Reality</w:t>
      </w:r>
    </w:p>
    <w:p w:rsidR="00AD55F3" w:rsidRDefault="00AD55F3" w:rsidP="00AD55F3">
      <w:r>
        <w:t xml:space="preserve">Die erste betrachtete Möglichkeit ist </w:t>
      </w:r>
      <w:proofErr w:type="spellStart"/>
      <w:r>
        <w:t>Augmented</w:t>
      </w:r>
      <w:proofErr w:type="spellEnd"/>
      <w:r>
        <w:t xml:space="preserve"> Reality. Darunter </w:t>
      </w:r>
      <w:r w:rsidR="00C13BAD">
        <w:t>wird</w:t>
      </w:r>
      <w:r>
        <w:t xml:space="preserve"> das einblenden von virtuellen Objekten in die reale Welt</w:t>
      </w:r>
      <w:r w:rsidR="00C13BAD">
        <w:t xml:space="preserve"> verstanden</w:t>
      </w:r>
      <w:r>
        <w:t>. Bekannte Beispiele dafür sind zum Beispiel Pokémon GO, Head-</w:t>
      </w:r>
      <w:proofErr w:type="spellStart"/>
      <w:r>
        <w:t>up</w:t>
      </w:r>
      <w:proofErr w:type="spellEnd"/>
      <w:r>
        <w:t xml:space="preserve"> Displays –auch HUD genannt– oder die Microsoft </w:t>
      </w:r>
      <w:proofErr w:type="spellStart"/>
      <w:r>
        <w:t>Hololense</w:t>
      </w:r>
      <w:proofErr w:type="spellEnd"/>
      <w:r>
        <w:t xml:space="preserve">. </w:t>
      </w:r>
      <w:r w:rsidR="00C13BAD">
        <w:t xml:space="preserve">Für das Stereo X Labor käme von diesen am ehesten eine </w:t>
      </w:r>
      <w:proofErr w:type="spellStart"/>
      <w:r w:rsidR="00C13BAD">
        <w:t>Hololense</w:t>
      </w:r>
      <w:proofErr w:type="spellEnd"/>
      <w:r w:rsidR="00C13BAD">
        <w:t xml:space="preserve"> in Erwägung, da eine Smartphone App problematisch bei der Berechnungszeit und der Tiefendarstellung wäre.</w:t>
      </w:r>
      <w:r w:rsidR="00BD170D">
        <w:t xml:space="preserve"> Auch die Möglichkeit mit diesen Objekten dann zu interagieren ist begrenzt.</w:t>
      </w:r>
    </w:p>
    <w:p w:rsidR="00C13BAD" w:rsidRPr="00AD55F3" w:rsidRDefault="00C13BAD" w:rsidP="00AD55F3">
      <w:r>
        <w:t xml:space="preserve">Gegen die </w:t>
      </w:r>
      <w:proofErr w:type="spellStart"/>
      <w:r>
        <w:t>Hololense</w:t>
      </w:r>
      <w:proofErr w:type="spellEnd"/>
      <w:r>
        <w:t xml:space="preserve"> im Vergleich zu den später genannten Möglichkeiten, sprachen der hohe Preis, der beschränkte Zugang und das eingeschränkte Blickfeld, da der Bildschirm (noch) recht klein ist. Für zukünftige Anwendungen des Stereo X Programms, wäre ein Einstieg in </w:t>
      </w:r>
      <w:proofErr w:type="spellStart"/>
      <w:r>
        <w:t>Augmented</w:t>
      </w:r>
      <w:proofErr w:type="spellEnd"/>
      <w:r>
        <w:t xml:space="preserve"> Reality mit der </w:t>
      </w:r>
      <w:proofErr w:type="spellStart"/>
      <w:r>
        <w:t>Hololense</w:t>
      </w:r>
      <w:proofErr w:type="spellEnd"/>
      <w:r>
        <w:t xml:space="preserve"> oder Produkten von anderen Anbieter durchaus de</w:t>
      </w:r>
      <w:r w:rsidR="001A4E4D">
        <w:t xml:space="preserve">nkbar, wenn diese auf dem Normalverbrauchermarkt zu finanzierbaren Preisen angeboten werden. </w:t>
      </w:r>
    </w:p>
    <w:p w:rsidR="00A26DB8" w:rsidRDefault="00A26DB8" w:rsidP="00A26DB8">
      <w:pPr>
        <w:pStyle w:val="berschrift4"/>
      </w:pPr>
      <w:r>
        <w:t>Virtual Reality</w:t>
      </w:r>
    </w:p>
    <w:p w:rsidR="00E53D90" w:rsidRDefault="001A4E4D" w:rsidP="000C1AB1">
      <w:pPr>
        <w:rPr>
          <w:noProof/>
          <w:lang w:eastAsia="de-DE"/>
        </w:rPr>
      </w:pPr>
      <w:r>
        <w:t xml:space="preserve">Virtual Reality ist mit der Veröffentlichung der </w:t>
      </w:r>
      <w:proofErr w:type="spellStart"/>
      <w:r>
        <w:t>Oculus</w:t>
      </w:r>
      <w:proofErr w:type="spellEnd"/>
      <w:r>
        <w:t xml:space="preserve"> Rift und der HTC Vive bekannt geworden. Hierbei hat der Nutzer mittels zweier in eine Brille verbaute Bildschirme das Gefühl, sich direkt in einer virtuellen Szene zu befinden.</w:t>
      </w:r>
      <w:r w:rsidR="0094093B">
        <w:t xml:space="preserve"> Der Nutzer hat hierbei die Möglichkeit sich in der Szene umzuschauen, wie in der realen Welt. Mithilfe externer Kontroller kann er sich außerdem in der Szene bewegen und mit Objekten interagieren.</w:t>
      </w:r>
      <w:r w:rsidR="008D2374">
        <w:t xml:space="preserve"> Die Möglichkeiten dazu sind sehr von den verwendeten Kontrollern abhängig.</w:t>
      </w:r>
      <w:r w:rsidR="00E53D90" w:rsidRPr="00E53D90">
        <w:rPr>
          <w:noProof/>
          <w:lang w:eastAsia="de-DE"/>
        </w:rPr>
        <w:t xml:space="preserve"> </w:t>
      </w:r>
      <w:r w:rsidR="006B6F27">
        <w:rPr>
          <w:noProof/>
          <w:lang w:eastAsia="de-DE"/>
        </w:rPr>
        <w:t>Nachfolgend werden einige Beispiele vorgestellt.</w:t>
      </w:r>
    </w:p>
    <w:p w:rsidR="006B6F27" w:rsidRDefault="00E53D90" w:rsidP="000C1AB1">
      <w:r>
        <w:rPr>
          <w:noProof/>
          <w:lang w:eastAsia="de-DE"/>
        </w:rPr>
        <w:lastRenderedPageBreak/>
        <mc:AlternateContent>
          <mc:Choice Requires="wpg">
            <w:drawing>
              <wp:inline distT="0" distB="0" distL="0" distR="0" wp14:anchorId="29414ACD" wp14:editId="48DF5A50">
                <wp:extent cx="5895975" cy="3268345"/>
                <wp:effectExtent l="0" t="0" r="9525" b="8255"/>
                <wp:docPr id="10" name="Gruppieren 10"/>
                <wp:cNvGraphicFramePr/>
                <a:graphic xmlns:a="http://schemas.openxmlformats.org/drawingml/2006/main">
                  <a:graphicData uri="http://schemas.microsoft.com/office/word/2010/wordprocessingGroup">
                    <wpg:wgp>
                      <wpg:cNvGrpSpPr/>
                      <wpg:grpSpPr>
                        <a:xfrm>
                          <a:off x="0" y="0"/>
                          <a:ext cx="5895975" cy="3268345"/>
                          <a:chOff x="0" y="0"/>
                          <a:chExt cx="5895975" cy="3268345"/>
                        </a:xfrm>
                      </wpg:grpSpPr>
                      <wpg:grpSp>
                        <wpg:cNvPr id="8" name="Gruppieren 8"/>
                        <wpg:cNvGrpSpPr/>
                        <wpg:grpSpPr>
                          <a:xfrm>
                            <a:off x="0" y="0"/>
                            <a:ext cx="5895975" cy="3000375"/>
                            <a:chOff x="0" y="0"/>
                            <a:chExt cx="5895975" cy="3000375"/>
                          </a:xfrm>
                        </wpg:grpSpPr>
                        <pic:pic xmlns:pic="http://schemas.openxmlformats.org/drawingml/2006/picture">
                          <pic:nvPicPr>
                            <pic:cNvPr id="1" name="Grafik 1" descr="http://www.virtuix.com/wp-content/uploads/2014/12/omni_product.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705100" y="0"/>
                              <a:ext cx="3190875" cy="3000375"/>
                            </a:xfrm>
                            <a:prstGeom prst="rect">
                              <a:avLst/>
                            </a:prstGeom>
                            <a:noFill/>
                            <a:ln>
                              <a:noFill/>
                            </a:ln>
                          </pic:spPr>
                        </pic:pic>
                        <pic:pic xmlns:pic="http://schemas.openxmlformats.org/drawingml/2006/picture">
                          <pic:nvPicPr>
                            <pic:cNvPr id="4" name="Grafik 4" descr="https://www.vive.com/media/filer_public/f7/e1/f7e1eb16-6a14-4707-a82b-c9f7024ba161/base_station_01.jpg"/>
                            <pic:cNvPicPr>
                              <a:picLocks noChangeAspect="1"/>
                            </pic:cNvPicPr>
                          </pic:nvPicPr>
                          <pic:blipFill rotWithShape="1">
                            <a:blip r:embed="rId18">
                              <a:extLst>
                                <a:ext uri="{28A0092B-C50C-407E-A947-70E740481C1C}">
                                  <a14:useLocalDpi xmlns:a14="http://schemas.microsoft.com/office/drawing/2010/main" val="0"/>
                                </a:ext>
                              </a:extLst>
                            </a:blip>
                            <a:srcRect l="26993" t="16624" r="25976" b="14322"/>
                            <a:stretch/>
                          </pic:blipFill>
                          <pic:spPr bwMode="auto">
                            <a:xfrm>
                              <a:off x="0" y="0"/>
                              <a:ext cx="2705100" cy="2571750"/>
                            </a:xfrm>
                            <a:prstGeom prst="rect">
                              <a:avLst/>
                            </a:prstGeom>
                            <a:noFill/>
                            <a:ln>
                              <a:noFill/>
                            </a:ln>
                            <a:extLst>
                              <a:ext uri="{53640926-AAD7-44D8-BBD7-CCE9431645EC}">
                                <a14:shadowObscured xmlns:a14="http://schemas.microsoft.com/office/drawing/2010/main"/>
                              </a:ext>
                            </a:extLst>
                          </pic:spPr>
                        </pic:pic>
                      </wpg:grpSp>
                      <wps:wsp>
                        <wps:cNvPr id="9" name="Textfeld 9"/>
                        <wps:cNvSpPr txBox="1"/>
                        <wps:spPr>
                          <a:xfrm>
                            <a:off x="0" y="3009900"/>
                            <a:ext cx="5895975" cy="258445"/>
                          </a:xfrm>
                          <a:prstGeom prst="rect">
                            <a:avLst/>
                          </a:prstGeom>
                          <a:solidFill>
                            <a:prstClr val="white"/>
                          </a:solidFill>
                          <a:ln>
                            <a:noFill/>
                          </a:ln>
                          <a:effectLst/>
                        </wps:spPr>
                        <wps:txbx>
                          <w:txbxContent>
                            <w:p w:rsidR="003F4985" w:rsidRPr="00E53D90" w:rsidRDefault="003F4985" w:rsidP="00E53D90">
                              <w:pPr>
                                <w:pStyle w:val="Beschriftung"/>
                                <w:rPr>
                                  <w:noProof/>
                                  <w:sz w:val="24"/>
                                </w:rPr>
                              </w:pPr>
                              <w:bookmarkStart w:id="50" w:name="_Ref487463288"/>
                              <w:bookmarkStart w:id="51" w:name="_Ref487463281"/>
                              <w:bookmarkStart w:id="52" w:name="_Toc487716279"/>
                              <w:r>
                                <w:t xml:space="preserve">Abbildung </w:t>
                              </w:r>
                              <w:fldSimple w:instr=" SEQ Abbildung \* ARABIC ">
                                <w:r w:rsidR="00A931BA">
                                  <w:rPr>
                                    <w:noProof/>
                                  </w:rPr>
                                  <w:t>4</w:t>
                                </w:r>
                              </w:fldSimple>
                              <w:bookmarkEnd w:id="50"/>
                              <w:r>
                                <w:t>: Zwei Möglichkeiten des Motion Tracking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0" o:spid="_x0000_s1035" style="width:464.25pt;height:257.35pt;mso-position-horizontal-relative:char;mso-position-vertical-relative:line" coordsize="58959,326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">
                <v:group id="Gruppieren 8" o:spid="_x0000_s1036" style="position:absolute;width:58959;height:30003" coordsize="58959,30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1" o:spid="_x0000_s1037" type="#_x0000_t75" alt="http://www.virtuix.com/wp-content/uploads/2014/12/omni_product.png" style="position:absolute;left:27051;width:31908;height:30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qLf3CAAAA2gAAAA8AAABkcnMvZG93bnJldi54bWxET01rwkAQvRf6H5Yp9FY39VAkukoslNrS&#10;UqqC1yE7ZqPZ2ZAdTeqv7wqFnobH+5zZYvCNOlMX68AGHkcZKOIy2JorA9vNy8MEVBRki01gMvBD&#10;ERbz25sZ5jb0/E3ntVQqhXDM0YATaXOtY+nIYxyFljhx+9B5lAS7StsO+xTuGz3OsiftsebU4LCl&#10;Z0flcX3yBr7EvcbDsFm9bdu+KD52sny/fBpzfzcUU1BCg/yL/9wrm+bD9ZXr1f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Ki39wgAAANoAAAAPAAAAAAAAAAAAAAAAAJ8C&#10;AABkcnMvZG93bnJldi54bWxQSwUGAAAAAAQABAD3AAAAjgMAAAAA&#10;">
                    <v:imagedata r:id="rId19" o:title="omni_product"/>
                    <v:path arrowok="t"/>
                  </v:shape>
                  <v:shape id="Grafik 4" o:spid="_x0000_s1038" type="#_x0000_t75" alt="https://www.vive.com/media/filer_public/f7/e1/f7e1eb16-6a14-4707-a82b-c9f7024ba161/base_station_01.jpg" style="position:absolute;width:27051;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Bs/EAAAA2gAAAA8AAABkcnMvZG93bnJldi54bWxEj0FrwkAUhO+F/oflFXqru5UimroJ1lKo&#10;eBCjFHp7zT6TYPZtyG5N/PeuIHgcZuYbZp4NthEn6nztWMPrSIEgLpypudSw3329TEH4gGywcUwa&#10;zuQhSx8f5pgY1/OWTnkoRYSwT1BDFUKbSOmLiiz6kWuJo3dwncUQZVdK02Ef4baRY6Um0mLNcaHC&#10;lpYVFcf832pYf+ZqZla/x59+84Fe/c3aYhO0fn4aFu8gAg3hHr61v42GN7heiTdAph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4Bs/EAAAA2gAAAA8AAAAAAAAAAAAAAAAA&#10;nwIAAGRycy9kb3ducmV2LnhtbFBLBQYAAAAABAAEAPcAAACQAwAAAAA=&#10;">
                    <v:imagedata r:id="rId20" o:title="base_station_01" croptop="10895f" cropbottom="9386f" cropleft="17690f" cropright="17024f"/>
                    <v:path arrowok="t"/>
                  </v:shape>
                </v:group>
                <v:shape id="Textfeld 9" o:spid="_x0000_s1039" type="#_x0000_t202" style="position:absolute;top:30099;width:589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F4985" w:rsidRPr="00E53D90" w:rsidRDefault="003F4985" w:rsidP="00E53D90">
                        <w:pPr>
                          <w:pStyle w:val="Beschriftung"/>
                          <w:rPr>
                            <w:noProof/>
                            <w:sz w:val="24"/>
                          </w:rPr>
                        </w:pPr>
                        <w:bookmarkStart w:id="53" w:name="_Ref487463288"/>
                        <w:bookmarkStart w:id="54" w:name="_Ref487463281"/>
                        <w:bookmarkStart w:id="55" w:name="_Toc487716279"/>
                        <w:r>
                          <w:t xml:space="preserve">Abbildung </w:t>
                        </w:r>
                        <w:fldSimple w:instr=" SEQ Abbildung \* ARABIC ">
                          <w:r w:rsidR="00A931BA">
                            <w:rPr>
                              <w:noProof/>
                            </w:rPr>
                            <w:t>4</w:t>
                          </w:r>
                        </w:fldSimple>
                        <w:bookmarkEnd w:id="53"/>
                        <w:r>
                          <w:t>: Zwei Möglichkeiten des Motion Tracking</w:t>
                        </w:r>
                        <w:bookmarkEnd w:id="54"/>
                        <w:bookmarkEnd w:id="55"/>
                      </w:p>
                    </w:txbxContent>
                  </v:textbox>
                </v:shape>
                <w10:anchorlock/>
              </v:group>
            </w:pict>
          </mc:Fallback>
        </mc:AlternateContent>
      </w:r>
    </w:p>
    <w:p w:rsidR="006B6F27" w:rsidRDefault="00E53D90" w:rsidP="000C1AB1">
      <w:pPr>
        <w:rPr>
          <w:noProof/>
          <w:lang w:eastAsia="de-DE"/>
        </w:rPr>
      </w:pPr>
      <w:r w:rsidRPr="00E53D90">
        <w:t xml:space="preserve">In </w:t>
      </w:r>
      <w:r>
        <w:rPr>
          <w:lang w:val="en-US"/>
        </w:rPr>
        <w:fldChar w:fldCharType="begin"/>
      </w:r>
      <w:r w:rsidRPr="00E53D90">
        <w:instrText xml:space="preserve"> REF _Ref487463281 \h </w:instrText>
      </w:r>
      <w:r>
        <w:rPr>
          <w:lang w:val="en-US"/>
        </w:rPr>
      </w:r>
      <w:r>
        <w:rPr>
          <w:lang w:val="en-US"/>
        </w:rPr>
        <w:fldChar w:fldCharType="end"/>
      </w:r>
      <w:r>
        <w:rPr>
          <w:lang w:val="en-US"/>
        </w:rPr>
        <w:fldChar w:fldCharType="begin"/>
      </w:r>
      <w:r w:rsidRPr="00E53D90">
        <w:instrText xml:space="preserve"> REF _Ref487463288 \h </w:instrText>
      </w:r>
      <w:r>
        <w:rPr>
          <w:lang w:val="en-US"/>
        </w:rPr>
      </w:r>
      <w:r>
        <w:rPr>
          <w:lang w:val="en-US"/>
        </w:rPr>
        <w:fldChar w:fldCharType="separate"/>
      </w:r>
      <w:r>
        <w:t xml:space="preserve">Abbildung </w:t>
      </w:r>
      <w:r>
        <w:rPr>
          <w:noProof/>
        </w:rPr>
        <w:t>1</w:t>
      </w:r>
      <w:r>
        <w:rPr>
          <w:lang w:val="en-US"/>
        </w:rPr>
        <w:fldChar w:fldCharType="end"/>
      </w:r>
      <w:r w:rsidR="000A13D3">
        <w:rPr>
          <w:rStyle w:val="Funotenzeichen"/>
          <w:lang w:val="en-US"/>
        </w:rPr>
        <w:footnoteReference w:id="4"/>
      </w:r>
      <w:r w:rsidRPr="00E53D90">
        <w:t xml:space="preserve"> ist links der Sensor der HTC Vive zu sehen. </w:t>
      </w:r>
      <w:r>
        <w:t xml:space="preserve">Dieser sendet ein Signal, welches die Brille empfangen und somit ihre Position im Raum bestimmen kann. Rechts ist ein Gerät zu sehen, welches Bewegungen des Nutzers erkennt und somit Bewegungen im Raum simulieren kann. Dabei befindet sich der Nutzer immer an der gleichen Stelle, während er sich beim </w:t>
      </w:r>
      <w:proofErr w:type="gramStart"/>
      <w:r>
        <w:t>Vive</w:t>
      </w:r>
      <w:proofErr w:type="gramEnd"/>
      <w:r>
        <w:t xml:space="preserve"> Sensor selbst im Raum bewegt.</w:t>
      </w:r>
      <w:r w:rsidR="006B6F27" w:rsidRPr="006B6F27">
        <w:rPr>
          <w:noProof/>
          <w:lang w:eastAsia="de-DE"/>
        </w:rPr>
        <w:t xml:space="preserve"> </w:t>
      </w:r>
    </w:p>
    <w:p w:rsidR="006B6F27" w:rsidRDefault="006B6F27" w:rsidP="006B6F27">
      <w:r>
        <w:rPr>
          <w:noProof/>
          <w:lang w:eastAsia="de-DE"/>
        </w:rPr>
        <mc:AlternateContent>
          <mc:Choice Requires="wpg">
            <w:drawing>
              <wp:inline distT="0" distB="0" distL="0" distR="0" wp14:anchorId="3B987F9C" wp14:editId="646467A0">
                <wp:extent cx="3057525" cy="2468245"/>
                <wp:effectExtent l="0" t="0" r="9525" b="8255"/>
                <wp:docPr id="13" name="Gruppieren 13"/>
                <wp:cNvGraphicFramePr/>
                <a:graphic xmlns:a="http://schemas.openxmlformats.org/drawingml/2006/main">
                  <a:graphicData uri="http://schemas.microsoft.com/office/word/2010/wordprocessingGroup">
                    <wpg:wgp>
                      <wpg:cNvGrpSpPr/>
                      <wpg:grpSpPr>
                        <a:xfrm>
                          <a:off x="0" y="0"/>
                          <a:ext cx="3057525" cy="2468245"/>
                          <a:chOff x="0" y="0"/>
                          <a:chExt cx="3057525" cy="2468245"/>
                        </a:xfrm>
                      </wpg:grpSpPr>
                      <pic:pic xmlns:pic="http://schemas.openxmlformats.org/drawingml/2006/picture">
                        <pic:nvPicPr>
                          <pic:cNvPr id="11" name="Grafik 11" descr="https://www.vive.com/media/filer_public/ac/85/ac8560e4-8d7f-42b6-9394-8fa6d5064b4e/controller_01.jp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7525" cy="2200275"/>
                          </a:xfrm>
                          <a:prstGeom prst="rect">
                            <a:avLst/>
                          </a:prstGeom>
                          <a:noFill/>
                          <a:ln>
                            <a:noFill/>
                          </a:ln>
                        </pic:spPr>
                      </pic:pic>
                      <wps:wsp>
                        <wps:cNvPr id="12" name="Textfeld 12"/>
                        <wps:cNvSpPr txBox="1"/>
                        <wps:spPr>
                          <a:xfrm>
                            <a:off x="0" y="2209800"/>
                            <a:ext cx="3055620" cy="258445"/>
                          </a:xfrm>
                          <a:prstGeom prst="rect">
                            <a:avLst/>
                          </a:prstGeom>
                          <a:solidFill>
                            <a:prstClr val="white"/>
                          </a:solidFill>
                          <a:ln>
                            <a:noFill/>
                          </a:ln>
                          <a:effectLst/>
                        </wps:spPr>
                        <wps:txbx>
                          <w:txbxContent>
                            <w:p w:rsidR="003F4985" w:rsidRPr="007977A5" w:rsidRDefault="003F4985" w:rsidP="006B6F27">
                              <w:pPr>
                                <w:pStyle w:val="Beschriftung"/>
                                <w:rPr>
                                  <w:noProof/>
                                  <w:sz w:val="24"/>
                                </w:rPr>
                              </w:pPr>
                              <w:bookmarkStart w:id="56" w:name="_Ref487463687"/>
                              <w:bookmarkStart w:id="57" w:name="_Toc487716280"/>
                              <w:r>
                                <w:t xml:space="preserve">Abbildung </w:t>
                              </w:r>
                              <w:fldSimple w:instr=" SEQ Abbildung \* ARABIC ">
                                <w:r w:rsidR="00A931BA">
                                  <w:rPr>
                                    <w:noProof/>
                                  </w:rPr>
                                  <w:t>5</w:t>
                                </w:r>
                              </w:fldSimple>
                              <w:bookmarkEnd w:id="56"/>
                              <w:r>
                                <w:t xml:space="preserve">: </w:t>
                              </w:r>
                              <w:r w:rsidRPr="00A83E57">
                                <w:t>Vive Kontroller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3" o:spid="_x0000_s1040" style="width:240.75pt;height:194.35pt;mso-position-horizontal-relative:char;mso-position-vertical-relative:line" coordsize="30575,24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8QAFQEBAQAAAAAAAAAAAAAAAAAAAAH/2gAI&#10;AQM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gAAAAAAAAAAAAAAA&#10;SgAAAAAAAAAAAAAAAJUoAAAAAAAAAAAAAAABKAAAAAAAAAAAAAAAAAAAAAAAAAAAAAAAAAAAAAAA&#10;AAAAAAAAAAAAAAAAAAAAAAAAAAAAAAAAAAAAAAAAAAAAAAAAAAAAAAAAAAAAAAAAAAAAAAAAAAAA&#10;AAAAAAAAAAAAAAAAAAAAAAAAAAAAAAAAAAB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">
                <v:shape id="Grafik 11" o:spid="_x0000_s1041" type="#_x0000_t75" alt="https://www.vive.com/media/filer_public/ac/85/ac8560e4-8d7f-42b6-9394-8fa6d5064b4e/controller_01.jpg" style="position:absolute;width:30575;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qkK/DAAAA2wAAAA8AAABkcnMvZG93bnJldi54bWxET01rwkAQvRf8D8sIvZS6SRtaSV1FCwXF&#10;QzA19Dpkp0lodjZktzH+e1cQvM3jfc5iNZpWDNS7xrKCeBaBIC6tbrhScPz+ep6DcB5ZY2uZFJzJ&#10;wWo5eVhgqu2JDzTkvhIhhF2KCmrvu1RKV9Zk0M1sRxy4X9sb9AH2ldQ9nkK4aeVLFL1Jgw2Hhho7&#10;+qyp/Mv/jYLk9afIdvthE23f44ySFpunApV6nI7rDxCeRn8X39xbHebHcP0lHC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qQr8MAAADbAAAADwAAAAAAAAAAAAAAAACf&#10;AgAAZHJzL2Rvd25yZXYueG1sUEsFBgAAAAAEAAQA9wAAAI8DAAAAAA==&#10;">
                  <v:imagedata r:id="rId22" o:title="controller_01"/>
                  <v:path arrowok="t"/>
                </v:shape>
                <v:shape id="Textfeld 12" o:spid="_x0000_s1042" type="#_x0000_t202" style="position:absolute;top:22098;width:3055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3F4985" w:rsidRPr="007977A5" w:rsidRDefault="003F4985" w:rsidP="006B6F27">
                        <w:pPr>
                          <w:pStyle w:val="Beschriftung"/>
                          <w:rPr>
                            <w:noProof/>
                            <w:sz w:val="24"/>
                          </w:rPr>
                        </w:pPr>
                        <w:bookmarkStart w:id="58" w:name="_Ref487463687"/>
                        <w:bookmarkStart w:id="59" w:name="_Toc487716280"/>
                        <w:r>
                          <w:t xml:space="preserve">Abbildung </w:t>
                        </w:r>
                        <w:fldSimple w:instr=" SEQ Abbildung \* ARABIC ">
                          <w:r w:rsidR="00A931BA">
                            <w:rPr>
                              <w:noProof/>
                            </w:rPr>
                            <w:t>5</w:t>
                          </w:r>
                        </w:fldSimple>
                        <w:bookmarkEnd w:id="58"/>
                        <w:r>
                          <w:t xml:space="preserve">: </w:t>
                        </w:r>
                        <w:r w:rsidRPr="00A83E57">
                          <w:t>Vive Kontroller</w:t>
                        </w:r>
                        <w:bookmarkEnd w:id="59"/>
                      </w:p>
                    </w:txbxContent>
                  </v:textbox>
                </v:shape>
                <w10:anchorlock/>
              </v:group>
            </w:pict>
          </mc:Fallback>
        </mc:AlternateContent>
      </w:r>
    </w:p>
    <w:p w:rsidR="006B6F27" w:rsidRDefault="006B6F27" w:rsidP="006B6F27">
      <w:r>
        <w:lastRenderedPageBreak/>
        <w:t xml:space="preserve">In </w:t>
      </w:r>
      <w:r>
        <w:fldChar w:fldCharType="begin"/>
      </w:r>
      <w:r>
        <w:instrText xml:space="preserve"> REF _Ref487463687 \h </w:instrText>
      </w:r>
      <w:r>
        <w:fldChar w:fldCharType="separate"/>
      </w:r>
      <w:r>
        <w:t xml:space="preserve">Abbildung </w:t>
      </w:r>
      <w:r>
        <w:rPr>
          <w:noProof/>
        </w:rPr>
        <w:t>2</w:t>
      </w:r>
      <w:r>
        <w:fldChar w:fldCharType="end"/>
      </w:r>
      <w:r w:rsidR="000A13D3">
        <w:rPr>
          <w:rStyle w:val="Funotenzeichen"/>
        </w:rPr>
        <w:footnoteReference w:id="5"/>
      </w:r>
      <w:r>
        <w:t xml:space="preserve"> ist der Kontroller der HTC Vive abgebildet, welcher die Position der Hände im Raum bestimmt und mit Buttons Interaktionen zulässt.</w:t>
      </w:r>
    </w:p>
    <w:p w:rsidR="000C1AB1" w:rsidRPr="000C1AB1" w:rsidRDefault="0094093B" w:rsidP="006B6F27">
      <w:r>
        <w:t>Im Nachfolgenden Abschnitt der Brillenauswahl wird genauer auf die verschiedenen Möglichkeiten eingegangen.</w:t>
      </w:r>
    </w:p>
    <w:p w:rsidR="00A26DB8" w:rsidRDefault="005065EE" w:rsidP="00A26DB8">
      <w:pPr>
        <w:pStyle w:val="berschrift4"/>
      </w:pPr>
      <w:r>
        <w:t>Mixed Reality</w:t>
      </w:r>
    </w:p>
    <w:p w:rsidR="000C1AB1" w:rsidRDefault="007D5F44" w:rsidP="000C1AB1">
      <w:r>
        <w:t>Die a</w:t>
      </w:r>
      <w:r w:rsidR="000C1AB1">
        <w:t>uch a</w:t>
      </w:r>
      <w:r>
        <w:t xml:space="preserve">ls </w:t>
      </w:r>
      <w:proofErr w:type="spellStart"/>
      <w:r>
        <w:t>Augmented</w:t>
      </w:r>
      <w:proofErr w:type="spellEnd"/>
      <w:r>
        <w:t xml:space="preserve"> </w:t>
      </w:r>
      <w:proofErr w:type="spellStart"/>
      <w:r>
        <w:t>Virtuality</w:t>
      </w:r>
      <w:proofErr w:type="spellEnd"/>
      <w:r>
        <w:t xml:space="preserve"> bekannte Mixed Reality beschreibt </w:t>
      </w:r>
      <w:proofErr w:type="spellStart"/>
      <w:r>
        <w:t>Anwenungen</w:t>
      </w:r>
      <w:proofErr w:type="spellEnd"/>
      <w:r>
        <w:t xml:space="preserve">, die der </w:t>
      </w:r>
      <w:r w:rsidRPr="007D5F44">
        <w:t xml:space="preserve">Virtual </w:t>
      </w:r>
      <w:r>
        <w:t>Reality sehr ähnlich ist, jedoch werden Objekte aus der realen Welt in der virtuellen Szene dargestellt. Dies ermöglicht die Interaktion mit der realen Welt innerhalb der Szene. So ist es zum Beispiel möglich für den User sich auf ein Sofa zu setzen, das aus der realen Welt an der gleichen Stelle übernommen, oder etwas auf einem Tisch zu platzieren. Gleichzeitig können auch virtuelle Objekte dargestellt und mit diesen interagiert werden.</w:t>
      </w:r>
    </w:p>
    <w:p w:rsidR="00BD170D" w:rsidRPr="000C1AB1" w:rsidRDefault="00BD170D" w:rsidP="000C1AB1">
      <w:r>
        <w:t>Bisherige Anwendungen dafür sind</w:t>
      </w:r>
      <w:r w:rsidR="00FA4840">
        <w:t xml:space="preserve"> sehr begrenzt vorhanden und im Rahmen der Studienarbeit konnte kein größerer Nutzen dafür erkannt werden. So hat zum Beispiel die HTC Vive die Möglichkeit den Raum um den Nutzer mittels einer Kamer in der Brille anzuzeigen, jedoch können nicht einzelne Objekte übernommen werden. Auch die Interaktion mit </w:t>
      </w:r>
      <w:proofErr w:type="spellStart"/>
      <w:r w:rsidR="00FA4840">
        <w:t>vitruellen</w:t>
      </w:r>
      <w:proofErr w:type="spellEnd"/>
      <w:r w:rsidR="00FA4840">
        <w:t xml:space="preserve"> Objekten ist dann nicht mehr möglich.</w:t>
      </w:r>
    </w:p>
    <w:p w:rsidR="00A26DB8" w:rsidRDefault="00A26DB8" w:rsidP="00A26DB8">
      <w:pPr>
        <w:pStyle w:val="berschrift3"/>
      </w:pPr>
      <w:bookmarkStart w:id="60" w:name="_Toc487471637"/>
      <w:r>
        <w:t>Brillenauswahl</w:t>
      </w:r>
      <w:bookmarkEnd w:id="60"/>
    </w:p>
    <w:p w:rsidR="006503A1" w:rsidRDefault="006503A1" w:rsidP="006503A1">
      <w:pPr>
        <w:pStyle w:val="berschrift4"/>
      </w:pPr>
      <w:r>
        <w:t xml:space="preserve">Samsung </w:t>
      </w:r>
      <w:proofErr w:type="spellStart"/>
      <w:r>
        <w:t>Gear</w:t>
      </w:r>
      <w:proofErr w:type="spellEnd"/>
      <w:r>
        <w:t xml:space="preserve"> VR</w:t>
      </w:r>
    </w:p>
    <w:p w:rsidR="006503A1" w:rsidRDefault="00275CB2" w:rsidP="006503A1">
      <w:r>
        <w:t>Die</w:t>
      </w:r>
      <w:r w:rsidR="0075591C">
        <w:t xml:space="preserve"> in </w:t>
      </w:r>
      <w:fldSimple w:instr=" REF _Ref487634872 ">
        <w:r w:rsidR="0075591C">
          <w:t xml:space="preserve">Abbildung </w:t>
        </w:r>
        <w:r w:rsidR="0075591C">
          <w:rPr>
            <w:noProof/>
          </w:rPr>
          <w:t>3</w:t>
        </w:r>
      </w:fldSimple>
      <w:r w:rsidR="0075591C">
        <w:rPr>
          <w:rStyle w:val="Funotenzeichen"/>
        </w:rPr>
        <w:footnoteReference w:id="6"/>
      </w:r>
      <w:r w:rsidR="0075591C">
        <w:t xml:space="preserve"> zu sehende</w:t>
      </w:r>
      <w:r>
        <w:t xml:space="preserve"> Samsung </w:t>
      </w:r>
      <w:proofErr w:type="spellStart"/>
      <w:r>
        <w:t>Gear</w:t>
      </w:r>
      <w:proofErr w:type="spellEnd"/>
      <w:r>
        <w:t xml:space="preserve"> VR ist ein Virtual Reality Headset, in dem keine Recheneinheit oder Bildschirm verbaut ist, sondern eines der Samsung-Handys aus </w:t>
      </w:r>
      <w:proofErr w:type="spellStart"/>
      <w:r>
        <w:t>Galaxy</w:t>
      </w:r>
      <w:proofErr w:type="spellEnd"/>
      <w:r>
        <w:t xml:space="preserve"> S6, Note 5 oder </w:t>
      </w:r>
      <w:proofErr w:type="spellStart"/>
      <w:r>
        <w:t>Galaxy</w:t>
      </w:r>
      <w:proofErr w:type="spellEnd"/>
      <w:r>
        <w:t xml:space="preserve"> S7 platziert wird. Auf dem Handy wird dann mit einer entsprechenden App der gewünschte Inhalt angezeigt. Jegliche Rechenleistung übernimmt dabei das Handy selbst. </w:t>
      </w:r>
      <w:r w:rsidR="00782A03">
        <w:t>Bewegungen des Nutzers im Raum werden nicht erkannt, jedoch Bewegungen des Kopfes, welche über den Gyrosensor wahrgenommen werden und verarbeitet werden können.</w:t>
      </w:r>
    </w:p>
    <w:p w:rsidR="00E5454F" w:rsidRDefault="00E5454F" w:rsidP="006503A1">
      <w:r>
        <w:rPr>
          <w:noProof/>
          <w:lang w:eastAsia="de-DE"/>
        </w:rPr>
        <w:lastRenderedPageBreak/>
        <mc:AlternateContent>
          <mc:Choice Requires="wpg">
            <w:drawing>
              <wp:inline distT="0" distB="0" distL="0" distR="0" wp14:anchorId="7AE84ACD" wp14:editId="3C8A86F8">
                <wp:extent cx="3733800" cy="2915920"/>
                <wp:effectExtent l="0" t="0" r="0" b="0"/>
                <wp:docPr id="5" name="Gruppieren 5"/>
                <wp:cNvGraphicFramePr/>
                <a:graphic xmlns:a="http://schemas.openxmlformats.org/drawingml/2006/main">
                  <a:graphicData uri="http://schemas.microsoft.com/office/word/2010/wordprocessingGroup">
                    <wpg:wgp>
                      <wpg:cNvGrpSpPr/>
                      <wpg:grpSpPr>
                        <a:xfrm>
                          <a:off x="0" y="0"/>
                          <a:ext cx="3733800" cy="2915920"/>
                          <a:chOff x="0" y="0"/>
                          <a:chExt cx="3733800" cy="2915920"/>
                        </a:xfrm>
                      </wpg:grpSpPr>
                      <pic:pic xmlns:pic="http://schemas.openxmlformats.org/drawingml/2006/picture">
                        <pic:nvPicPr>
                          <pic:cNvPr id="2" name="Grafik 2" descr="http://www.samsung.com/common/img/galaxynote4/micro/feature/gearvr/imagination_0.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3800" cy="2647950"/>
                          </a:xfrm>
                          <a:prstGeom prst="rect">
                            <a:avLst/>
                          </a:prstGeom>
                          <a:noFill/>
                          <a:ln>
                            <a:noFill/>
                          </a:ln>
                        </pic:spPr>
                      </pic:pic>
                      <wps:wsp>
                        <wps:cNvPr id="3" name="Textfeld 3"/>
                        <wps:cNvSpPr txBox="1"/>
                        <wps:spPr>
                          <a:xfrm>
                            <a:off x="0" y="2657475"/>
                            <a:ext cx="3729355" cy="258445"/>
                          </a:xfrm>
                          <a:prstGeom prst="rect">
                            <a:avLst/>
                          </a:prstGeom>
                          <a:solidFill>
                            <a:prstClr val="white"/>
                          </a:solidFill>
                          <a:ln>
                            <a:noFill/>
                          </a:ln>
                          <a:effectLst/>
                        </wps:spPr>
                        <wps:txbx>
                          <w:txbxContent>
                            <w:p w:rsidR="003F4985" w:rsidRPr="000569F9" w:rsidRDefault="003F4985" w:rsidP="00E5454F">
                              <w:pPr>
                                <w:pStyle w:val="Beschriftung"/>
                                <w:rPr>
                                  <w:noProof/>
                                  <w:sz w:val="24"/>
                                </w:rPr>
                              </w:pPr>
                              <w:bookmarkStart w:id="61" w:name="_Ref487634872"/>
                              <w:bookmarkStart w:id="62" w:name="_Toc487716281"/>
                              <w:r>
                                <w:t xml:space="preserve">Abbildung </w:t>
                              </w:r>
                              <w:fldSimple w:instr=" SEQ Abbildung \* ARABIC ">
                                <w:r w:rsidR="00A931BA">
                                  <w:rPr>
                                    <w:noProof/>
                                  </w:rPr>
                                  <w:t>6</w:t>
                                </w:r>
                              </w:fldSimple>
                              <w:bookmarkEnd w:id="61"/>
                              <w:r>
                                <w:t xml:space="preserve">: Samsung </w:t>
                              </w:r>
                              <w:proofErr w:type="spellStart"/>
                              <w:r>
                                <w:t>Gear</w:t>
                              </w:r>
                              <w:proofErr w:type="spellEnd"/>
                              <w:r>
                                <w:t xml:space="preserve"> VR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5" o:spid="_x0000_s1043" style="width:294pt;height:229.6pt;mso-position-horizontal-relative:char;mso-position-vertical-relative:line" coordsize="37338,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">
                <v:shape id="Grafik 2" o:spid="_x0000_s1044" type="#_x0000_t75" alt="http://www.samsung.com/common/img/galaxynote4/micro/feature/gearvr/imagination_0.jpg" style="position:absolute;width:37338;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lE/FAAAA2gAAAA8AAABkcnMvZG93bnJldi54bWxEj09rwkAUxO9Cv8PyCl6KbvQgaXSVtpgi&#10;iIdG0esj+/KHZt+G7Kqpn94VCh6HmfkNs1j1phEX6lxtWcFkHIEgzq2uuVRw2KejGITzyBoby6Tg&#10;jxysli+DBSbaXvmHLpkvRYCwS1BB5X2bSOnyigy6sW2Jg1fYzqAPsiul7vAa4KaR0yiaSYM1h4UK&#10;W/qqKP/NzkZBWuB2/f3eTOL+M94db8VbetqelRq+9h9zEJ56/wz/tzdawRQeV8IN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2JRPxQAAANoAAAAPAAAAAAAAAAAAAAAA&#10;AJ8CAABkcnMvZG93bnJldi54bWxQSwUGAAAAAAQABAD3AAAAkQMAAAAA&#10;">
                  <v:imagedata r:id="rId24" o:title="imagination_0"/>
                  <v:path arrowok="t"/>
                </v:shape>
                <v:shape id="Textfeld 3" o:spid="_x0000_s1045" type="#_x0000_t202" style="position:absolute;top:26574;width:3729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3F4985" w:rsidRPr="000569F9" w:rsidRDefault="003F4985" w:rsidP="00E5454F">
                        <w:pPr>
                          <w:pStyle w:val="Beschriftung"/>
                          <w:rPr>
                            <w:noProof/>
                            <w:sz w:val="24"/>
                          </w:rPr>
                        </w:pPr>
                        <w:bookmarkStart w:id="63" w:name="_Ref487634872"/>
                        <w:bookmarkStart w:id="64" w:name="_Toc487716281"/>
                        <w:r>
                          <w:t xml:space="preserve">Abbildung </w:t>
                        </w:r>
                        <w:fldSimple w:instr=" SEQ Abbildung \* ARABIC ">
                          <w:r w:rsidR="00A931BA">
                            <w:rPr>
                              <w:noProof/>
                            </w:rPr>
                            <w:t>6</w:t>
                          </w:r>
                        </w:fldSimple>
                        <w:bookmarkEnd w:id="63"/>
                        <w:r>
                          <w:t xml:space="preserve">: Samsung </w:t>
                        </w:r>
                        <w:proofErr w:type="spellStart"/>
                        <w:r>
                          <w:t>Gear</w:t>
                        </w:r>
                        <w:proofErr w:type="spellEnd"/>
                        <w:r>
                          <w:t xml:space="preserve"> VR</w:t>
                        </w:r>
                        <w:bookmarkEnd w:id="64"/>
                      </w:p>
                    </w:txbxContent>
                  </v:textbox>
                </v:shape>
                <w10:anchorlock/>
              </v:group>
            </w:pict>
          </mc:Fallback>
        </mc:AlternateContent>
      </w:r>
    </w:p>
    <w:p w:rsidR="00275CB2" w:rsidRPr="006503A1" w:rsidRDefault="00275CB2" w:rsidP="006503A1">
      <w:r>
        <w:t xml:space="preserve">Trotz geringerer Kosten als bei anderen VR Headsets, wurde gegen das Samsung </w:t>
      </w:r>
      <w:proofErr w:type="spellStart"/>
      <w:r>
        <w:t>Gear</w:t>
      </w:r>
      <w:proofErr w:type="spellEnd"/>
      <w:r>
        <w:t xml:space="preserve"> VR entschieden, da </w:t>
      </w:r>
      <w:r w:rsidR="00E5454F">
        <w:t xml:space="preserve">die </w:t>
      </w:r>
      <w:proofErr w:type="spellStart"/>
      <w:r w:rsidR="00E5454F">
        <w:t>rechenintesiven</w:t>
      </w:r>
      <w:proofErr w:type="spellEnd"/>
      <w:r w:rsidR="00E5454F">
        <w:t xml:space="preserve"> VR Anzeigen den Akku schnell entleeren und das Handy teilweise zum Stocken bringen.</w:t>
      </w:r>
    </w:p>
    <w:p w:rsidR="006503A1" w:rsidRDefault="006503A1" w:rsidP="006503A1">
      <w:pPr>
        <w:pStyle w:val="berschrift4"/>
      </w:pPr>
      <w:r>
        <w:t>Playstation VR</w:t>
      </w:r>
    </w:p>
    <w:p w:rsidR="00EA4074" w:rsidRPr="00EA4074" w:rsidRDefault="00EA4074" w:rsidP="00EA4074">
      <w:r>
        <w:t>Mit der Playstation VR</w:t>
      </w:r>
      <w:r w:rsidR="00E96AC0">
        <w:t xml:space="preserve">, welche in </w:t>
      </w:r>
      <w:fldSimple w:instr=" REF _Ref487634922 ">
        <w:r w:rsidR="00E96AC0" w:rsidRPr="00E96AC0">
          <w:t xml:space="preserve">Abbildung </w:t>
        </w:r>
        <w:r w:rsidR="00E96AC0" w:rsidRPr="00E96AC0">
          <w:rPr>
            <w:noProof/>
          </w:rPr>
          <w:t>4</w:t>
        </w:r>
      </w:fldSimple>
      <w:r w:rsidR="00E96AC0">
        <w:rPr>
          <w:rStyle w:val="Funotenzeichen"/>
        </w:rPr>
        <w:footnoteReference w:id="7"/>
      </w:r>
      <w:r w:rsidR="00E96AC0">
        <w:t xml:space="preserve"> zu sehen ist,</w:t>
      </w:r>
      <w:r w:rsidR="00891353">
        <w:t xml:space="preserve"> lassen sich Anwendungen der Playstation 4 in einer virtuellen Realität wiedergeben.</w:t>
      </w:r>
      <w:r w:rsidR="00782A03">
        <w:t xml:space="preserve"> </w:t>
      </w:r>
      <w:r w:rsidR="005435C1">
        <w:t>Die Brille wird mit der Konsole verbunden und dient nur als Bildschirm. Jegliche Berechnungen nimmt die Konsole vor. Bewegungen im Raum werden nicht erkannt, jedoch wird über die Playstation Kamera die Bewegung des Kopfes anhand von Lichtern an der Brille erkannt. Die so empfangenen Daten lassen sich in den Anwendungen verarbeiten.</w:t>
      </w:r>
    </w:p>
    <w:p w:rsidR="006503A1" w:rsidRDefault="00EA4074" w:rsidP="006503A1">
      <w:r>
        <w:rPr>
          <w:noProof/>
          <w:lang w:eastAsia="de-DE"/>
        </w:rPr>
        <w:lastRenderedPageBreak/>
        <mc:AlternateContent>
          <mc:Choice Requires="wpg">
            <w:drawing>
              <wp:inline distT="0" distB="0" distL="0" distR="0" wp14:anchorId="2968B289" wp14:editId="3095EE76">
                <wp:extent cx="3733800" cy="3058795"/>
                <wp:effectExtent l="0" t="0" r="0" b="8255"/>
                <wp:docPr id="14" name="Gruppieren 14"/>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6" name="Grafik 6" descr="http://picscdn.redblue.de/doi/pixelboxx-mss-70945115/fee_786_587_png/SONY-PlayStation-VR-Virtual-Reality-Brille"/>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7" name="Textfeld 7"/>
                        <wps:cNvSpPr txBox="1"/>
                        <wps:spPr>
                          <a:xfrm>
                            <a:off x="0" y="2800350"/>
                            <a:ext cx="3733165" cy="258445"/>
                          </a:xfrm>
                          <a:prstGeom prst="rect">
                            <a:avLst/>
                          </a:prstGeom>
                          <a:solidFill>
                            <a:prstClr val="white"/>
                          </a:solidFill>
                          <a:ln>
                            <a:noFill/>
                          </a:ln>
                          <a:effectLst/>
                        </wps:spPr>
                        <wps:txbx>
                          <w:txbxContent>
                            <w:p w:rsidR="003F4985" w:rsidRPr="00EA4074" w:rsidRDefault="003F4985" w:rsidP="00EA4074">
                              <w:pPr>
                                <w:pStyle w:val="Beschriftung"/>
                                <w:rPr>
                                  <w:noProof/>
                                  <w:sz w:val="24"/>
                                  <w:lang w:val="en-US"/>
                                </w:rPr>
                              </w:pPr>
                              <w:bookmarkStart w:id="65" w:name="_Ref487634922"/>
                              <w:bookmarkStart w:id="66" w:name="_Toc487716282"/>
                              <w:proofErr w:type="spellStart"/>
                              <w:r w:rsidRPr="00EA4074">
                                <w:rPr>
                                  <w:lang w:val="en-US"/>
                                </w:rPr>
                                <w:t>Abbildung</w:t>
                              </w:r>
                              <w:proofErr w:type="spellEnd"/>
                              <w:r w:rsidRPr="00EA4074">
                                <w:rPr>
                                  <w:lang w:val="en-US"/>
                                </w:rPr>
                                <w:t xml:space="preserve"> </w:t>
                              </w:r>
                              <w:r>
                                <w:fldChar w:fldCharType="begin"/>
                              </w:r>
                              <w:r w:rsidRPr="00EA4074">
                                <w:rPr>
                                  <w:lang w:val="en-US"/>
                                </w:rPr>
                                <w:instrText xml:space="preserve"> SEQ Abbildung \* ARABIC </w:instrText>
                              </w:r>
                              <w:r>
                                <w:fldChar w:fldCharType="separate"/>
                              </w:r>
                              <w:r w:rsidR="00A931BA">
                                <w:rPr>
                                  <w:noProof/>
                                  <w:lang w:val="en-US"/>
                                </w:rPr>
                                <w:t>7</w:t>
                              </w:r>
                              <w:r>
                                <w:fldChar w:fldCharType="end"/>
                              </w:r>
                              <w:bookmarkEnd w:id="65"/>
                              <w:r w:rsidRPr="00EA4074">
                                <w:rPr>
                                  <w:lang w:val="en-US"/>
                                </w:rPr>
                                <w:t xml:space="preserve">: </w:t>
                              </w:r>
                              <w:proofErr w:type="spellStart"/>
                              <w:r w:rsidRPr="00EA4074">
                                <w:rPr>
                                  <w:lang w:val="en-US"/>
                                </w:rPr>
                                <w:t>Playstation</w:t>
                              </w:r>
                              <w:proofErr w:type="spellEnd"/>
                              <w:r w:rsidRPr="00EA4074">
                                <w:rPr>
                                  <w:lang w:val="en-US"/>
                                </w:rPr>
                                <w:t xml:space="preserve"> VR Headset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4" o:spid="_x0000_s1046"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">
                <v:shape id="Grafik 6" o:spid="_x0000_s1047" type="#_x0000_t75" alt="http://picscdn.redblue.de/doi/pixelboxx-mss-70945115/fee_786_587_png/SONY-PlayStation-VR-Virtual-Reality-Brille"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vmtDDAAAA2gAAAA8AAABkcnMvZG93bnJldi54bWxEj0Frg0AUhO+F/oflFXqra3KQYt2EmJDQ&#10;4qWxvfT24r6oxH0r7lbNv88WCjkOM/MNk61n04mRBtdaVrCIYhDEldUt1wq+v/YvryCcR9bYWSYF&#10;V3KwXj0+ZJhqO/GRxtLXIkDYpaig8b5PpXRVQwZdZHvi4J3tYNAHOdRSDzgFuOnkMo4TabDlsNBg&#10;T9uGqkv5axTk24/9YTohLuWu2OjPIk/8T67U89O8eQPhafb38H/7XStI4O9Ku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a0MMAAADaAAAADwAAAAAAAAAAAAAAAACf&#10;AgAAZHJzL2Rvd25yZXYueG1sUEsFBgAAAAAEAAQA9wAAAI8DAAAAAA==&#10;">
                  <v:imagedata r:id="rId26" o:title="SONY-PlayStation-VR-Virtual-Reality-Brille"/>
                  <v:path arrowok="t"/>
                </v:shape>
                <v:shape id="Textfeld 7" o:spid="_x0000_s1048"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3F4985" w:rsidRPr="00EA4074" w:rsidRDefault="003F4985" w:rsidP="00EA4074">
                        <w:pPr>
                          <w:pStyle w:val="Beschriftung"/>
                          <w:rPr>
                            <w:noProof/>
                            <w:sz w:val="24"/>
                            <w:lang w:val="en-US"/>
                          </w:rPr>
                        </w:pPr>
                        <w:bookmarkStart w:id="67" w:name="_Ref487634922"/>
                        <w:bookmarkStart w:id="68" w:name="_Toc487716282"/>
                        <w:proofErr w:type="spellStart"/>
                        <w:r w:rsidRPr="00EA4074">
                          <w:rPr>
                            <w:lang w:val="en-US"/>
                          </w:rPr>
                          <w:t>Abbildung</w:t>
                        </w:r>
                        <w:proofErr w:type="spellEnd"/>
                        <w:r w:rsidRPr="00EA4074">
                          <w:rPr>
                            <w:lang w:val="en-US"/>
                          </w:rPr>
                          <w:t xml:space="preserve"> </w:t>
                        </w:r>
                        <w:r>
                          <w:fldChar w:fldCharType="begin"/>
                        </w:r>
                        <w:r w:rsidRPr="00EA4074">
                          <w:rPr>
                            <w:lang w:val="en-US"/>
                          </w:rPr>
                          <w:instrText xml:space="preserve"> SEQ Abbildung \* ARABIC </w:instrText>
                        </w:r>
                        <w:r>
                          <w:fldChar w:fldCharType="separate"/>
                        </w:r>
                        <w:r w:rsidR="00A931BA">
                          <w:rPr>
                            <w:noProof/>
                            <w:lang w:val="en-US"/>
                          </w:rPr>
                          <w:t>7</w:t>
                        </w:r>
                        <w:r>
                          <w:fldChar w:fldCharType="end"/>
                        </w:r>
                        <w:bookmarkEnd w:id="67"/>
                        <w:r w:rsidRPr="00EA4074">
                          <w:rPr>
                            <w:lang w:val="en-US"/>
                          </w:rPr>
                          <w:t xml:space="preserve">: </w:t>
                        </w:r>
                        <w:proofErr w:type="spellStart"/>
                        <w:r w:rsidRPr="00EA4074">
                          <w:rPr>
                            <w:lang w:val="en-US"/>
                          </w:rPr>
                          <w:t>Playstation</w:t>
                        </w:r>
                        <w:proofErr w:type="spellEnd"/>
                        <w:r w:rsidRPr="00EA4074">
                          <w:rPr>
                            <w:lang w:val="en-US"/>
                          </w:rPr>
                          <w:t xml:space="preserve"> VR Headset</w:t>
                        </w:r>
                        <w:bookmarkEnd w:id="68"/>
                      </w:p>
                    </w:txbxContent>
                  </v:textbox>
                </v:shape>
                <w10:anchorlock/>
              </v:group>
            </w:pict>
          </mc:Fallback>
        </mc:AlternateContent>
      </w:r>
    </w:p>
    <w:p w:rsidR="00EA4074" w:rsidRPr="006503A1" w:rsidRDefault="00EA4074" w:rsidP="006503A1">
      <w:r>
        <w:t xml:space="preserve">Die Playstation VR wäre mit zusätzlicher Playstation im selben Preissegment wie andere VR Lösungen gewesen, wurde aber aufgrund der komplizierten Vorgehensweiße, die nötig gewesen wäre um Anwendungen für Playstation zu entwickeln, </w:t>
      </w:r>
      <w:r w:rsidR="00891353">
        <w:t xml:space="preserve">und wegen fehlendes Motion Tracking im Raum </w:t>
      </w:r>
      <w:r>
        <w:t>wieder verworfen.</w:t>
      </w:r>
    </w:p>
    <w:p w:rsidR="006503A1" w:rsidRDefault="006503A1" w:rsidP="006503A1">
      <w:pPr>
        <w:pStyle w:val="berschrift4"/>
      </w:pPr>
      <w:proofErr w:type="spellStart"/>
      <w:r>
        <w:t>Oculus</w:t>
      </w:r>
      <w:proofErr w:type="spellEnd"/>
      <w:r>
        <w:t xml:space="preserve"> Rift</w:t>
      </w:r>
    </w:p>
    <w:p w:rsidR="006503A1" w:rsidRDefault="00033E8B" w:rsidP="006503A1">
      <w:r>
        <w:t xml:space="preserve">Für die </w:t>
      </w:r>
      <w:proofErr w:type="spellStart"/>
      <w:r>
        <w:t>Oculus</w:t>
      </w:r>
      <w:proofErr w:type="spellEnd"/>
      <w:r>
        <w:t xml:space="preserve"> Rift wird ein leistungsfähiger PC benötigt, welcher die Berechnungen der Anzeige übernimmt. Die Rift übernimmt dabei die Anzeige und das wiedergeben von Sounds. Des Weiteren die Erkennung von Bewegungen des Kopfes durch einen Gyro- und ein Beschleunigungssensor. Bewegungen im Raum erfassen externe Sensoren, die zusätzlich platziert werden müssen und Infrarotlicht, das vom Headset ausgesendet wird, empfangen.</w:t>
      </w:r>
      <w:r w:rsidR="00341472">
        <w:t xml:space="preserve"> Die Informationen werden an den PC weitergeleitet, welcher daraus die Position errechnet.</w:t>
      </w:r>
    </w:p>
    <w:p w:rsidR="00BA5C82" w:rsidRDefault="00BA5C82" w:rsidP="006503A1">
      <w:r>
        <w:rPr>
          <w:noProof/>
          <w:lang w:eastAsia="de-DE"/>
        </w:rPr>
        <w:lastRenderedPageBreak/>
        <mc:AlternateContent>
          <mc:Choice Requires="wpg">
            <w:drawing>
              <wp:inline distT="0" distB="0" distL="0" distR="0" wp14:anchorId="02EA03A8" wp14:editId="669AEEE3">
                <wp:extent cx="3733800" cy="3058795"/>
                <wp:effectExtent l="0" t="0" r="0" b="8255"/>
                <wp:docPr id="17" name="Gruppieren 17"/>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15" name="Grafik 15" descr="http://picscdn.redblue.de/doi/pixelboxx-mss-70863644/fee_786_587_png/OCULUS-Rift-VR-Virtual-Reality-Headse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16" name="Textfeld 16"/>
                        <wps:cNvSpPr txBox="1"/>
                        <wps:spPr>
                          <a:xfrm>
                            <a:off x="0" y="2800350"/>
                            <a:ext cx="3733165" cy="258445"/>
                          </a:xfrm>
                          <a:prstGeom prst="rect">
                            <a:avLst/>
                          </a:prstGeom>
                          <a:solidFill>
                            <a:prstClr val="white"/>
                          </a:solidFill>
                          <a:ln>
                            <a:noFill/>
                          </a:ln>
                          <a:effectLst/>
                        </wps:spPr>
                        <wps:txbx>
                          <w:txbxContent>
                            <w:p w:rsidR="003F4985" w:rsidRPr="00DB07AD" w:rsidRDefault="003F4985" w:rsidP="00BA5C82">
                              <w:pPr>
                                <w:pStyle w:val="Beschriftung"/>
                                <w:rPr>
                                  <w:noProof/>
                                  <w:sz w:val="24"/>
                                </w:rPr>
                              </w:pPr>
                              <w:bookmarkStart w:id="69" w:name="_Ref487635005"/>
                              <w:bookmarkStart w:id="70" w:name="_Toc487716283"/>
                              <w:r>
                                <w:t xml:space="preserve">Abbildung </w:t>
                              </w:r>
                              <w:fldSimple w:instr=" SEQ Abbildung \* ARABIC ">
                                <w:r w:rsidR="00A931BA">
                                  <w:rPr>
                                    <w:noProof/>
                                  </w:rPr>
                                  <w:t>8</w:t>
                                </w:r>
                              </w:fldSimple>
                              <w:bookmarkEnd w:id="69"/>
                              <w:r>
                                <w:t xml:space="preserve">: </w:t>
                              </w:r>
                              <w:proofErr w:type="spellStart"/>
                              <w:r>
                                <w:t>Oculus</w:t>
                              </w:r>
                              <w:proofErr w:type="spellEnd"/>
                              <w:r>
                                <w:t xml:space="preserve"> Rift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7" o:spid="_x0000_s1049"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">
                <v:shape id="Grafik 15" o:spid="_x0000_s1050" type="#_x0000_t75" alt="http://picscdn.redblue.de/doi/pixelboxx-mss-70863644/fee_786_587_png/OCULUS-Rift-VR-Virtual-Reality-Headset"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idsPAAAAA2wAAAA8AAABkcnMvZG93bnJldi54bWxET02LwjAQvQv7H8Is7E3TFVakaxQRFhRF&#10;scqeh2Zsq82kJLHWf28Ewds83udMZp2pRUvOV5YVfA8SEMS51RUXCo6Hv/4YhA/IGmvLpOBOHmbT&#10;j94EU21vvKc2C4WIIexTVFCG0KRS+rwkg35gG+LInawzGCJ0hdQObzHc1HKYJCNpsOLYUGJDi5Ly&#10;S3Y1CtZrd+5ovtpnvGwvV7P1i93/Rqmvz27+CyJQF97il3up4/wfeP4SD5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OJ2w8AAAADbAAAADwAAAAAAAAAAAAAAAACfAgAA&#10;ZHJzL2Rvd25yZXYueG1sUEsFBgAAAAAEAAQA9wAAAIwDAAAAAA==&#10;">
                  <v:imagedata r:id="rId28" o:title="OCULUS-Rift-VR-Virtual-Reality-Headset"/>
                  <v:path arrowok="t"/>
                </v:shape>
                <v:shape id="Textfeld 16" o:spid="_x0000_s1051"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3F4985" w:rsidRPr="00DB07AD" w:rsidRDefault="003F4985" w:rsidP="00BA5C82">
                        <w:pPr>
                          <w:pStyle w:val="Beschriftung"/>
                          <w:rPr>
                            <w:noProof/>
                            <w:sz w:val="24"/>
                          </w:rPr>
                        </w:pPr>
                        <w:bookmarkStart w:id="71" w:name="_Ref487635005"/>
                        <w:bookmarkStart w:id="72" w:name="_Toc487716283"/>
                        <w:r>
                          <w:t xml:space="preserve">Abbildung </w:t>
                        </w:r>
                        <w:fldSimple w:instr=" SEQ Abbildung \* ARABIC ">
                          <w:r w:rsidR="00A931BA">
                            <w:rPr>
                              <w:noProof/>
                            </w:rPr>
                            <w:t>8</w:t>
                          </w:r>
                        </w:fldSimple>
                        <w:bookmarkEnd w:id="71"/>
                        <w:r>
                          <w:t xml:space="preserve">: </w:t>
                        </w:r>
                        <w:proofErr w:type="spellStart"/>
                        <w:r>
                          <w:t>Oculus</w:t>
                        </w:r>
                        <w:proofErr w:type="spellEnd"/>
                        <w:r>
                          <w:t xml:space="preserve"> Rift</w:t>
                        </w:r>
                        <w:bookmarkEnd w:id="72"/>
                      </w:p>
                    </w:txbxContent>
                  </v:textbox>
                </v:shape>
                <w10:anchorlock/>
              </v:group>
            </w:pict>
          </mc:Fallback>
        </mc:AlternateContent>
      </w:r>
    </w:p>
    <w:p w:rsidR="00BA5C82" w:rsidRPr="006503A1" w:rsidRDefault="00496511" w:rsidP="006503A1">
      <w:r>
        <w:t>Die Rift</w:t>
      </w:r>
      <w:r w:rsidR="00BB6401">
        <w:t xml:space="preserve">, welche in obiger </w:t>
      </w:r>
      <w:fldSimple w:instr=" REF _Ref487635005 ">
        <w:r w:rsidR="00BB6401">
          <w:t xml:space="preserve">Abbildung </w:t>
        </w:r>
        <w:r w:rsidR="00BB6401">
          <w:rPr>
            <w:noProof/>
          </w:rPr>
          <w:t>5</w:t>
        </w:r>
      </w:fldSimple>
      <w:r w:rsidR="00BB6401">
        <w:rPr>
          <w:rStyle w:val="Funotenzeichen"/>
        </w:rPr>
        <w:footnoteReference w:id="8"/>
      </w:r>
      <w:r w:rsidR="00BB6401">
        <w:t xml:space="preserve"> zu sehen ist,</w:t>
      </w:r>
      <w:r>
        <w:t xml:space="preserve"> ist in der Grundversion günstiger als die Vive, jedoch sind bei der Rift weder Kontroller noch Sensoren inkludiert, sodass </w:t>
      </w:r>
      <w:r w:rsidR="006D716A">
        <w:t xml:space="preserve">bei zusätzlicher Bestellung dieser der Preis insgesamt höher gewesen wäre. Deswegen wurde gegen die </w:t>
      </w:r>
      <w:proofErr w:type="spellStart"/>
      <w:r w:rsidR="006D716A">
        <w:t>Oculus</w:t>
      </w:r>
      <w:proofErr w:type="spellEnd"/>
      <w:r w:rsidR="006D716A">
        <w:t xml:space="preserve"> Rift entschieden.</w:t>
      </w:r>
    </w:p>
    <w:p w:rsidR="006503A1" w:rsidRDefault="006503A1" w:rsidP="006503A1">
      <w:pPr>
        <w:pStyle w:val="berschrift4"/>
      </w:pPr>
      <w:r>
        <w:t>HTC Vive</w:t>
      </w:r>
    </w:p>
    <w:p w:rsidR="006503A1" w:rsidRDefault="00496511" w:rsidP="006503A1">
      <w:r>
        <w:t xml:space="preserve">Die HTC Vive ist der </w:t>
      </w:r>
      <w:proofErr w:type="spellStart"/>
      <w:r>
        <w:t>Oculus</w:t>
      </w:r>
      <w:proofErr w:type="spellEnd"/>
      <w:r>
        <w:t xml:space="preserve"> Rift ähnlich. Auch sie benötigt einen PC, der die Berechnungen der Anzeige übernimmt. Ebenfalls gleich ist die Ausstattung mit Gyro- und ein Beschleunigungssensor</w:t>
      </w:r>
      <w:r w:rsidR="00B33D21">
        <w:t>en</w:t>
      </w:r>
      <w:r w:rsidR="006D716A">
        <w:t xml:space="preserve"> zur Erfassung der Kopfbewegungen. Im Gegensatz zur Rift wird bei der </w:t>
      </w:r>
      <w:r w:rsidR="00B33D21">
        <w:t xml:space="preserve">HTC </w:t>
      </w:r>
      <w:proofErr w:type="gramStart"/>
      <w:r w:rsidR="006D716A">
        <w:t>Vive</w:t>
      </w:r>
      <w:proofErr w:type="gramEnd"/>
      <w:r w:rsidR="006D716A">
        <w:t xml:space="preserve"> </w:t>
      </w:r>
      <w:r w:rsidR="00B33D21">
        <w:t>Infrarotl</w:t>
      </w:r>
      <w:r w:rsidR="006D716A">
        <w:t>icht von externen Sensoren ausgesandt und die Brille und Kontroller empfangen diese und geben es an den PC weiter, welcher die Positionen errechnet.</w:t>
      </w:r>
      <w:r w:rsidR="002D2E6B">
        <w:t xml:space="preserve"> Dieser Unterschied sorgt bereits dafür, dass die Vive auch mit zwei externen Geräten </w:t>
      </w:r>
      <w:r w:rsidR="00B33D21">
        <w:t>problemlos</w:t>
      </w:r>
      <w:r w:rsidR="002D2E6B">
        <w:t xml:space="preserve"> ihre Position erkennt, wobei bei der Rift drei benötigt werden. Des Weiteren sind bei der </w:t>
      </w:r>
      <w:r w:rsidR="00B33D21">
        <w:t xml:space="preserve">HTC </w:t>
      </w:r>
      <w:r w:rsidR="002D2E6B">
        <w:t>Vive bereits die Sensoren und Kontroller beigelegt und müssen nicht zusätzlich bestellt werden.</w:t>
      </w:r>
    </w:p>
    <w:p w:rsidR="00341472" w:rsidRDefault="00496511" w:rsidP="006503A1">
      <w:r>
        <w:rPr>
          <w:noProof/>
          <w:lang w:eastAsia="de-DE"/>
        </w:rPr>
        <w:lastRenderedPageBreak/>
        <mc:AlternateContent>
          <mc:Choice Requires="wpg">
            <w:drawing>
              <wp:inline distT="0" distB="0" distL="0" distR="0" wp14:anchorId="60CB76C6" wp14:editId="78986185">
                <wp:extent cx="3733800" cy="3058795"/>
                <wp:effectExtent l="0" t="0" r="0" b="8255"/>
                <wp:docPr id="20" name="Gruppieren 20"/>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18" name="Grafik 18" descr="http://picscdn.redblue.de/doi/pixelboxx-mss-72183776/fee_786_587_png/HTC-Vive-Virtual-Reality-Brille-inkl.-Star-Trek%3A-Bridge-Crew"/>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19" name="Textfeld 19"/>
                        <wps:cNvSpPr txBox="1"/>
                        <wps:spPr>
                          <a:xfrm>
                            <a:off x="0" y="2800350"/>
                            <a:ext cx="3733165" cy="258445"/>
                          </a:xfrm>
                          <a:prstGeom prst="rect">
                            <a:avLst/>
                          </a:prstGeom>
                          <a:solidFill>
                            <a:prstClr val="white"/>
                          </a:solidFill>
                          <a:ln>
                            <a:noFill/>
                          </a:ln>
                          <a:effectLst/>
                        </wps:spPr>
                        <wps:txbx>
                          <w:txbxContent>
                            <w:p w:rsidR="003F4985" w:rsidRPr="000E3481" w:rsidRDefault="003F4985" w:rsidP="00496511">
                              <w:pPr>
                                <w:pStyle w:val="Beschriftung"/>
                                <w:rPr>
                                  <w:noProof/>
                                  <w:sz w:val="24"/>
                                </w:rPr>
                              </w:pPr>
                              <w:bookmarkStart w:id="73" w:name="_Ref487635056"/>
                              <w:bookmarkStart w:id="74" w:name="_Toc487716284"/>
                              <w:r>
                                <w:t xml:space="preserve">Abbildung </w:t>
                              </w:r>
                              <w:fldSimple w:instr=" SEQ Abbildung \* ARABIC ">
                                <w:r w:rsidR="00A931BA">
                                  <w:rPr>
                                    <w:noProof/>
                                  </w:rPr>
                                  <w:t>9</w:t>
                                </w:r>
                              </w:fldSimple>
                              <w:bookmarkEnd w:id="73"/>
                              <w:r>
                                <w:t>: HTC Vive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0" o:spid="_x0000_s1052"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">
                <v:shape id="Grafik 18" o:spid="_x0000_s1053" type="#_x0000_t75" alt="http://picscdn.redblue.de/doi/pixelboxx-mss-72183776/fee_786_587_png/HTC-Vive-Virtual-Reality-Brille-inkl.-Star-Trek%3A-Bridge-Crew"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lfPPCAAAA2wAAAA8AAABkcnMvZG93bnJldi54bWxEj0FrAjEQhe8F/0OYgjfNVqzIapQiiJ4K&#10;XXvocdhMN8tuJksSdf33nYPQ2wzvzXvfbPej79WNYmoDG3ibF6CI62Bbbgx8X46zNaiUkS32gcnA&#10;gxLsd5OXLZY23PmLblVulIRwKtGAy3kotU61I49pHgZi0X5D9JhljY22Ee8S7nu9KIqV9tiyNDgc&#10;6OCo7qqrN/BexUPHP22nH31ypyV9LnVzNWb6On5sQGUa87/5eX22gi+w8osMo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JXzzwgAAANsAAAAPAAAAAAAAAAAAAAAAAJ8C&#10;AABkcnMvZG93bnJldi54bWxQSwUGAAAAAAQABAD3AAAAjgMAAAAA&#10;">
                  <v:imagedata r:id="rId30" o:title="HTC-Vive-Virtual-Reality-Brille-inkl"/>
                  <v:path arrowok="t"/>
                </v:shape>
                <v:shape id="Textfeld 19" o:spid="_x0000_s1054"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3F4985" w:rsidRPr="000E3481" w:rsidRDefault="003F4985" w:rsidP="00496511">
                        <w:pPr>
                          <w:pStyle w:val="Beschriftung"/>
                          <w:rPr>
                            <w:noProof/>
                            <w:sz w:val="24"/>
                          </w:rPr>
                        </w:pPr>
                        <w:bookmarkStart w:id="75" w:name="_Ref487635056"/>
                        <w:bookmarkStart w:id="76" w:name="_Toc487716284"/>
                        <w:r>
                          <w:t xml:space="preserve">Abbildung </w:t>
                        </w:r>
                        <w:fldSimple w:instr=" SEQ Abbildung \* ARABIC ">
                          <w:r w:rsidR="00A931BA">
                            <w:rPr>
                              <w:noProof/>
                            </w:rPr>
                            <w:t>9</w:t>
                          </w:r>
                        </w:fldSimple>
                        <w:bookmarkEnd w:id="75"/>
                        <w:r>
                          <w:t>: HTC Vive</w:t>
                        </w:r>
                        <w:bookmarkEnd w:id="76"/>
                      </w:p>
                    </w:txbxContent>
                  </v:textbox>
                </v:shape>
                <w10:anchorlock/>
              </v:group>
            </w:pict>
          </mc:Fallback>
        </mc:AlternateContent>
      </w:r>
    </w:p>
    <w:p w:rsidR="00A26DB8" w:rsidRPr="00721B33" w:rsidRDefault="006D716A" w:rsidP="00721B33">
      <w:r>
        <w:t xml:space="preserve">Die HTC Vive </w:t>
      </w:r>
      <w:r w:rsidR="00E06529">
        <w:t xml:space="preserve">–beispielhaft in </w:t>
      </w:r>
      <w:fldSimple w:instr=" REF _Ref487635056 ">
        <w:r w:rsidR="00E06529">
          <w:t xml:space="preserve">Abbildung </w:t>
        </w:r>
        <w:r w:rsidR="00E06529">
          <w:rPr>
            <w:noProof/>
          </w:rPr>
          <w:t>6</w:t>
        </w:r>
      </w:fldSimple>
      <w:r w:rsidR="00E06529">
        <w:rPr>
          <w:rStyle w:val="Funotenzeichen"/>
        </w:rPr>
        <w:footnoteReference w:id="9"/>
      </w:r>
      <w:r w:rsidR="00E06529">
        <w:t xml:space="preserve">– </w:t>
      </w:r>
      <w:r>
        <w:t>war die Brille</w:t>
      </w:r>
      <w:r w:rsidR="000A13D3">
        <w:t>, die</w:t>
      </w:r>
      <w:r>
        <w:t xml:space="preserve"> am Ende gewählt</w:t>
      </w:r>
      <w:r w:rsidR="000A13D3">
        <w:t xml:space="preserve"> wurde</w:t>
      </w:r>
      <w:r>
        <w:t>, da sie günstig und mit Unity einfach zu programmieren ist.</w:t>
      </w:r>
      <w:r w:rsidR="00A26DB8">
        <w:br w:type="page"/>
      </w:r>
    </w:p>
    <w:p w:rsidR="00A26DB8" w:rsidRDefault="00A26DB8" w:rsidP="00A26DB8">
      <w:pPr>
        <w:pStyle w:val="berschrift2"/>
      </w:pPr>
      <w:bookmarkStart w:id="77" w:name="_Toc487471638"/>
      <w:r>
        <w:lastRenderedPageBreak/>
        <w:t>Grundlagen</w:t>
      </w:r>
      <w:bookmarkEnd w:id="77"/>
    </w:p>
    <w:p w:rsidR="00D50E20" w:rsidRPr="00D50E20" w:rsidRDefault="00D50E20" w:rsidP="00A26DB8">
      <w:pPr>
        <w:pStyle w:val="berschrift3"/>
      </w:pPr>
      <w:bookmarkStart w:id="78" w:name="_Toc487471639"/>
      <w:r w:rsidRPr="00D50E20">
        <w:t>Unity</w:t>
      </w:r>
      <w:bookmarkEnd w:id="78"/>
    </w:p>
    <w:p w:rsidR="00C90168" w:rsidRDefault="00DD7797" w:rsidP="00C90168">
      <w:r>
        <w:t xml:space="preserve">Unity ist eine Laufzeit- und Entwicklungsumgebung für Spiele. Die Zielplattformen sind nicht nur PCs, sondern auch mobile Geräte und Webbrowser. Der Unity Editor ist gängigen 3D-Animationsprogrammen </w:t>
      </w:r>
      <w:proofErr w:type="spellStart"/>
      <w:r>
        <w:t>nachempfunden.</w:t>
      </w:r>
      <w:r w:rsidR="00C90168">
        <w:t>Unity</w:t>
      </w:r>
      <w:proofErr w:type="spellEnd"/>
      <w:r w:rsidR="00C90168">
        <w:t xml:space="preserve"> stellt mit dem Editor eine Möglichkeit zum einfachen Einstieg in die Entwicklung bereit. In diesem wird standardmäßig die Szene aus der Sicht des Bearbeiters angezeigt. </w:t>
      </w:r>
      <w:r>
        <w:t xml:space="preserve">Die Sicht des Bearbeiters ist komplett unabhängig von der Sicht des Kameraobjektes. So kann durch die Szene navigiert werden, ohne Einfluss auf die eigentlich Kamera, aus deren Sicht der Anwender später die Szene sieht, zu nehmen. </w:t>
      </w:r>
      <w:r w:rsidR="00C90168">
        <w:t>Z</w:t>
      </w:r>
      <w:r>
        <w:t>udem werden einige Menüs zur Manipulation der Szene angezeigt. Darunter eine</w:t>
      </w:r>
      <w:r w:rsidR="00C90168">
        <w:t xml:space="preserve"> Baumstruktur mit bereits enthaltenen Objekt</w:t>
      </w:r>
      <w:r>
        <w:t>en</w:t>
      </w:r>
      <w:r w:rsidR="00C90168">
        <w:t xml:space="preserve">. </w:t>
      </w:r>
      <w:r>
        <w:t>Diese sind in</w:t>
      </w:r>
      <w:r w:rsidR="00C90168">
        <w:t xml:space="preserve"> der Standard-Szene eine Kamera und eine Lampe. Durch den Editor können dann nach </w:t>
      </w:r>
      <w:r>
        <w:t>Belieben</w:t>
      </w:r>
      <w:r w:rsidR="00C90168">
        <w:t xml:space="preserve"> verschiedenste andere Objekte in die Szene hinzugefügt werden. Auch komplett neue Szenen können erstellt werden.</w:t>
      </w:r>
      <w:r>
        <w:t xml:space="preserve"> Objekte könne in der Sicht des Bearbeiters mit der Maus skaliert, verschoben und gedreht werden. </w:t>
      </w:r>
      <w:r w:rsidR="00C90168">
        <w:t xml:space="preserve">Zudem verfügt der </w:t>
      </w:r>
      <w:proofErr w:type="spellStart"/>
      <w:r w:rsidR="00C90168">
        <w:t>Unity</w:t>
      </w:r>
      <w:proofErr w:type="spellEnd"/>
      <w:r w:rsidR="00C90168">
        <w:t xml:space="preserve">-Editor über einen </w:t>
      </w:r>
      <w:proofErr w:type="spellStart"/>
      <w:r w:rsidR="00C90168">
        <w:t>Assetstore</w:t>
      </w:r>
      <w:proofErr w:type="spellEnd"/>
      <w:r w:rsidR="00C90168">
        <w:t xml:space="preserve">, über den andere, aufwändigere, Objekte, eventuell auch mit Animationen oder Lichtern, heruntergeladen und importiert werden können. </w:t>
      </w:r>
    </w:p>
    <w:p w:rsidR="00A26DB8" w:rsidRDefault="00C90168" w:rsidP="00C90168">
      <w:pPr>
        <w:rPr>
          <w:rFonts w:eastAsiaTheme="majorEastAsia" w:cs="Arial"/>
          <w:sz w:val="32"/>
          <w:szCs w:val="26"/>
        </w:rPr>
      </w:pPr>
      <w:r>
        <w:t xml:space="preserve">Für die Entwicklung einer VR Anwendung für die HTC Vive muss aus dem </w:t>
      </w:r>
      <w:proofErr w:type="spellStart"/>
      <w:r>
        <w:t>Assetstore</w:t>
      </w:r>
      <w:proofErr w:type="spellEnd"/>
      <w:r>
        <w:t xml:space="preserve"> das </w:t>
      </w:r>
      <w:proofErr w:type="spellStart"/>
      <w:r>
        <w:t>SteamVR</w:t>
      </w:r>
      <w:proofErr w:type="spellEnd"/>
      <w:r>
        <w:t xml:space="preserve"> Asset heruntergeladen und importiert werden. Dieses enthält unter anderem bereits vorgefertigte Objekte, sogenannte </w:t>
      </w:r>
      <w:proofErr w:type="spellStart"/>
      <w:r>
        <w:t>Prefabs</w:t>
      </w:r>
      <w:proofErr w:type="spellEnd"/>
      <w:r>
        <w:t xml:space="preserve">. Diese </w:t>
      </w:r>
      <w:proofErr w:type="spellStart"/>
      <w:r>
        <w:t>Prefabs</w:t>
      </w:r>
      <w:proofErr w:type="spellEnd"/>
      <w:r>
        <w:t xml:space="preserve"> ändern die Standardkamera zu der der VR-Brille</w:t>
      </w:r>
      <w:r w:rsidR="00DD7797">
        <w:t xml:space="preserve"> und fügen die Objekte für die Controller hinzu</w:t>
      </w:r>
      <w:r>
        <w:t xml:space="preserve">. Auch Skripte zum Tracking </w:t>
      </w:r>
      <w:proofErr w:type="spellStart"/>
      <w:r>
        <w:t>bzw</w:t>
      </w:r>
      <w:proofErr w:type="spellEnd"/>
      <w:r>
        <w:t xml:space="preserve"> der Bewegung der Kamera </w:t>
      </w:r>
      <w:r w:rsidR="00DD7797">
        <w:t xml:space="preserve">sowie der Controller </w:t>
      </w:r>
      <w:r>
        <w:t>in der Szene sind bereits enthalten.</w:t>
      </w:r>
      <w:r w:rsidR="00DD7797">
        <w:t xml:space="preserve"> Lediglich die Einstellung, welche die Hauptkamera repräsentiert muss noch händisch geändert werden.</w:t>
      </w:r>
      <w:r w:rsidR="00A26DB8">
        <w:br w:type="page"/>
      </w:r>
    </w:p>
    <w:p w:rsidR="00D50E20" w:rsidRPr="00D50E20" w:rsidRDefault="00D50E20" w:rsidP="00A26DB8">
      <w:pPr>
        <w:pStyle w:val="berschrift3"/>
      </w:pPr>
      <w:bookmarkStart w:id="79" w:name="_Toc487471640"/>
      <w:r w:rsidRPr="00D50E20">
        <w:lastRenderedPageBreak/>
        <w:t>Blender</w:t>
      </w:r>
      <w:bookmarkEnd w:id="79"/>
    </w:p>
    <w:p w:rsidR="00A26DB8" w:rsidRDefault="00C517E0" w:rsidP="00C517E0">
      <w:pPr>
        <w:rPr>
          <w:rFonts w:eastAsiaTheme="majorEastAsia" w:cs="Arial"/>
          <w:sz w:val="32"/>
          <w:szCs w:val="26"/>
        </w:rPr>
      </w:pPr>
      <w:r>
        <w:t>Blender ist eine freie 3D-Grafiksuite. Mithilfe dieser Software können Körper modelliert, texturiert und animiert werden. Diese können dann später exportiert werden und in anderen 3D-Programmen verwendet werden. Blender kann jedoch, im Gegensatz zu Unity nicht nur 3D-Dateiformate wie OBJ importieren, sondern auch Dateien, welche aus CAD Systemen stammen. Aus diesem Grund wird Blender im Rahmen dieser Studienarbeit im Hintergrund genutzt. So spricht das Skript, welches zur Umwandlung von STL zu OBJ Dateien verwendet wird, eine Schnittstelle von Blender an, welche eine STL Datei importiert und als OBJ Datei wieder exportiert.</w:t>
      </w:r>
    </w:p>
    <w:p w:rsidR="00D50E20" w:rsidRPr="00D50E20" w:rsidRDefault="00D50E20" w:rsidP="00A26DB8">
      <w:pPr>
        <w:pStyle w:val="berschrift3"/>
      </w:pPr>
      <w:bookmarkStart w:id="80" w:name="_Toc487471641"/>
      <w:r w:rsidRPr="00D50E20">
        <w:t>Dateiformate</w:t>
      </w:r>
      <w:bookmarkEnd w:id="80"/>
    </w:p>
    <w:p w:rsidR="00C517E0" w:rsidRDefault="00C517E0" w:rsidP="00C517E0">
      <w:r>
        <w:t>Die unterschiedlichen Dateiformate im Umfeld von Visualisierungen spielen eine große Rolle. So basieren Dateiformate, welche in CAD-Systemen verwendet werden, oft auf der geometrischen Beschaffenheit eines Objektes. Ein Kreis wird so beispielsweise über seinen Mittelpunkt und einen Durchmesser beschrieben. Im Gegensatz dazu sind Formate, welche von Grafikengines verwendet werden fast immer Vertex basiert. Ein Kreis wird hier also durch eine Vielzahl von Vektoren beschrieben. Je höher die Anzahl der Vektoren, desto runder wirkt der Kreis. Im Falle eines CAD-Formates übernimmt die Umrechnung von geometrischen Eigenschaften zu Vektoren das CAD-System.</w:t>
      </w:r>
    </w:p>
    <w:p w:rsidR="008B1D95" w:rsidRDefault="00C517E0" w:rsidP="00C517E0">
      <w:r>
        <w:t xml:space="preserve">Aus diesem Grund müssen zwei Dateiformate für dieses Projekt ausgewählt werden. Zum einen ein Format, welches die Grundlage für die </w:t>
      </w:r>
      <w:r w:rsidR="008B1D95">
        <w:t xml:space="preserve">weiteren Objekte bildet. Zum anderen ein Format, welches von Unity importiert werden kann. </w:t>
      </w:r>
    </w:p>
    <w:p w:rsidR="008B1D95" w:rsidRDefault="008B1D95" w:rsidP="00C517E0">
      <w:r>
        <w:t>Das Format für die Grundlage muss von Catia exportiert werden können, da Catia an der Hochschule als CAD-System eingesetzt wird. In diesem Zuge wurde das STL-Format ausgewählt. Der Vorteil ist, dass dieses Format Objekte über Dreiecksfacetten beschreibt, ähnlich zu den Vektoren von 3D-Formaten. Der Nachteil jedoch ist, dass gekrümmte Flächen durch die Eigenschaften eines Dreiecks nur angenähert werden können.</w:t>
      </w:r>
    </w:p>
    <w:p w:rsidR="00A26DB8" w:rsidRDefault="008B1D95" w:rsidP="00C517E0">
      <w:pPr>
        <w:rPr>
          <w:rFonts w:eastAsiaTheme="majorEastAsia" w:cs="Arial"/>
          <w:sz w:val="32"/>
          <w:szCs w:val="26"/>
        </w:rPr>
      </w:pPr>
      <w:r>
        <w:t xml:space="preserve">Unity könnte zwar nativ verschiedenste CAD-Formate importieren, allerdings nicht dynamisch zur Laufzeit. Aus diesem Grund musste ein Weg gefunden werden, Dateien zur Laufzeit zu importieren. Der einfachste Weg dies zu realisieren ist, die STL-Dateien mit Blender in OBJ-Dateien zu konvertieren, da es einige </w:t>
      </w:r>
      <w:proofErr w:type="spellStart"/>
      <w:r>
        <w:t>OBJImporter</w:t>
      </w:r>
      <w:proofErr w:type="spellEnd"/>
      <w:r>
        <w:t xml:space="preserve"> </w:t>
      </w:r>
      <w:r>
        <w:lastRenderedPageBreak/>
        <w:t xml:space="preserve">im </w:t>
      </w:r>
      <w:proofErr w:type="spellStart"/>
      <w:r>
        <w:t>Assetstore</w:t>
      </w:r>
      <w:proofErr w:type="spellEnd"/>
      <w:r>
        <w:t xml:space="preserve"> gibt, die versprechen, auch zur Laufzeit laden zu können. Aus diesem Grund wurde das zweite Dateiformat auf OBJ festgelegt.</w:t>
      </w:r>
    </w:p>
    <w:p w:rsidR="00D50E20" w:rsidRDefault="00D50E20" w:rsidP="00A26DB8">
      <w:pPr>
        <w:pStyle w:val="berschrift3"/>
      </w:pPr>
      <w:bookmarkStart w:id="81" w:name="_Ref487186849"/>
      <w:bookmarkStart w:id="82" w:name="_Ref487186854"/>
      <w:bookmarkStart w:id="83" w:name="_Toc487471642"/>
      <w:proofErr w:type="spellStart"/>
      <w:r w:rsidRPr="00D50E20">
        <w:t>SteamVR</w:t>
      </w:r>
      <w:bookmarkEnd w:id="81"/>
      <w:bookmarkEnd w:id="82"/>
      <w:bookmarkEnd w:id="83"/>
      <w:proofErr w:type="spellEnd"/>
    </w:p>
    <w:p w:rsidR="00934A94" w:rsidRDefault="00934A94">
      <w:pPr>
        <w:spacing w:line="259" w:lineRule="auto"/>
        <w:rPr>
          <w:rFonts w:eastAsiaTheme="majorEastAsia" w:cs="Arial"/>
          <w:sz w:val="32"/>
          <w:szCs w:val="26"/>
        </w:rPr>
      </w:pPr>
      <w:r>
        <w:br w:type="page"/>
      </w:r>
    </w:p>
    <w:p w:rsidR="00A26DB8" w:rsidRDefault="00934A94" w:rsidP="00A26DB8">
      <w:pPr>
        <w:pStyle w:val="berschrift2"/>
      </w:pPr>
      <w:bookmarkStart w:id="84" w:name="_Toc487471643"/>
      <w:r>
        <w:lastRenderedPageBreak/>
        <w:t>Demonstrationsfähige Szene</w:t>
      </w:r>
      <w:bookmarkEnd w:id="84"/>
    </w:p>
    <w:p w:rsidR="00934A94" w:rsidRDefault="00934A94" w:rsidP="00934A94">
      <w:pPr>
        <w:pStyle w:val="berschrift3"/>
      </w:pPr>
      <w:bookmarkStart w:id="85" w:name="_Toc487471644"/>
      <w:r>
        <w:t>Anforderungen</w:t>
      </w:r>
      <w:bookmarkEnd w:id="85"/>
    </w:p>
    <w:p w:rsidR="006053F5" w:rsidRDefault="006053F5" w:rsidP="006053F5">
      <w:r>
        <w:t>Um die Nutzung für andere Projekte zu ermöglichen, soll eine Beispielszene erstellt werden in der die Möglichkeiten der VR Lösung demonstriert werden. Im Hinblick auf eine Kooperation mit GFR sollte es möglich sein, Objekte in die Szene zu laden, die aus der CAD Software Catia exportiert werden. Diese sollten anschließend beweget, vergrößert und verkleinert werden können. Des Weiteren sollten Objekte mit anderen Objekten in der Szene kollidieren und sich nicht durcheinander hindurch bewegen.</w:t>
      </w:r>
    </w:p>
    <w:p w:rsidR="00934A94" w:rsidRPr="00721B33" w:rsidRDefault="006053F5" w:rsidP="00721B33">
      <w:r>
        <w:t>Insgesamt sollte die fertige Szene möglichst einfach gestartet werden können, um schnelle</w:t>
      </w:r>
      <w:r w:rsidR="00721B33">
        <w:t xml:space="preserve"> Präsentationen zu ermöglichen.</w:t>
      </w:r>
    </w:p>
    <w:p w:rsidR="00934A94" w:rsidRDefault="00934A94" w:rsidP="00934A94">
      <w:pPr>
        <w:pStyle w:val="berschrift3"/>
      </w:pPr>
      <w:bookmarkStart w:id="86" w:name="_Toc487471645"/>
      <w:r>
        <w:t xml:space="preserve">Load at </w:t>
      </w:r>
      <w:proofErr w:type="spellStart"/>
      <w:r>
        <w:t>Runtime</w:t>
      </w:r>
      <w:bookmarkEnd w:id="86"/>
      <w:proofErr w:type="spellEnd"/>
    </w:p>
    <w:p w:rsidR="00A25F5C" w:rsidRDefault="00A25F5C" w:rsidP="00A25F5C">
      <w:pPr>
        <w:pStyle w:val="berschrift4"/>
      </w:pPr>
      <w:r>
        <w:t>Unity-Unterstützung</w:t>
      </w:r>
    </w:p>
    <w:p w:rsidR="00934A94" w:rsidRDefault="00A25F5C" w:rsidP="00721B33">
      <w:pPr>
        <w:pStyle w:val="berschrift4"/>
        <w:rPr>
          <w:sz w:val="28"/>
        </w:rPr>
      </w:pPr>
      <w:r>
        <w:t>Third-Party Bibliotheken</w:t>
      </w:r>
    </w:p>
    <w:p w:rsidR="00934A94" w:rsidRDefault="00934A94" w:rsidP="00934A94">
      <w:pPr>
        <w:pStyle w:val="berschrift3"/>
      </w:pPr>
      <w:bookmarkStart w:id="87" w:name="_Toc487471646"/>
      <w:r>
        <w:t>Interaktion</w:t>
      </w:r>
      <w:bookmarkEnd w:id="87"/>
    </w:p>
    <w:p w:rsidR="00C52DB7" w:rsidRDefault="00C52DB7" w:rsidP="00C52DB7">
      <w:r>
        <w:t xml:space="preserve">Die Interaktion der Objekte untereinander basiert auf </w:t>
      </w:r>
      <w:r w:rsidR="004969BD">
        <w:t>der</w:t>
      </w:r>
      <w:r>
        <w:t xml:space="preserve"> </w:t>
      </w:r>
      <w:r w:rsidR="004969BD">
        <w:t xml:space="preserve">Standard </w:t>
      </w:r>
      <w:proofErr w:type="spellStart"/>
      <w:r w:rsidR="004969BD">
        <w:t>Physics</w:t>
      </w:r>
      <w:proofErr w:type="spellEnd"/>
      <w:r w:rsidR="004969BD">
        <w:t xml:space="preserve"> Engine</w:t>
      </w:r>
      <w:r>
        <w:t xml:space="preserve"> von </w:t>
      </w:r>
      <w:proofErr w:type="spellStart"/>
      <w:r>
        <w:t>Unity</w:t>
      </w:r>
      <w:proofErr w:type="spellEnd"/>
      <w:r>
        <w:t>.</w:t>
      </w:r>
      <w:r w:rsidR="004969BD">
        <w:t xml:space="preserve"> </w:t>
      </w:r>
      <w:proofErr w:type="spellStart"/>
      <w:r w:rsidR="004969BD">
        <w:t>Unity</w:t>
      </w:r>
      <w:proofErr w:type="spellEnd"/>
      <w:r w:rsidR="004969BD">
        <w:t xml:space="preserve"> berechnet automatisch für alle Objekte, welche einen sogenannten </w:t>
      </w:r>
      <w:proofErr w:type="spellStart"/>
      <w:r w:rsidR="004969BD">
        <w:t>Rigidbody</w:t>
      </w:r>
      <w:proofErr w:type="spellEnd"/>
      <w:r w:rsidR="004969BD">
        <w:t xml:space="preserve"> besitzen, die Schwerkraft und lässt diese so nach unten fallen. Kollisionen mit anderen Objekten kann die Engine </w:t>
      </w:r>
      <w:proofErr w:type="spellStart"/>
      <w:r w:rsidR="004969BD">
        <w:t>ebnfalls</w:t>
      </w:r>
      <w:proofErr w:type="spellEnd"/>
      <w:r w:rsidR="004969BD">
        <w:t xml:space="preserve"> selbst berechnen, wenn ein </w:t>
      </w:r>
      <w:proofErr w:type="spellStart"/>
      <w:r w:rsidR="004969BD">
        <w:t>Collider</w:t>
      </w:r>
      <w:proofErr w:type="spellEnd"/>
      <w:r w:rsidR="004969BD">
        <w:t xml:space="preserve"> zum Objekt hinzugefügt wurde. Mit diesen Ausgangsbedingungen kann bereits ein Raum erstellt werden, in welchem Objekte auf den Boden fallen und dort liegen bleiben.</w:t>
      </w:r>
    </w:p>
    <w:p w:rsidR="00D32AED" w:rsidRDefault="00FA143B" w:rsidP="00C52DB7">
      <w:r>
        <w:t xml:space="preserve">Für die Interaktion des Nutzers mit den Objekten </w:t>
      </w:r>
      <w:r w:rsidR="00D32AED">
        <w:t xml:space="preserve">wurde als Grundlage das Virtual Reality Toolkit benutzt. Ausgehend von diesem wurde ein Skript entwickelt, welches zu einem Körper hinzugefügt werden kann und in welchem dann abgefragt wird, ob der Controller der Vive sich innerhalb dieses Körpers befindet. Wenn sich der Controller im inneren befindet, dann wird abgefragt ob ein Button am Controller gedrückt wird. Welcher Button das sein soll ist innerhalb von </w:t>
      </w:r>
      <w:proofErr w:type="spellStart"/>
      <w:r w:rsidR="00D32AED">
        <w:t>Unity</w:t>
      </w:r>
      <w:proofErr w:type="spellEnd"/>
      <w:r w:rsidR="00D32AED">
        <w:t xml:space="preserve"> mit einem Dropdown-Menü auswählbar. Dies geschieht über ein </w:t>
      </w:r>
      <w:proofErr w:type="spellStart"/>
      <w:r w:rsidR="00D32AED">
        <w:t>Enumeration</w:t>
      </w:r>
      <w:proofErr w:type="spellEnd"/>
      <w:r w:rsidR="00D32AED">
        <w:t xml:space="preserve"> mit allen verfügbaren Buttons und </w:t>
      </w:r>
      <w:proofErr w:type="gramStart"/>
      <w:r w:rsidR="00D32AED">
        <w:t>einer</w:t>
      </w:r>
      <w:proofErr w:type="gramEnd"/>
      <w:r w:rsidR="00D32AED">
        <w:t xml:space="preserve"> Variable mit Sichtbarkeit </w:t>
      </w:r>
      <w:proofErr w:type="spellStart"/>
      <w:r w:rsidR="00D32AED">
        <w:t>public</w:t>
      </w:r>
      <w:proofErr w:type="spellEnd"/>
      <w:r w:rsidR="00D32AED">
        <w:t xml:space="preserve"> mit diesem </w:t>
      </w:r>
      <w:proofErr w:type="spellStart"/>
      <w:r w:rsidR="00D32AED">
        <w:t>Enumeration</w:t>
      </w:r>
      <w:proofErr w:type="spellEnd"/>
      <w:r w:rsidR="00D32AED">
        <w:t xml:space="preserve">. Dadurch lässt sich im </w:t>
      </w:r>
      <w:proofErr w:type="spellStart"/>
      <w:r w:rsidR="00D32AED">
        <w:t>Inspector</w:t>
      </w:r>
      <w:proofErr w:type="spellEnd"/>
      <w:r w:rsidR="00D32AED">
        <w:t xml:space="preserve"> von </w:t>
      </w:r>
      <w:proofErr w:type="spellStart"/>
      <w:r w:rsidR="00D32AED">
        <w:t>Unity</w:t>
      </w:r>
      <w:proofErr w:type="spellEnd"/>
      <w:r w:rsidR="00D32AED">
        <w:t xml:space="preserve"> ein Wert der Liste auswählen. Wenn der ausgewählte Button innerhalb eines Objekts gedrückt wird, s</w:t>
      </w:r>
      <w:r w:rsidR="00DC57DB">
        <w:t xml:space="preserve">o </w:t>
      </w:r>
      <w:r w:rsidR="00DC57DB">
        <w:lastRenderedPageBreak/>
        <w:t xml:space="preserve">wird </w:t>
      </w:r>
      <w:proofErr w:type="gramStart"/>
      <w:r w:rsidR="00DC57DB">
        <w:t>der</w:t>
      </w:r>
      <w:proofErr w:type="gramEnd"/>
      <w:r w:rsidR="00DC57DB">
        <w:t xml:space="preserve"> in dem Moment vorhandene Offset zwischen dem Zentrum des Controllers und dem Zentrum des Objekts gespeichert. Anschließend wird das Objekt so lange mit dem Kontroller mitbewegt, wie der Button gedrückt bleibt. Der gespeicherte Offset wird dabei kann dabei je nach Einstellung beibehalten oder ignoriert werden. Sobald das Objekt losgelassen wird, kann es auch wieder nach unten fallen, da beim Tragen die Schwerkraft ignoriert wird.</w:t>
      </w:r>
    </w:p>
    <w:p w:rsidR="00934A94" w:rsidRPr="00721B33" w:rsidRDefault="0028548F" w:rsidP="00721B33">
      <w:r>
        <w:t>Um Objekte vergrößern und verkleinern zu können, wurde ein zweites Skript geschrieben, welches aufgerufen wird, wenn sich zwei Controller innerhalb des Objekts befinden und bei beiden der entsprechende Button gedrückt ist. Dieses zweite Skript speichert sich dann den Abstand zwischen beiden Controllern und vergrößert beziehungsweise verkleinert das Obj</w:t>
      </w:r>
      <w:r w:rsidR="00473544">
        <w:t>ekt anschließend um einen Faktor der Längenveränderung der Distanz zwischen den Controllern.</w:t>
      </w:r>
    </w:p>
    <w:p w:rsidR="00934A94" w:rsidRDefault="00934A94" w:rsidP="00934A94">
      <w:pPr>
        <w:pStyle w:val="berschrift3"/>
      </w:pPr>
      <w:bookmarkStart w:id="88" w:name="_Toc487471647"/>
      <w:r>
        <w:t>Herausforderungen</w:t>
      </w:r>
      <w:bookmarkEnd w:id="88"/>
    </w:p>
    <w:p w:rsidR="00721B33" w:rsidRPr="00721B33" w:rsidRDefault="00721B33" w:rsidP="00721B33">
      <w:pPr>
        <w:spacing w:line="259" w:lineRule="auto"/>
      </w:pPr>
      <w:r>
        <w:br w:type="page"/>
      </w:r>
    </w:p>
    <w:p w:rsidR="00934A94" w:rsidRPr="00934A94" w:rsidRDefault="00934A94" w:rsidP="00934A94">
      <w:pPr>
        <w:pStyle w:val="berschrift2"/>
      </w:pPr>
      <w:bookmarkStart w:id="89" w:name="_Toc487471648"/>
      <w:r>
        <w:lastRenderedPageBreak/>
        <w:t>Zusammenfassung</w:t>
      </w:r>
      <w:bookmarkEnd w:id="89"/>
    </w:p>
    <w:p w:rsidR="00A26DB8" w:rsidRDefault="00A26DB8">
      <w:pPr>
        <w:spacing w:line="259" w:lineRule="auto"/>
        <w:rPr>
          <w:rFonts w:eastAsiaTheme="majorEastAsia" w:cs="Arial"/>
          <w:sz w:val="32"/>
          <w:szCs w:val="26"/>
        </w:rPr>
      </w:pPr>
      <w:r>
        <w:br w:type="page"/>
      </w:r>
    </w:p>
    <w:p w:rsidR="00934A94" w:rsidRDefault="00934A94" w:rsidP="00D50E20">
      <w:pPr>
        <w:pStyle w:val="berschrift2"/>
      </w:pPr>
      <w:bookmarkStart w:id="90" w:name="_Toc487471649"/>
      <w:r>
        <w:lastRenderedPageBreak/>
        <w:t>Ausblick</w:t>
      </w:r>
      <w:bookmarkEnd w:id="90"/>
    </w:p>
    <w:p w:rsidR="00D50E20" w:rsidRDefault="00D50E20" w:rsidP="00934A94">
      <w:pPr>
        <w:pStyle w:val="berschrift3"/>
      </w:pPr>
      <w:bookmarkStart w:id="91" w:name="_Toc487471650"/>
      <w:r w:rsidRPr="00D50E20">
        <w:t>Zusammenarbeit mit anderen Studienarbeiten</w:t>
      </w:r>
      <w:bookmarkEnd w:id="91"/>
    </w:p>
    <w:p w:rsidR="006053F5" w:rsidRDefault="006053F5" w:rsidP="006053F5">
      <w:pPr>
        <w:pStyle w:val="berschrift4"/>
        <w:numPr>
          <w:ilvl w:val="3"/>
          <w:numId w:val="8"/>
        </w:numPr>
      </w:pPr>
      <w:r>
        <w:t>GFR</w:t>
      </w:r>
    </w:p>
    <w:p w:rsidR="006053F5" w:rsidRDefault="006053F5" w:rsidP="006053F5">
      <w:r>
        <w:t xml:space="preserve">Es war ursprünglich geplant worden mit dem Global </w:t>
      </w:r>
      <w:proofErr w:type="spellStart"/>
      <w:r>
        <w:t>Formula</w:t>
      </w:r>
      <w:proofErr w:type="spellEnd"/>
      <w:r>
        <w:t xml:space="preserve"> Racing Team des Campus </w:t>
      </w:r>
      <w:proofErr w:type="spellStart"/>
      <w:r>
        <w:t>Friedrichsafen</w:t>
      </w:r>
      <w:proofErr w:type="spellEnd"/>
      <w:r>
        <w:t xml:space="preserve"> zusammenzuarbeiten. Diese Zusammenarbeit konnte jedoch aufgrund zeitlicher Probleme nicht durchgeführt werden.</w:t>
      </w:r>
    </w:p>
    <w:p w:rsidR="006053F5" w:rsidRDefault="006053F5" w:rsidP="006053F5">
      <w:r>
        <w:t xml:space="preserve">Das GFR Team könnte mit der Stereo X Software Modelle besser planen und diese auch in </w:t>
      </w:r>
      <w:proofErr w:type="spellStart"/>
      <w:r>
        <w:t>Orginalgröße</w:t>
      </w:r>
      <w:proofErr w:type="spellEnd"/>
      <w:r>
        <w:t xml:space="preserve"> und in 3D aus allen Perspektiven betrachten.</w:t>
      </w:r>
    </w:p>
    <w:p w:rsidR="006053F5" w:rsidRDefault="006053F5" w:rsidP="006053F5">
      <w:pPr>
        <w:pStyle w:val="berschrift4"/>
        <w:numPr>
          <w:ilvl w:val="3"/>
          <w:numId w:val="8"/>
        </w:numPr>
      </w:pPr>
      <w:proofErr w:type="spellStart"/>
      <w:r>
        <w:t>HeliSim</w:t>
      </w:r>
      <w:proofErr w:type="spellEnd"/>
    </w:p>
    <w:p w:rsidR="006053F5" w:rsidRDefault="006053F5" w:rsidP="006053F5">
      <w:r>
        <w:t xml:space="preserve">Der </w:t>
      </w:r>
      <w:proofErr w:type="spellStart"/>
      <w:r>
        <w:t>HeliSim</w:t>
      </w:r>
      <w:proofErr w:type="spellEnd"/>
      <w:r>
        <w:t xml:space="preserve"> wird zurzeit mit einer Vielzahl an </w:t>
      </w:r>
      <w:proofErr w:type="spellStart"/>
      <w:r>
        <w:t>Beamern</w:t>
      </w:r>
      <w:proofErr w:type="spellEnd"/>
      <w:r>
        <w:t xml:space="preserve"> betrieben, die sich um ein ausrangiertes Helikopter Cockpit befinden. Die </w:t>
      </w:r>
      <w:proofErr w:type="spellStart"/>
      <w:r>
        <w:t>Beamer</w:t>
      </w:r>
      <w:proofErr w:type="spellEnd"/>
      <w:r>
        <w:t xml:space="preserve"> könnten mit einer VR Brille für den Piloten und idealer weiße einer weiteren für den Copiloten ersetzt werden. Dabei müsste ein Übergang von reiner Virtual Reality zu </w:t>
      </w:r>
      <w:proofErr w:type="spellStart"/>
      <w:r>
        <w:t>Augmented</w:t>
      </w:r>
      <w:proofErr w:type="spellEnd"/>
      <w:r>
        <w:t xml:space="preserve"> </w:t>
      </w:r>
      <w:proofErr w:type="spellStart"/>
      <w:r>
        <w:t>Virtuality</w:t>
      </w:r>
      <w:proofErr w:type="spellEnd"/>
      <w:r>
        <w:t xml:space="preserve"> gemacht werden, da der Pilot seinen Copiloten neben sich, wie auch das Cockpit um sich herum wahrnehmen können sollte. So kann auch der Umgang mit den Instrumenten am echten Helikopter geübt werden, wenn diese innerhalb der VR Umgebung ebenso dargestellt sind.</w:t>
      </w:r>
    </w:p>
    <w:p w:rsidR="006053F5" w:rsidRDefault="006053F5" w:rsidP="006053F5">
      <w:pPr>
        <w:pStyle w:val="berschrift4"/>
        <w:numPr>
          <w:ilvl w:val="3"/>
          <w:numId w:val="8"/>
        </w:numPr>
      </w:pPr>
      <w:r>
        <w:t xml:space="preserve">Lego </w:t>
      </w:r>
      <w:proofErr w:type="spellStart"/>
      <w:r>
        <w:t>Mindstorms</w:t>
      </w:r>
      <w:proofErr w:type="spellEnd"/>
    </w:p>
    <w:p w:rsidR="006053F5" w:rsidRDefault="006053F5" w:rsidP="006053F5">
      <w:r>
        <w:t xml:space="preserve">In der Zusammenarbeit mit den Lego </w:t>
      </w:r>
      <w:proofErr w:type="spellStart"/>
      <w:r>
        <w:t>Mindstorms</w:t>
      </w:r>
      <w:proofErr w:type="spellEnd"/>
      <w:r>
        <w:t xml:space="preserve"> Projekten wäre es beispielsweise denkbar, einen Roboter mit Kamera zu konstruieren, der von einem Nutzer mit VR Brille gesteuert wird. Der Nutzer würde über die Kamera alles in Echtzeit wahrnehmen und Kopfbewegungen könnten dann über eine Drehung der Kamera realisiert werden.</w:t>
      </w:r>
    </w:p>
    <w:p w:rsidR="006053F5" w:rsidRDefault="006053F5" w:rsidP="006053F5">
      <w:pPr>
        <w:pStyle w:val="berschrift3"/>
        <w:numPr>
          <w:ilvl w:val="2"/>
          <w:numId w:val="8"/>
        </w:numPr>
        <w:ind w:left="720"/>
      </w:pPr>
      <w:r>
        <w:t>Erweiterungen</w:t>
      </w:r>
    </w:p>
    <w:p w:rsidR="006053F5" w:rsidRDefault="006053F5" w:rsidP="006053F5">
      <w:r>
        <w:t>Außer diesen Zusammenarbeiten mit anderen Studienarbeiten, von denen noch weitere denkbar wären und hier nur einige Beispiele genannt werden, könnte auch das Stereo X Projekt an sich weiter entwickelt werden. Dabei sollen hier auch nur Beispiele genannt werden, da sich die Technik in den kommenden Jahren noch deutlich weiterentwickeln wird und somit viele weitere Anwendungsgebiete erschlossen werden.</w:t>
      </w:r>
    </w:p>
    <w:p w:rsidR="006053F5" w:rsidRDefault="006053F5" w:rsidP="006053F5">
      <w:r>
        <w:lastRenderedPageBreak/>
        <w:t xml:space="preserve">Eine zweite Brille könnte beschafft werden um somit mehreren Personen gleichzeitig das Betrachten einer Szene zu ermöglichen. Die Personen könnten dann auch die Möglichkeit haben sich untereinander zu sehen und miteinander zu interagieren. Damit würde auch gleichzeig der Übergang zu </w:t>
      </w:r>
      <w:proofErr w:type="spellStart"/>
      <w:r>
        <w:t>Augmented</w:t>
      </w:r>
      <w:proofErr w:type="spellEnd"/>
      <w:r>
        <w:t xml:space="preserve"> </w:t>
      </w:r>
      <w:proofErr w:type="spellStart"/>
      <w:r>
        <w:t>Virtuality</w:t>
      </w:r>
      <w:proofErr w:type="spellEnd"/>
      <w:r>
        <w:t xml:space="preserve"> geschaffen und es könnten auch externe Objekte in die Szene eingebunden werden und somit als Unterlage oder andere Hilfsmittel zu dienen. HTC arbeitet bereits an einer Möglichkeit Objekte in die Szene zu übernehmen. In der unten stehenden </w:t>
      </w:r>
      <w:fldSimple w:instr=" REF _Ref487634684 ">
        <w:r w:rsidR="000A13D3">
          <w:t xml:space="preserve">Abbildung </w:t>
        </w:r>
        <w:r w:rsidR="000A13D3">
          <w:rPr>
            <w:noProof/>
          </w:rPr>
          <w:t>7</w:t>
        </w:r>
      </w:fldSimple>
      <w:r w:rsidR="000A13D3">
        <w:rPr>
          <w:rStyle w:val="Funotenzeichen"/>
        </w:rPr>
        <w:footnoteReference w:id="10"/>
      </w:r>
      <w:r>
        <w:t xml:space="preserve"> ist ein sogenannter Vive Tracker zu sehen, der auf Objekten befestigt werden kann, somit der Position ermittelt und diese in einer Szene verwendbar macht.</w:t>
      </w:r>
    </w:p>
    <w:p w:rsidR="006053F5" w:rsidRDefault="006053F5" w:rsidP="006053F5">
      <w:r>
        <w:rPr>
          <w:noProof/>
          <w:lang w:eastAsia="de-DE"/>
        </w:rPr>
        <mc:AlternateContent>
          <mc:Choice Requires="wpg">
            <w:drawing>
              <wp:inline distT="0" distB="0" distL="0" distR="0" wp14:anchorId="08E2121F" wp14:editId="63DDEAD4">
                <wp:extent cx="4457700" cy="2762923"/>
                <wp:effectExtent l="0" t="0" r="0" b="0"/>
                <wp:docPr id="21" name="Gruppieren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2762923"/>
                          <a:chOff x="0" y="0"/>
                          <a:chExt cx="44577" cy="27629"/>
                        </a:xfrm>
                      </wpg:grpSpPr>
                      <pic:pic xmlns:pic="http://schemas.openxmlformats.org/drawingml/2006/picture">
                        <pic:nvPicPr>
                          <pic:cNvPr id="22" name="Grafik 22" descr="https://www.vive.com/media/filer_public/d1/ec/d1ecfd2e-4bed-479f-9c18-2e81c8b952ad/tracker-s03.png"/>
                          <pic:cNvPicPr>
                            <a:picLocks noChangeAspect="1"/>
                          </pic:cNvPicPr>
                        </pic:nvPicPr>
                        <pic:blipFill>
                          <a:blip r:embed="rId31" cstate="print">
                            <a:extLst>
                              <a:ext uri="{28A0092B-C50C-407E-A947-70E740481C1C}">
                                <a14:useLocalDpi xmlns:a14="http://schemas.microsoft.com/office/drawing/2010/main" val="0"/>
                              </a:ext>
                            </a:extLst>
                          </a:blip>
                          <a:srcRect l="12396" r="10248"/>
                          <a:stretch>
                            <a:fillRect/>
                          </a:stretch>
                        </pic:blipFill>
                        <pic:spPr bwMode="auto">
                          <a:xfrm>
                            <a:off x="0" y="0"/>
                            <a:ext cx="44577" cy="24955"/>
                          </a:xfrm>
                          <a:prstGeom prst="rect">
                            <a:avLst/>
                          </a:prstGeom>
                          <a:noFill/>
                          <a:extLst>
                            <a:ext uri="{909E8E84-426E-40DD-AFC4-6F175D3DCCD1}">
                              <a14:hiddenFill xmlns:a14="http://schemas.microsoft.com/office/drawing/2010/main">
                                <a:solidFill>
                                  <a:srgbClr val="FFFFFF"/>
                                </a:solidFill>
                              </a14:hiddenFill>
                            </a:ext>
                          </a:extLst>
                        </pic:spPr>
                      </pic:pic>
                      <wps:wsp>
                        <wps:cNvPr id="23" name="Textfeld 23"/>
                        <wps:cNvSpPr txBox="1">
                          <a:spLocks noChangeArrowheads="1"/>
                        </wps:cNvSpPr>
                        <wps:spPr bwMode="auto">
                          <a:xfrm>
                            <a:off x="0" y="25045"/>
                            <a:ext cx="4457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4985" w:rsidRDefault="003F4985" w:rsidP="006053F5">
                              <w:pPr>
                                <w:pStyle w:val="Beschriftung"/>
                                <w:rPr>
                                  <w:noProof/>
                                  <w:sz w:val="24"/>
                                </w:rPr>
                              </w:pPr>
                              <w:bookmarkStart w:id="92" w:name="_Ref487634684"/>
                              <w:bookmarkStart w:id="93" w:name="_Toc487716285"/>
                              <w:r>
                                <w:t xml:space="preserve">Abbildung </w:t>
                              </w:r>
                              <w:fldSimple w:instr=" SEQ Abbildung \* ARABIC ">
                                <w:r w:rsidR="00A931BA">
                                  <w:rPr>
                                    <w:noProof/>
                                  </w:rPr>
                                  <w:t>10</w:t>
                                </w:r>
                              </w:fldSimple>
                              <w:bookmarkEnd w:id="92"/>
                              <w:r>
                                <w:t xml:space="preserve">: Vive </w:t>
                              </w:r>
                              <w:proofErr w:type="spellStart"/>
                              <w:r>
                                <w:t>Tracker</w:t>
                              </w:r>
                              <w:bookmarkEnd w:id="93"/>
                              <w:proofErr w:type="spellEnd"/>
                            </w:p>
                          </w:txbxContent>
                        </wps:txbx>
                        <wps:bodyPr rot="0" vert="horz" wrap="square" lIns="0" tIns="0" rIns="0" bIns="0" anchor="t" anchorCtr="0" upright="1">
                          <a:spAutoFit/>
                        </wps:bodyPr>
                      </wps:wsp>
                    </wpg:wgp>
                  </a:graphicData>
                </a:graphic>
              </wp:inline>
            </w:drawing>
          </mc:Choice>
          <mc:Fallback>
            <w:pict>
              <v:group id="Gruppieren 21" o:spid="_x0000_s1055" style="width:351pt;height:217.55pt;mso-position-horizontal-relative:char;mso-position-vertical-relative:line" coordsize="44577,27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">
                <v:shape id="Grafik 22" o:spid="_x0000_s1056" type="#_x0000_t75" alt="https://www.vive.com/media/filer_public/d1/ec/d1ecfd2e-4bed-479f-9c18-2e81c8b952ad/tracker-s03.png" style="position:absolute;width:44577;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Ck7FAAAA2wAAAA8AAABkcnMvZG93bnJldi54bWxEj91qwkAUhO8LvsNyBO/qxlSrRFeRQlGp&#10;FPx5gEP2mA1mz4bsNiZ9+m6h0MthZr5hVpvOVqKlxpeOFUzGCQji3OmSCwXXy/vzAoQPyBorx6Sg&#10;Jw+b9eBphZl2Dz5Rew6FiBD2GSowIdSZlD43ZNGPXU0cvZtrLIYom0LqBh8RbiuZJsmrtFhyXDBY&#10;05uh/H7+sgrux0nbt3W/+/x4+c4P08OsNPOZUqNht12CCNSF//Bfe68VpCn8fok/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GQpOxQAAANsAAAAPAAAAAAAAAAAAAAAA&#10;AJ8CAABkcnMvZG93bnJldi54bWxQSwUGAAAAAAQABAD3AAAAkQMAAAAA&#10;">
                  <v:imagedata r:id="rId32" o:title="tracker-s03" cropleft="8124f" cropright="6716f"/>
                  <v:path arrowok="t"/>
                </v:shape>
                <v:shape id="Textfeld 23" o:spid="_x0000_s1057" type="#_x0000_t202" style="position:absolute;top:25045;width:44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3F4985" w:rsidRDefault="003F4985" w:rsidP="006053F5">
                        <w:pPr>
                          <w:pStyle w:val="Beschriftung"/>
                          <w:rPr>
                            <w:noProof/>
                            <w:sz w:val="24"/>
                          </w:rPr>
                        </w:pPr>
                        <w:bookmarkStart w:id="94" w:name="_Ref487634684"/>
                        <w:bookmarkStart w:id="95" w:name="_Toc487716285"/>
                        <w:r>
                          <w:t xml:space="preserve">Abbildung </w:t>
                        </w:r>
                        <w:fldSimple w:instr=" SEQ Abbildung \* ARABIC ">
                          <w:r w:rsidR="00A931BA">
                            <w:rPr>
                              <w:noProof/>
                            </w:rPr>
                            <w:t>10</w:t>
                          </w:r>
                        </w:fldSimple>
                        <w:bookmarkEnd w:id="94"/>
                        <w:r>
                          <w:t xml:space="preserve">: Vive </w:t>
                        </w:r>
                        <w:proofErr w:type="spellStart"/>
                        <w:r>
                          <w:t>Tracker</w:t>
                        </w:r>
                        <w:bookmarkEnd w:id="95"/>
                        <w:proofErr w:type="spellEnd"/>
                      </w:p>
                    </w:txbxContent>
                  </v:textbox>
                </v:shape>
                <w10:anchorlock/>
              </v:group>
            </w:pict>
          </mc:Fallback>
        </mc:AlternateContent>
      </w:r>
    </w:p>
    <w:p w:rsidR="006053F5" w:rsidRDefault="006053F5" w:rsidP="006053F5">
      <w:r>
        <w:t>Eine zusätzliche kleine Verbesserung, wäre die Möglichkeiten aus der Szene heraus Objekte von egal welchem Ort auf dem PC zu laden, auch von externen Datenträgern wie USB-Sticks.</w:t>
      </w:r>
    </w:p>
    <w:p w:rsidR="006053F5" w:rsidRDefault="006053F5" w:rsidP="006053F5">
      <w:pPr>
        <w:pStyle w:val="berschrift3"/>
        <w:numPr>
          <w:ilvl w:val="2"/>
          <w:numId w:val="8"/>
        </w:numPr>
        <w:ind w:left="720"/>
      </w:pPr>
      <w:r>
        <w:t>Upgrades</w:t>
      </w:r>
    </w:p>
    <w:p w:rsidR="006053F5" w:rsidRDefault="006053F5" w:rsidP="006053F5">
      <w:r>
        <w:t xml:space="preserve">Der Einsatz neuer Technologien, um eine </w:t>
      </w:r>
      <w:proofErr w:type="spellStart"/>
      <w:r>
        <w:t>portablere</w:t>
      </w:r>
      <w:proofErr w:type="spellEnd"/>
      <w:r>
        <w:t xml:space="preserve"> Möglichkeit zu haben, wäre auch denkbar. So entwickelt HTC zurzeit eine VR Brille, die keinen PC mehr benötigt und deswegen an vielen Orten benutzt werden könnte. Auch die </w:t>
      </w:r>
      <w:proofErr w:type="spellStart"/>
      <w:r>
        <w:t>Hololense</w:t>
      </w:r>
      <w:proofErr w:type="spellEnd"/>
      <w:r>
        <w:t xml:space="preserve"> wäre ein denkbares Upgrade, wenn sie bezahlbarer und frei verfügbar wird, um Portabilität zu gewährleisten. Mit der </w:t>
      </w:r>
      <w:proofErr w:type="spellStart"/>
      <w:r>
        <w:t>Hololense</w:t>
      </w:r>
      <w:proofErr w:type="spellEnd"/>
      <w:r>
        <w:t xml:space="preserve"> hätte man außerdem den Umstieg zu </w:t>
      </w:r>
      <w:proofErr w:type="spellStart"/>
      <w:r>
        <w:t>Augmented</w:t>
      </w:r>
      <w:proofErr w:type="spellEnd"/>
      <w:r>
        <w:t xml:space="preserve"> Reality, womit man alles in der realen Welt um sich herum wahrnimmt während man immer noch virtuelle Objekte einfügen kann.</w:t>
      </w:r>
      <w:r w:rsidR="00721B33">
        <w:t xml:space="preserve"> In den kommenden Jahren dürften </w:t>
      </w:r>
      <w:r w:rsidR="00721B33">
        <w:lastRenderedPageBreak/>
        <w:t>sowohl in dem Bereich der portablen VR wie auch AR</w:t>
      </w:r>
      <w:r w:rsidR="004A4C5A">
        <w:fldChar w:fldCharType="begin"/>
      </w:r>
      <w:r w:rsidR="004A4C5A">
        <w:instrText xml:space="preserve"> XE "</w:instrText>
      </w:r>
      <w:r w:rsidR="004A4C5A" w:rsidRPr="00CF594A">
        <w:instrText>AR</w:instrText>
      </w:r>
      <w:r w:rsidR="004A4C5A">
        <w:instrText>" \t "</w:instrText>
      </w:r>
      <w:proofErr w:type="spellStart"/>
      <w:r w:rsidR="004A4C5A" w:rsidRPr="00383812">
        <w:rPr>
          <w:rFonts w:asciiTheme="minorHAnsi" w:hAnsiTheme="minorHAnsi"/>
          <w:i/>
        </w:rPr>
        <w:instrText>Augmented</w:instrText>
      </w:r>
      <w:proofErr w:type="spellEnd"/>
      <w:r w:rsidR="004A4C5A" w:rsidRPr="00383812">
        <w:rPr>
          <w:rFonts w:asciiTheme="minorHAnsi" w:hAnsiTheme="minorHAnsi"/>
          <w:i/>
        </w:rPr>
        <w:instrText xml:space="preserve"> Reality</w:instrText>
      </w:r>
      <w:r w:rsidR="004A4C5A">
        <w:instrText xml:space="preserve">" </w:instrText>
      </w:r>
      <w:r w:rsidR="004A4C5A">
        <w:fldChar w:fldCharType="end"/>
      </w:r>
      <w:r w:rsidR="00721B33">
        <w:t xml:space="preserve"> Brillen noch weitere Anbieter Produkte entwickeln, sodass die Auswahl größer und die Preise höchstwahrscheinlich geringer werden. Auch die Entwicklung ganz neuer Technologien könnten Möglichkeiten für ein Upgrade bieten.</w:t>
      </w:r>
    </w:p>
    <w:p w:rsidR="00E5454F" w:rsidRDefault="00E5454F" w:rsidP="00E5454F">
      <w:pPr>
        <w:sectPr w:rsidR="00E5454F" w:rsidSect="00D50E20">
          <w:pgSz w:w="11906" w:h="16838"/>
          <w:pgMar w:top="1418" w:right="1418" w:bottom="1418" w:left="1418" w:header="709" w:footer="709" w:gutter="0"/>
          <w:pgNumType w:start="1"/>
          <w:cols w:space="708"/>
          <w:docGrid w:linePitch="360"/>
        </w:sectPr>
      </w:pPr>
    </w:p>
    <w:p w:rsidR="006A3A8F" w:rsidRDefault="006A3A8F" w:rsidP="006A3A8F">
      <w:pPr>
        <w:pStyle w:val="Untertitel"/>
      </w:pPr>
      <w:r>
        <w:lastRenderedPageBreak/>
        <w:t>Abbildungsverzeichnis</w:t>
      </w:r>
    </w:p>
    <w:p w:rsidR="00865962" w:rsidRDefault="00E5454F">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\c "Abbildung" </w:instrText>
      </w:r>
      <w:r>
        <w:fldChar w:fldCharType="separate"/>
      </w:r>
      <w:r w:rsidR="00865962">
        <w:rPr>
          <w:noProof/>
        </w:rPr>
        <w:t>Abbildung 1: Schema des Sytemaufbaus</w:t>
      </w:r>
      <w:r w:rsidR="00865962">
        <w:rPr>
          <w:noProof/>
        </w:rPr>
        <w:tab/>
      </w:r>
      <w:r w:rsidR="00865962">
        <w:rPr>
          <w:noProof/>
        </w:rPr>
        <w:fldChar w:fldCharType="begin"/>
      </w:r>
      <w:r w:rsidR="00865962">
        <w:rPr>
          <w:noProof/>
        </w:rPr>
        <w:instrText xml:space="preserve"> PAGEREF _Toc487716276 \h </w:instrText>
      </w:r>
      <w:r w:rsidR="00865962">
        <w:rPr>
          <w:noProof/>
        </w:rPr>
      </w:r>
      <w:r w:rsidR="00865962">
        <w:rPr>
          <w:noProof/>
        </w:rPr>
        <w:fldChar w:fldCharType="separate"/>
      </w:r>
      <w:r w:rsidR="00865962">
        <w:rPr>
          <w:noProof/>
        </w:rPr>
        <w:t>13</w:t>
      </w:r>
      <w:r w:rsidR="00865962">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Pr>
          <w:noProof/>
        </w:rPr>
        <w:t>Abbildung 2: Kinect 2 for Windows</w:t>
      </w:r>
      <w:r>
        <w:rPr>
          <w:noProof/>
        </w:rPr>
        <w:tab/>
      </w:r>
      <w:r>
        <w:rPr>
          <w:noProof/>
        </w:rPr>
        <w:fldChar w:fldCharType="begin"/>
      </w:r>
      <w:r>
        <w:rPr>
          <w:noProof/>
        </w:rPr>
        <w:instrText xml:space="preserve"> PAGEREF _Toc487716277 \h </w:instrText>
      </w:r>
      <w:r>
        <w:rPr>
          <w:noProof/>
        </w:rPr>
      </w:r>
      <w:r>
        <w:rPr>
          <w:noProof/>
        </w:rPr>
        <w:fldChar w:fldCharType="separate"/>
      </w:r>
      <w:r>
        <w:rPr>
          <w:noProof/>
        </w:rPr>
        <w:t>14</w:t>
      </w:r>
      <w:r>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Pr>
          <w:noProof/>
        </w:rPr>
        <w:t>Abbildung 3: Kinect Erkennung</w:t>
      </w:r>
      <w:r>
        <w:rPr>
          <w:noProof/>
        </w:rPr>
        <w:tab/>
      </w:r>
      <w:r>
        <w:rPr>
          <w:noProof/>
        </w:rPr>
        <w:fldChar w:fldCharType="begin"/>
      </w:r>
      <w:r>
        <w:rPr>
          <w:noProof/>
        </w:rPr>
        <w:instrText xml:space="preserve"> PAGEREF _Toc487716278 \h </w:instrText>
      </w:r>
      <w:r>
        <w:rPr>
          <w:noProof/>
        </w:rPr>
      </w:r>
      <w:r>
        <w:rPr>
          <w:noProof/>
        </w:rPr>
        <w:fldChar w:fldCharType="separate"/>
      </w:r>
      <w:r>
        <w:rPr>
          <w:noProof/>
        </w:rPr>
        <w:t>15</w:t>
      </w:r>
      <w:r>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Pr>
          <w:noProof/>
        </w:rPr>
        <w:t>Abbildung 4: Zwei Möglichkeiten des Motion Tracking</w:t>
      </w:r>
      <w:r>
        <w:rPr>
          <w:noProof/>
        </w:rPr>
        <w:tab/>
      </w:r>
      <w:r>
        <w:rPr>
          <w:noProof/>
        </w:rPr>
        <w:fldChar w:fldCharType="begin"/>
      </w:r>
      <w:r>
        <w:rPr>
          <w:noProof/>
        </w:rPr>
        <w:instrText xml:space="preserve"> PAGEREF _Toc487716279 \h </w:instrText>
      </w:r>
      <w:r>
        <w:rPr>
          <w:noProof/>
        </w:rPr>
      </w:r>
      <w:r>
        <w:rPr>
          <w:noProof/>
        </w:rPr>
        <w:fldChar w:fldCharType="separate"/>
      </w:r>
      <w:r>
        <w:rPr>
          <w:noProof/>
        </w:rPr>
        <w:t>17</w:t>
      </w:r>
      <w:r>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Pr>
          <w:noProof/>
        </w:rPr>
        <w:t>Abbildung 5: Vive Kontroller</w:t>
      </w:r>
      <w:r>
        <w:rPr>
          <w:noProof/>
        </w:rPr>
        <w:tab/>
      </w:r>
      <w:r>
        <w:rPr>
          <w:noProof/>
        </w:rPr>
        <w:fldChar w:fldCharType="begin"/>
      </w:r>
      <w:r>
        <w:rPr>
          <w:noProof/>
        </w:rPr>
        <w:instrText xml:space="preserve"> PAGEREF _Toc487716280 \h </w:instrText>
      </w:r>
      <w:r>
        <w:rPr>
          <w:noProof/>
        </w:rPr>
      </w:r>
      <w:r>
        <w:rPr>
          <w:noProof/>
        </w:rPr>
        <w:fldChar w:fldCharType="separate"/>
      </w:r>
      <w:r>
        <w:rPr>
          <w:noProof/>
        </w:rPr>
        <w:t>17</w:t>
      </w:r>
      <w:r>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Pr>
          <w:noProof/>
        </w:rPr>
        <w:t>Abbildung 6: Samsung Gear VR</w:t>
      </w:r>
      <w:r>
        <w:rPr>
          <w:noProof/>
        </w:rPr>
        <w:tab/>
      </w:r>
      <w:r>
        <w:rPr>
          <w:noProof/>
        </w:rPr>
        <w:fldChar w:fldCharType="begin"/>
      </w:r>
      <w:r>
        <w:rPr>
          <w:noProof/>
        </w:rPr>
        <w:instrText xml:space="preserve"> PAGEREF _Toc487716281 \h </w:instrText>
      </w:r>
      <w:r>
        <w:rPr>
          <w:noProof/>
        </w:rPr>
      </w:r>
      <w:r>
        <w:rPr>
          <w:noProof/>
        </w:rPr>
        <w:fldChar w:fldCharType="separate"/>
      </w:r>
      <w:r>
        <w:rPr>
          <w:noProof/>
        </w:rPr>
        <w:t>19</w:t>
      </w:r>
      <w:r>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sidRPr="00865962">
        <w:rPr>
          <w:noProof/>
        </w:rPr>
        <w:t>Abbildung 7: Playstation VR Headset</w:t>
      </w:r>
      <w:r>
        <w:rPr>
          <w:noProof/>
        </w:rPr>
        <w:tab/>
      </w:r>
      <w:r>
        <w:rPr>
          <w:noProof/>
        </w:rPr>
        <w:fldChar w:fldCharType="begin"/>
      </w:r>
      <w:r>
        <w:rPr>
          <w:noProof/>
        </w:rPr>
        <w:instrText xml:space="preserve"> PAGEREF _Toc487716282 \h </w:instrText>
      </w:r>
      <w:r>
        <w:rPr>
          <w:noProof/>
        </w:rPr>
      </w:r>
      <w:r>
        <w:rPr>
          <w:noProof/>
        </w:rPr>
        <w:fldChar w:fldCharType="separate"/>
      </w:r>
      <w:r>
        <w:rPr>
          <w:noProof/>
        </w:rPr>
        <w:t>20</w:t>
      </w:r>
      <w:r>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Pr>
          <w:noProof/>
        </w:rPr>
        <w:t>Abbildung 8: Oculus Rift</w:t>
      </w:r>
      <w:r>
        <w:rPr>
          <w:noProof/>
        </w:rPr>
        <w:tab/>
      </w:r>
      <w:r>
        <w:rPr>
          <w:noProof/>
        </w:rPr>
        <w:fldChar w:fldCharType="begin"/>
      </w:r>
      <w:r>
        <w:rPr>
          <w:noProof/>
        </w:rPr>
        <w:instrText xml:space="preserve"> PAGEREF _Toc487716283 \h </w:instrText>
      </w:r>
      <w:r>
        <w:rPr>
          <w:noProof/>
        </w:rPr>
      </w:r>
      <w:r>
        <w:rPr>
          <w:noProof/>
        </w:rPr>
        <w:fldChar w:fldCharType="separate"/>
      </w:r>
      <w:r>
        <w:rPr>
          <w:noProof/>
        </w:rPr>
        <w:t>21</w:t>
      </w:r>
      <w:r>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Pr>
          <w:noProof/>
        </w:rPr>
        <w:t>Abbildung 9: HTC Vive</w:t>
      </w:r>
      <w:r>
        <w:rPr>
          <w:noProof/>
        </w:rPr>
        <w:tab/>
      </w:r>
      <w:r>
        <w:rPr>
          <w:noProof/>
        </w:rPr>
        <w:fldChar w:fldCharType="begin"/>
      </w:r>
      <w:r>
        <w:rPr>
          <w:noProof/>
        </w:rPr>
        <w:instrText xml:space="preserve"> PAGEREF _Toc487716284 \h </w:instrText>
      </w:r>
      <w:r>
        <w:rPr>
          <w:noProof/>
        </w:rPr>
      </w:r>
      <w:r>
        <w:rPr>
          <w:noProof/>
        </w:rPr>
        <w:fldChar w:fldCharType="separate"/>
      </w:r>
      <w:r>
        <w:rPr>
          <w:noProof/>
        </w:rPr>
        <w:t>22</w:t>
      </w:r>
      <w:r>
        <w:rPr>
          <w:noProof/>
        </w:rPr>
        <w:fldChar w:fldCharType="end"/>
      </w:r>
    </w:p>
    <w:p w:rsidR="00865962" w:rsidRDefault="00865962">
      <w:pPr>
        <w:pStyle w:val="Abbildungsverzeichnis"/>
        <w:tabs>
          <w:tab w:val="right" w:leader="dot" w:pos="9060"/>
        </w:tabs>
        <w:rPr>
          <w:rFonts w:asciiTheme="minorHAnsi" w:eastAsiaTheme="minorEastAsia" w:hAnsiTheme="minorHAnsi"/>
          <w:noProof/>
          <w:sz w:val="22"/>
          <w:lang w:eastAsia="de-DE"/>
        </w:rPr>
      </w:pPr>
      <w:r>
        <w:rPr>
          <w:noProof/>
        </w:rPr>
        <w:t>Abbildung 10: Vive Tracker</w:t>
      </w:r>
      <w:r>
        <w:rPr>
          <w:noProof/>
        </w:rPr>
        <w:tab/>
      </w:r>
      <w:r>
        <w:rPr>
          <w:noProof/>
        </w:rPr>
        <w:fldChar w:fldCharType="begin"/>
      </w:r>
      <w:r>
        <w:rPr>
          <w:noProof/>
        </w:rPr>
        <w:instrText xml:space="preserve"> PAGEREF _Toc487716285 \h </w:instrText>
      </w:r>
      <w:r>
        <w:rPr>
          <w:noProof/>
        </w:rPr>
      </w:r>
      <w:r>
        <w:rPr>
          <w:noProof/>
        </w:rPr>
        <w:fldChar w:fldCharType="separate"/>
      </w:r>
      <w:r>
        <w:rPr>
          <w:noProof/>
        </w:rPr>
        <w:t>30</w:t>
      </w:r>
      <w:r>
        <w:rPr>
          <w:noProof/>
        </w:rPr>
        <w:fldChar w:fldCharType="end"/>
      </w:r>
    </w:p>
    <w:p w:rsidR="00127443" w:rsidRDefault="00E5454F" w:rsidP="00865962">
      <w:r>
        <w:fldChar w:fldCharType="end"/>
      </w:r>
      <w:r w:rsidR="00127443">
        <w:br w:type="page"/>
      </w:r>
    </w:p>
    <w:p w:rsidR="00127443" w:rsidRDefault="00127443" w:rsidP="00127443">
      <w:pPr>
        <w:pStyle w:val="Untertitel"/>
      </w:pPr>
      <w:r>
        <w:lastRenderedPageBreak/>
        <w:t>Literaturverzeichnis</w:t>
      </w:r>
    </w:p>
    <w:p w:rsidR="00127443" w:rsidRDefault="00127443" w:rsidP="00127443">
      <w:pPr>
        <w:pStyle w:val="Literaturverzeichnis"/>
        <w:ind w:left="720" w:hanging="720"/>
        <w:rPr>
          <w:noProof/>
        </w:rPr>
      </w:pPr>
      <w:r>
        <w:fldChar w:fldCharType="begin"/>
      </w:r>
      <w:r>
        <w:instrText xml:space="preserve"> BIBLIOGRAPHY  \l 1031 </w:instrText>
      </w:r>
      <w:r>
        <w:fldChar w:fldCharType="separate"/>
      </w:r>
      <w:r>
        <w:rPr>
          <w:noProof/>
        </w:rPr>
        <w:t xml:space="preserve">Microsoft. (13. Juli 2017). </w:t>
      </w:r>
      <w:r>
        <w:rPr>
          <w:i/>
          <w:iCs/>
          <w:noProof/>
        </w:rPr>
        <w:t>Kinect-Hardware</w:t>
      </w:r>
      <w:r>
        <w:rPr>
          <w:noProof/>
        </w:rPr>
        <w:t>. (Microsoft) Abgerufen am 13. Juli 2017 von https://developer.microsoft.com/de-de/windows/kinect/hardware</w:t>
      </w:r>
    </w:p>
    <w:p w:rsidR="00127443" w:rsidRPr="00E5454F" w:rsidRDefault="00127443" w:rsidP="00127443">
      <w:r>
        <w:fldChar w:fldCharType="end"/>
      </w:r>
    </w:p>
    <w:sectPr w:rsidR="00127443" w:rsidRPr="00E5454F" w:rsidSect="00D50E20">
      <w:footerReference w:type="default" r:id="rId33"/>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1A86" w:rsidRDefault="00121A86" w:rsidP="00D50E20">
      <w:pPr>
        <w:spacing w:after="0" w:line="240" w:lineRule="auto"/>
      </w:pPr>
      <w:r>
        <w:separator/>
      </w:r>
    </w:p>
  </w:endnote>
  <w:endnote w:type="continuationSeparator" w:id="0">
    <w:p w:rsidR="00121A86" w:rsidRDefault="00121A86" w:rsidP="00D50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7539207"/>
      <w:docPartObj>
        <w:docPartGallery w:val="Page Numbers (Bottom of Page)"/>
        <w:docPartUnique/>
      </w:docPartObj>
    </w:sdtPr>
    <w:sdtContent>
      <w:p w:rsidR="003F4985" w:rsidRDefault="003F4985">
        <w:pPr>
          <w:pStyle w:val="Fuzeile"/>
          <w:jc w:val="right"/>
        </w:pPr>
        <w:r>
          <w:fldChar w:fldCharType="begin"/>
        </w:r>
        <w:r>
          <w:instrText>PAGE   \* MERGEFORMAT</w:instrText>
        </w:r>
        <w:r>
          <w:fldChar w:fldCharType="separate"/>
        </w:r>
        <w:r w:rsidR="00A17C94">
          <w:rPr>
            <w:noProof/>
          </w:rPr>
          <w:t>16</w:t>
        </w:r>
        <w:r>
          <w:fldChar w:fldCharType="end"/>
        </w:r>
      </w:p>
    </w:sdtContent>
  </w:sdt>
  <w:p w:rsidR="003F4985" w:rsidRDefault="003F4985">
    <w:pPr>
      <w:pStyle w:val="Fuzeile"/>
    </w:pPr>
    <w:r>
      <w:t>Nico Kubasta, Patrick Ziegeldorf</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9078831"/>
      <w:docPartObj>
        <w:docPartGallery w:val="Page Numbers (Bottom of Page)"/>
        <w:docPartUnique/>
      </w:docPartObj>
    </w:sdtPr>
    <w:sdtContent>
      <w:p w:rsidR="003F4985" w:rsidRDefault="003F4985">
        <w:pPr>
          <w:pStyle w:val="Fuzeile"/>
          <w:jc w:val="right"/>
        </w:pPr>
        <w:r>
          <w:fldChar w:fldCharType="begin"/>
        </w:r>
        <w:r>
          <w:instrText xml:space="preserve"> PAGE  \* ROMAN  \* MERGEFORMAT </w:instrText>
        </w:r>
        <w:r>
          <w:fldChar w:fldCharType="separate"/>
        </w:r>
        <w:r w:rsidR="00A17C94">
          <w:rPr>
            <w:noProof/>
          </w:rPr>
          <w:t>II</w:t>
        </w:r>
        <w:r>
          <w:fldChar w:fldCharType="end"/>
        </w:r>
      </w:p>
    </w:sdtContent>
  </w:sdt>
  <w:p w:rsidR="003F4985" w:rsidRDefault="003F4985">
    <w:pPr>
      <w:pStyle w:val="Fuzeile"/>
    </w:pPr>
    <w:r>
      <w:t>Nico Kubasta, Patrick Ziegeldorf</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1A86" w:rsidRDefault="00121A86" w:rsidP="00D50E20">
      <w:pPr>
        <w:spacing w:after="0" w:line="240" w:lineRule="auto"/>
      </w:pPr>
      <w:r>
        <w:separator/>
      </w:r>
    </w:p>
  </w:footnote>
  <w:footnote w:type="continuationSeparator" w:id="0">
    <w:p w:rsidR="00121A86" w:rsidRDefault="00121A86" w:rsidP="00D50E20">
      <w:pPr>
        <w:spacing w:after="0" w:line="240" w:lineRule="auto"/>
      </w:pPr>
      <w:r>
        <w:continuationSeparator/>
      </w:r>
    </w:p>
  </w:footnote>
  <w:footnote w:id="1">
    <w:p w:rsidR="00A931BA" w:rsidRDefault="00A931BA">
      <w:pPr>
        <w:pStyle w:val="Funotentext"/>
      </w:pPr>
      <w:r>
        <w:rPr>
          <w:rStyle w:val="Funotenzeichen"/>
        </w:rPr>
        <w:footnoteRef/>
      </w:r>
      <w:r>
        <w:t xml:space="preserve"> </w:t>
      </w:r>
      <w:hyperlink r:id="rId1" w:history="1">
        <w:r w:rsidR="006835A3" w:rsidRPr="008421EF">
          <w:rPr>
            <w:rStyle w:val="Hyperlink"/>
          </w:rPr>
          <w:t>https://1.f.ix.de/imgs/18/1/2/7/0/2/7/8/Kinect-5d0e062ea99ee253.jpeg</w:t>
        </w:r>
      </w:hyperlink>
      <w:r w:rsidR="006835A3">
        <w:t xml:space="preserve"> - 13.07.2017</w:t>
      </w:r>
    </w:p>
  </w:footnote>
  <w:footnote w:id="2">
    <w:p w:rsidR="00127443" w:rsidRDefault="00127443">
      <w:pPr>
        <w:pStyle w:val="Funotentext"/>
      </w:pPr>
      <w:r>
        <w:rPr>
          <w:rStyle w:val="Funotenzeichen"/>
        </w:rPr>
        <w:footnoteRef/>
      </w:r>
      <w:r>
        <w:t xml:space="preserve"> </w:t>
      </w:r>
      <w:hyperlink r:id="rId2" w:history="1">
        <w:r w:rsidRPr="008421EF">
          <w:rPr>
            <w:rStyle w:val="Hyperlink"/>
          </w:rPr>
          <w:t>https://1.f.ix.de/imgs/18/1/2/7/0/2/7/8/Track-b4e19a7f169eda66.png</w:t>
        </w:r>
      </w:hyperlink>
      <w:r>
        <w:t xml:space="preserve"> - 13.07.2017</w:t>
      </w:r>
    </w:p>
  </w:footnote>
  <w:footnote w:id="3">
    <w:p w:rsidR="00127443" w:rsidRDefault="00127443">
      <w:pPr>
        <w:pStyle w:val="Funotentext"/>
      </w:pPr>
      <w:r>
        <w:rPr>
          <w:rStyle w:val="Funotenzeichen"/>
        </w:rPr>
        <w:footnoteRef/>
      </w:r>
      <w:r>
        <w:t xml:space="preserve"> </w:t>
      </w:r>
      <w:sdt>
        <w:sdtPr>
          <w:id w:val="1276521164"/>
          <w:citation/>
        </w:sdtPr>
        <w:sdtContent>
          <w:r>
            <w:fldChar w:fldCharType="begin"/>
          </w:r>
          <w:r>
            <w:instrText xml:space="preserve"> CITATION Mic17 \l 1031 </w:instrText>
          </w:r>
          <w:r>
            <w:fldChar w:fldCharType="separate"/>
          </w:r>
          <w:r>
            <w:rPr>
              <w:noProof/>
            </w:rPr>
            <w:t>(Microsoft, 2017)</w:t>
          </w:r>
          <w:r>
            <w:fldChar w:fldCharType="end"/>
          </w:r>
        </w:sdtContent>
      </w:sdt>
    </w:p>
  </w:footnote>
  <w:footnote w:id="4">
    <w:p w:rsidR="003F4985" w:rsidRDefault="003F4985">
      <w:pPr>
        <w:pStyle w:val="Funotentext"/>
      </w:pPr>
      <w:r>
        <w:rPr>
          <w:rStyle w:val="Funotenzeichen"/>
        </w:rPr>
        <w:footnoteRef/>
      </w:r>
      <w:r>
        <w:t xml:space="preserve"> </w:t>
      </w:r>
      <w:hyperlink r:id="rId3" w:history="1">
        <w:r w:rsidRPr="00852A4F">
          <w:rPr>
            <w:rStyle w:val="Hyperlink"/>
          </w:rPr>
          <w:t>https://www.vive.com/media/filer_public/f7/e1/f7e1eb16-6a14-4707-a82b-c9f7024ba161/base_station_01.jpg</w:t>
        </w:r>
      </w:hyperlink>
      <w:r>
        <w:t xml:space="preserve"> - </w:t>
      </w:r>
      <w:hyperlink r:id="rId4" w:history="1">
        <w:r w:rsidRPr="00852A4F">
          <w:rPr>
            <w:rStyle w:val="Hyperlink"/>
            <w:noProof/>
          </w:rPr>
          <w:t>http://www.virtuix.com/wp-content/uploads/2014/12/omni_product.png</w:t>
        </w:r>
      </w:hyperlink>
      <w:r>
        <w:rPr>
          <w:noProof/>
        </w:rPr>
        <w:t xml:space="preserve"> - 09.07.2017</w:t>
      </w:r>
    </w:p>
  </w:footnote>
  <w:footnote w:id="5">
    <w:p w:rsidR="003F4985" w:rsidRDefault="003F4985">
      <w:pPr>
        <w:pStyle w:val="Funotentext"/>
      </w:pPr>
      <w:r>
        <w:rPr>
          <w:rStyle w:val="Funotenzeichen"/>
        </w:rPr>
        <w:footnoteRef/>
      </w:r>
      <w:r>
        <w:t xml:space="preserve"> </w:t>
      </w:r>
      <w:hyperlink r:id="rId5" w:history="1">
        <w:r w:rsidRPr="00852A4F">
          <w:rPr>
            <w:rStyle w:val="Hyperlink"/>
          </w:rPr>
          <w:t>https://www.vive.com/media/filer_public/ac/85/ac8560e4-8d7f-42b6-9394-8fa6d5064b4e/controller_01.jpg</w:t>
        </w:r>
      </w:hyperlink>
      <w:r>
        <w:t xml:space="preserve"> -</w:t>
      </w:r>
      <w:r w:rsidRPr="00A83E57">
        <w:t xml:space="preserve"> 09.07.2017</w:t>
      </w:r>
    </w:p>
  </w:footnote>
  <w:footnote w:id="6">
    <w:p w:rsidR="003F4985" w:rsidRDefault="003F4985">
      <w:pPr>
        <w:pStyle w:val="Funotentext"/>
      </w:pPr>
      <w:r>
        <w:rPr>
          <w:rStyle w:val="Funotenzeichen"/>
        </w:rPr>
        <w:footnoteRef/>
      </w:r>
      <w:r>
        <w:t xml:space="preserve"> </w:t>
      </w:r>
      <w:hyperlink r:id="rId6" w:history="1">
        <w:r w:rsidRPr="00852A4F">
          <w:rPr>
            <w:rStyle w:val="Hyperlink"/>
          </w:rPr>
          <w:t>http://www.samsung.com/common/img/galaxynote4/micro/feature/gearvr/imagination_0.jpg</w:t>
        </w:r>
      </w:hyperlink>
      <w:r>
        <w:t xml:space="preserve"> - 10.07.2017</w:t>
      </w:r>
    </w:p>
  </w:footnote>
  <w:footnote w:id="7">
    <w:p w:rsidR="003F4985" w:rsidRPr="00E96AC0" w:rsidRDefault="003F4985">
      <w:pPr>
        <w:pStyle w:val="Funotentext"/>
      </w:pPr>
      <w:r>
        <w:rPr>
          <w:rStyle w:val="Funotenzeichen"/>
        </w:rPr>
        <w:footnoteRef/>
      </w:r>
      <w:r>
        <w:t xml:space="preserve"> </w:t>
      </w:r>
      <w:hyperlink r:id="rId7" w:history="1">
        <w:r w:rsidRPr="00852A4F">
          <w:rPr>
            <w:rStyle w:val="Hyperlink"/>
          </w:rPr>
          <w:t>http://picscdn.redblue.de/doi/pixelboxx-mss-70945115/fee_786_587_png/SONY-PlayStation-VR-Virtual-Reality-Brille</w:t>
        </w:r>
      </w:hyperlink>
      <w:r>
        <w:t xml:space="preserve"> -</w:t>
      </w:r>
      <w:r w:rsidRPr="00E96AC0">
        <w:t xml:space="preserve"> 10.07.2017</w:t>
      </w:r>
    </w:p>
  </w:footnote>
  <w:footnote w:id="8">
    <w:p w:rsidR="003F4985" w:rsidRDefault="003F4985">
      <w:pPr>
        <w:pStyle w:val="Funotentext"/>
      </w:pPr>
      <w:r>
        <w:rPr>
          <w:rStyle w:val="Funotenzeichen"/>
        </w:rPr>
        <w:footnoteRef/>
      </w:r>
      <w:r>
        <w:t xml:space="preserve"> </w:t>
      </w:r>
      <w:hyperlink r:id="rId8" w:history="1">
        <w:r w:rsidRPr="00852A4F">
          <w:rPr>
            <w:rStyle w:val="Hyperlink"/>
            <w:noProof/>
          </w:rPr>
          <w:t>http://picscdn.redblue.de/doi/pixelboxx-mss-70863644/fee_786_587_png/OCULUS-Rift-VR-Virtual-Reality-Headset</w:t>
        </w:r>
      </w:hyperlink>
      <w:r>
        <w:rPr>
          <w:noProof/>
        </w:rPr>
        <w:t xml:space="preserve"> - 10.07.2017</w:t>
      </w:r>
    </w:p>
  </w:footnote>
  <w:footnote w:id="9">
    <w:p w:rsidR="003F4985" w:rsidRDefault="003F4985">
      <w:pPr>
        <w:pStyle w:val="Funotentext"/>
      </w:pPr>
      <w:r>
        <w:rPr>
          <w:rStyle w:val="Funotenzeichen"/>
        </w:rPr>
        <w:footnoteRef/>
      </w:r>
      <w:r>
        <w:t xml:space="preserve"> </w:t>
      </w:r>
      <w:hyperlink r:id="rId9" w:history="1">
        <w:r w:rsidRPr="00852A4F">
          <w:rPr>
            <w:rStyle w:val="Hyperlink"/>
          </w:rPr>
          <w:t>http://picscdn.redblue.de/doi/pixelboxx-mss-72183776/fee_786_587_png/HTC-Vive-Virtual-Reality-Brille-inkl.-Star-Trek%3A-Bridge-Crew</w:t>
        </w:r>
      </w:hyperlink>
      <w:r>
        <w:t xml:space="preserve"> - 10.07.2017</w:t>
      </w:r>
    </w:p>
  </w:footnote>
  <w:footnote w:id="10">
    <w:p w:rsidR="003F4985" w:rsidRDefault="003F4985">
      <w:pPr>
        <w:pStyle w:val="Funotentext"/>
      </w:pPr>
      <w:r>
        <w:rPr>
          <w:rStyle w:val="Funotenzeichen"/>
        </w:rPr>
        <w:footnoteRef/>
      </w:r>
      <w:r>
        <w:t xml:space="preserve"> </w:t>
      </w:r>
      <w:hyperlink r:id="rId10" w:history="1">
        <w:r w:rsidRPr="00852A4F">
          <w:rPr>
            <w:rStyle w:val="Hyperlink"/>
          </w:rPr>
          <w:t>https://www.vive.com/media/filer_public/d1/ec/d1ecfd2e-4bed-479f-9c18-2e81c8b952ad/tracker-s03.png</w:t>
        </w:r>
      </w:hyperlink>
      <w:r>
        <w:t xml:space="preserve"> - 11.07.2017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el"/>
      <w:tag w:val=""/>
      <w:id w:val="-1167937287"/>
      <w:placeholder>
        <w:docPart w:val="0A7E289DFE3D4176AC57BC2522DA2D44"/>
      </w:placeholder>
      <w:dataBinding w:prefixMappings="xmlns:ns0='http://purl.org/dc/elements/1.1/' xmlns:ns1='http://schemas.openxmlformats.org/package/2006/metadata/core-properties' " w:xpath="/ns1:coreProperties[1]/ns0:title[1]" w:storeItemID="{6C3C8BC8-F283-45AE-878A-BAB7291924A1}"/>
      <w:text/>
    </w:sdtPr>
    <w:sdtContent>
      <w:p w:rsidR="003F4985" w:rsidRDefault="003F4985" w:rsidP="00E53D90">
        <w:pPr>
          <w:pStyle w:val="Kopfzeile"/>
          <w:jc w:val="center"/>
        </w:pPr>
        <w:r>
          <w:t>Technologieupgrade für das Stereo X Labor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0D2AFA"/>
    <w:multiLevelType w:val="multilevel"/>
    <w:tmpl w:val="C13A487A"/>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DB42CFE"/>
    <w:multiLevelType w:val="multilevel"/>
    <w:tmpl w:val="ED3A4C2A"/>
    <w:styleLink w:val="Kapitelundnummerierteberschriften"/>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63DF3444"/>
    <w:multiLevelType w:val="multilevel"/>
    <w:tmpl w:val="D256A712"/>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lvlRestart w:val="0"/>
      <w:suff w:val="nothing"/>
      <w:lvlText w:val="%1.%2.%3  "/>
      <w:lvlJc w:val="left"/>
      <w:pPr>
        <w:ind w:left="0" w:firstLine="0"/>
      </w:pPr>
      <w:rPr>
        <w:rFonts w:hint="default"/>
      </w:rPr>
    </w:lvl>
    <w:lvl w:ilvl="3">
      <w:start w:val="1"/>
      <w:numFmt w:val="decimal"/>
      <w:lvlRestart w:val="0"/>
      <w:suff w:val="nothing"/>
      <w:lvlText w:val="%1.%2.%3.%4  "/>
      <w:lvlJc w:val="left"/>
      <w:pPr>
        <w:ind w:left="0" w:firstLine="0"/>
      </w:pPr>
      <w:rPr>
        <w:rFonts w:hint="default"/>
      </w:rPr>
    </w:lvl>
    <w:lvl w:ilvl="4">
      <w:start w:val="1"/>
      <w:numFmt w:val="decimal"/>
      <w:lvlRestart w:val="0"/>
      <w:suff w:val="nothing"/>
      <w:lvlText w:val="%1.%2.%3.%4.%5  "/>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695C38AC"/>
    <w:multiLevelType w:val="multilevel"/>
    <w:tmpl w:val="1ACEC088"/>
    <w:lvl w:ilvl="0">
      <w:start w:val="1"/>
      <w:numFmt w:val="decimal"/>
      <w:suff w:val="space"/>
      <w:lvlText w:val="Kapitel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73BF326D"/>
    <w:multiLevelType w:val="multilevel"/>
    <w:tmpl w:val="A112D11C"/>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76FA2D34"/>
    <w:multiLevelType w:val="multilevel"/>
    <w:tmpl w:val="87C8A12A"/>
    <w:lvl w:ilvl="0">
      <w:start w:val="1"/>
      <w:numFmt w:val="decimal"/>
      <w:pStyle w:val="berschrift1"/>
      <w:lvlText w:val="Kapitel %1  "/>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004"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abstractNumId w:val="5"/>
  </w:num>
  <w:num w:numId="2">
    <w:abstractNumId w:val="0"/>
  </w:num>
  <w:num w:numId="3">
    <w:abstractNumId w:val="1"/>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EA1"/>
    <w:rsid w:val="00033E8B"/>
    <w:rsid w:val="00055F71"/>
    <w:rsid w:val="000573A0"/>
    <w:rsid w:val="000A13D3"/>
    <w:rsid w:val="000C1AB1"/>
    <w:rsid w:val="00121A86"/>
    <w:rsid w:val="00123A89"/>
    <w:rsid w:val="00127443"/>
    <w:rsid w:val="001832E5"/>
    <w:rsid w:val="001A4E4D"/>
    <w:rsid w:val="001A67A6"/>
    <w:rsid w:val="00203EA1"/>
    <w:rsid w:val="00275CB2"/>
    <w:rsid w:val="0028548F"/>
    <w:rsid w:val="002C5805"/>
    <w:rsid w:val="002D2E6B"/>
    <w:rsid w:val="0034068B"/>
    <w:rsid w:val="00341472"/>
    <w:rsid w:val="003608CF"/>
    <w:rsid w:val="003658E1"/>
    <w:rsid w:val="003B69D3"/>
    <w:rsid w:val="003F4985"/>
    <w:rsid w:val="00417175"/>
    <w:rsid w:val="004273A9"/>
    <w:rsid w:val="00473544"/>
    <w:rsid w:val="00496511"/>
    <w:rsid w:val="004969BD"/>
    <w:rsid w:val="004A4C5A"/>
    <w:rsid w:val="005065EE"/>
    <w:rsid w:val="005435C1"/>
    <w:rsid w:val="005732C3"/>
    <w:rsid w:val="005D09C4"/>
    <w:rsid w:val="006053F5"/>
    <w:rsid w:val="006163D9"/>
    <w:rsid w:val="006503A1"/>
    <w:rsid w:val="006835A3"/>
    <w:rsid w:val="006A3A8F"/>
    <w:rsid w:val="006B6F27"/>
    <w:rsid w:val="006D716A"/>
    <w:rsid w:val="006E2527"/>
    <w:rsid w:val="00721B33"/>
    <w:rsid w:val="00755651"/>
    <w:rsid w:val="0075591C"/>
    <w:rsid w:val="00782A03"/>
    <w:rsid w:val="00791EAC"/>
    <w:rsid w:val="007C03A1"/>
    <w:rsid w:val="007C71F5"/>
    <w:rsid w:val="007D5F44"/>
    <w:rsid w:val="00803F5A"/>
    <w:rsid w:val="00865962"/>
    <w:rsid w:val="00891353"/>
    <w:rsid w:val="008B1D95"/>
    <w:rsid w:val="008D2374"/>
    <w:rsid w:val="008F544A"/>
    <w:rsid w:val="0092071E"/>
    <w:rsid w:val="00934A94"/>
    <w:rsid w:val="00936B69"/>
    <w:rsid w:val="0094093B"/>
    <w:rsid w:val="009C2236"/>
    <w:rsid w:val="00A17C94"/>
    <w:rsid w:val="00A25F5C"/>
    <w:rsid w:val="00A26DB8"/>
    <w:rsid w:val="00A54244"/>
    <w:rsid w:val="00A5686D"/>
    <w:rsid w:val="00A76CA5"/>
    <w:rsid w:val="00A90C1C"/>
    <w:rsid w:val="00A931BA"/>
    <w:rsid w:val="00A95E03"/>
    <w:rsid w:val="00A97C4E"/>
    <w:rsid w:val="00AA0676"/>
    <w:rsid w:val="00AA6CA8"/>
    <w:rsid w:val="00AB32B5"/>
    <w:rsid w:val="00AC39A9"/>
    <w:rsid w:val="00AD55F3"/>
    <w:rsid w:val="00AD7220"/>
    <w:rsid w:val="00B33D21"/>
    <w:rsid w:val="00B63663"/>
    <w:rsid w:val="00BA1D9D"/>
    <w:rsid w:val="00BA5C82"/>
    <w:rsid w:val="00BB6401"/>
    <w:rsid w:val="00BD170D"/>
    <w:rsid w:val="00C037F2"/>
    <w:rsid w:val="00C05282"/>
    <w:rsid w:val="00C102C1"/>
    <w:rsid w:val="00C13BAD"/>
    <w:rsid w:val="00C40D77"/>
    <w:rsid w:val="00C474B3"/>
    <w:rsid w:val="00C517E0"/>
    <w:rsid w:val="00C52DB7"/>
    <w:rsid w:val="00C90168"/>
    <w:rsid w:val="00C905D8"/>
    <w:rsid w:val="00D32AED"/>
    <w:rsid w:val="00D50E20"/>
    <w:rsid w:val="00D80E8C"/>
    <w:rsid w:val="00DC57DB"/>
    <w:rsid w:val="00DD7797"/>
    <w:rsid w:val="00DF273F"/>
    <w:rsid w:val="00E04B15"/>
    <w:rsid w:val="00E0573A"/>
    <w:rsid w:val="00E06529"/>
    <w:rsid w:val="00E36E97"/>
    <w:rsid w:val="00E53D90"/>
    <w:rsid w:val="00E5454F"/>
    <w:rsid w:val="00E57449"/>
    <w:rsid w:val="00E96AC0"/>
    <w:rsid w:val="00EA4074"/>
    <w:rsid w:val="00EB1064"/>
    <w:rsid w:val="00ED6902"/>
    <w:rsid w:val="00EE5FA3"/>
    <w:rsid w:val="00F1196C"/>
    <w:rsid w:val="00F821AF"/>
    <w:rsid w:val="00FA143B"/>
    <w:rsid w:val="00FA4840"/>
    <w:rsid w:val="00FD292B"/>
    <w:rsid w:val="00FF65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03EA1"/>
    <w:pPr>
      <w:spacing w:line="360" w:lineRule="auto"/>
    </w:pPr>
    <w:rPr>
      <w:rFonts w:ascii="Arial" w:hAnsi="Arial"/>
      <w:sz w:val="24"/>
    </w:rPr>
  </w:style>
  <w:style w:type="paragraph" w:styleId="berschrift1">
    <w:name w:val="heading 1"/>
    <w:basedOn w:val="Standard"/>
    <w:next w:val="Standard"/>
    <w:link w:val="berschrift1Zchn"/>
    <w:uiPriority w:val="9"/>
    <w:qFormat/>
    <w:rsid w:val="00203EA1"/>
    <w:pPr>
      <w:keepNext/>
      <w:keepLines/>
      <w:numPr>
        <w:numId w:val="1"/>
      </w:numPr>
      <w:spacing w:before="240" w:after="0"/>
      <w:jc w:val="center"/>
      <w:outlineLvl w:val="0"/>
    </w:pPr>
    <w:rPr>
      <w:rFonts w:eastAsiaTheme="majorEastAsia" w:cs="Arial"/>
      <w:sz w:val="52"/>
      <w:szCs w:val="32"/>
    </w:rPr>
  </w:style>
  <w:style w:type="paragraph" w:styleId="berschrift2">
    <w:name w:val="heading 2"/>
    <w:basedOn w:val="Standard"/>
    <w:next w:val="Standard"/>
    <w:link w:val="berschrift2Zchn"/>
    <w:uiPriority w:val="9"/>
    <w:unhideWhenUsed/>
    <w:qFormat/>
    <w:rsid w:val="00203EA1"/>
    <w:pPr>
      <w:keepNext/>
      <w:keepLines/>
      <w:numPr>
        <w:ilvl w:val="1"/>
        <w:numId w:val="1"/>
      </w:numPr>
      <w:spacing w:before="40" w:after="0"/>
      <w:outlineLvl w:val="1"/>
    </w:pPr>
    <w:rPr>
      <w:rFonts w:eastAsiaTheme="majorEastAsia" w:cs="Arial"/>
      <w:sz w:val="32"/>
      <w:szCs w:val="26"/>
    </w:rPr>
  </w:style>
  <w:style w:type="paragraph" w:styleId="berschrift3">
    <w:name w:val="heading 3"/>
    <w:basedOn w:val="Standard"/>
    <w:next w:val="Standard"/>
    <w:link w:val="berschrift3Zchn"/>
    <w:uiPriority w:val="9"/>
    <w:unhideWhenUsed/>
    <w:qFormat/>
    <w:rsid w:val="00D50E20"/>
    <w:pPr>
      <w:keepNext/>
      <w:keepLines/>
      <w:numPr>
        <w:ilvl w:val="2"/>
        <w:numId w:val="1"/>
      </w:numPr>
      <w:spacing w:before="40" w:after="0"/>
      <w:ind w:left="720"/>
      <w:outlineLvl w:val="2"/>
    </w:pPr>
    <w:rPr>
      <w:rFonts w:eastAsiaTheme="majorEastAsia" w:cs="Arial"/>
      <w:sz w:val="28"/>
      <w:szCs w:val="24"/>
    </w:rPr>
  </w:style>
  <w:style w:type="paragraph" w:styleId="berschrift4">
    <w:name w:val="heading 4"/>
    <w:basedOn w:val="Standard"/>
    <w:next w:val="Standard"/>
    <w:link w:val="berschrift4Zchn"/>
    <w:uiPriority w:val="9"/>
    <w:unhideWhenUsed/>
    <w:qFormat/>
    <w:rsid w:val="00A26DB8"/>
    <w:pPr>
      <w:keepNext/>
      <w:keepLines/>
      <w:numPr>
        <w:ilvl w:val="3"/>
        <w:numId w:val="1"/>
      </w:numPr>
      <w:spacing w:before="40" w:after="0"/>
      <w:outlineLvl w:val="3"/>
    </w:pPr>
    <w:rPr>
      <w:rFonts w:eastAsiaTheme="majorEastAsia" w:cs="Arial"/>
      <w:szCs w:val="24"/>
    </w:rPr>
  </w:style>
  <w:style w:type="paragraph" w:styleId="berschrift5">
    <w:name w:val="heading 5"/>
    <w:basedOn w:val="Standard"/>
    <w:next w:val="Standard"/>
    <w:link w:val="berschrift5Zchn"/>
    <w:uiPriority w:val="9"/>
    <w:semiHidden/>
    <w:unhideWhenUsed/>
    <w:qFormat/>
    <w:rsid w:val="00203E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03E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03E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03E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03E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03EA1"/>
    <w:pPr>
      <w:spacing w:after="0" w:line="240" w:lineRule="auto"/>
      <w:contextualSpacing/>
      <w:jc w:val="center"/>
    </w:pPr>
    <w:rPr>
      <w:rFonts w:eastAsiaTheme="majorEastAsia" w:cs="Arial"/>
      <w:spacing w:val="-10"/>
      <w:kern w:val="28"/>
      <w:sz w:val="56"/>
      <w:szCs w:val="56"/>
    </w:rPr>
  </w:style>
  <w:style w:type="character" w:customStyle="1" w:styleId="TitelZchn">
    <w:name w:val="Titel Zchn"/>
    <w:basedOn w:val="Absatz-Standardschriftart"/>
    <w:link w:val="Titel"/>
    <w:uiPriority w:val="10"/>
    <w:rsid w:val="00203EA1"/>
    <w:rPr>
      <w:rFonts w:ascii="Arial" w:eastAsiaTheme="majorEastAsia" w:hAnsi="Arial" w:cs="Arial"/>
      <w:spacing w:val="-10"/>
      <w:kern w:val="28"/>
      <w:sz w:val="56"/>
      <w:szCs w:val="56"/>
    </w:rPr>
  </w:style>
  <w:style w:type="paragraph" w:styleId="KeinLeerraum">
    <w:name w:val="No Spacing"/>
    <w:uiPriority w:val="1"/>
    <w:qFormat/>
    <w:rsid w:val="00203EA1"/>
    <w:pPr>
      <w:spacing w:after="0" w:line="240" w:lineRule="auto"/>
    </w:pPr>
    <w:rPr>
      <w:lang w:val="en-GB"/>
    </w:rPr>
  </w:style>
  <w:style w:type="paragraph" w:styleId="Untertitel">
    <w:name w:val="Subtitle"/>
    <w:basedOn w:val="Standard"/>
    <w:next w:val="Standard"/>
    <w:link w:val="UntertitelZchn"/>
    <w:uiPriority w:val="11"/>
    <w:qFormat/>
    <w:rsid w:val="00203EA1"/>
    <w:pPr>
      <w:numPr>
        <w:ilvl w:val="1"/>
      </w:numPr>
      <w:pBdr>
        <w:bottom w:val="single" w:sz="4" w:space="1" w:color="auto"/>
      </w:pBdr>
      <w:spacing w:after="240" w:line="240" w:lineRule="auto"/>
    </w:pPr>
    <w:rPr>
      <w:rFonts w:eastAsiaTheme="minorEastAsia" w:cs="Arial"/>
      <w:spacing w:val="15"/>
      <w:sz w:val="36"/>
    </w:rPr>
  </w:style>
  <w:style w:type="character" w:customStyle="1" w:styleId="UntertitelZchn">
    <w:name w:val="Untertitel Zchn"/>
    <w:basedOn w:val="Absatz-Standardschriftart"/>
    <w:link w:val="Untertitel"/>
    <w:uiPriority w:val="11"/>
    <w:rsid w:val="00203EA1"/>
    <w:rPr>
      <w:rFonts w:ascii="Arial" w:eastAsiaTheme="minorEastAsia" w:hAnsi="Arial" w:cs="Arial"/>
      <w:spacing w:val="15"/>
      <w:sz w:val="36"/>
    </w:rPr>
  </w:style>
  <w:style w:type="character" w:customStyle="1" w:styleId="berschrift1Zchn">
    <w:name w:val="Überschrift 1 Zchn"/>
    <w:basedOn w:val="Absatz-Standardschriftart"/>
    <w:link w:val="berschrift1"/>
    <w:uiPriority w:val="9"/>
    <w:rsid w:val="00203EA1"/>
    <w:rPr>
      <w:rFonts w:ascii="Arial" w:eastAsiaTheme="majorEastAsia" w:hAnsi="Arial" w:cs="Arial"/>
      <w:sz w:val="52"/>
      <w:szCs w:val="32"/>
    </w:rPr>
  </w:style>
  <w:style w:type="character" w:customStyle="1" w:styleId="berschrift2Zchn">
    <w:name w:val="Überschrift 2 Zchn"/>
    <w:basedOn w:val="Absatz-Standardschriftart"/>
    <w:link w:val="berschrift2"/>
    <w:uiPriority w:val="9"/>
    <w:rsid w:val="00203EA1"/>
    <w:rPr>
      <w:rFonts w:ascii="Arial" w:eastAsiaTheme="majorEastAsia" w:hAnsi="Arial" w:cs="Arial"/>
      <w:sz w:val="32"/>
      <w:szCs w:val="26"/>
      <w:lang w:val="en-GB"/>
    </w:rPr>
  </w:style>
  <w:style w:type="character" w:customStyle="1" w:styleId="berschrift3Zchn">
    <w:name w:val="Überschrift 3 Zchn"/>
    <w:basedOn w:val="Absatz-Standardschriftart"/>
    <w:link w:val="berschrift3"/>
    <w:uiPriority w:val="9"/>
    <w:rsid w:val="00D50E20"/>
    <w:rPr>
      <w:rFonts w:ascii="Arial" w:eastAsiaTheme="majorEastAsia" w:hAnsi="Arial" w:cs="Arial"/>
      <w:sz w:val="28"/>
      <w:szCs w:val="24"/>
      <w:lang w:val="en-GB"/>
    </w:rPr>
  </w:style>
  <w:style w:type="character" w:customStyle="1" w:styleId="berschrift4Zchn">
    <w:name w:val="Überschrift 4 Zchn"/>
    <w:basedOn w:val="Absatz-Standardschriftart"/>
    <w:link w:val="berschrift4"/>
    <w:uiPriority w:val="9"/>
    <w:rsid w:val="00A26DB8"/>
    <w:rPr>
      <w:rFonts w:ascii="Arial" w:eastAsiaTheme="majorEastAsia" w:hAnsi="Arial" w:cs="Arial"/>
      <w:sz w:val="24"/>
      <w:szCs w:val="24"/>
    </w:rPr>
  </w:style>
  <w:style w:type="character" w:customStyle="1" w:styleId="berschrift5Zchn">
    <w:name w:val="Überschrift 5 Zchn"/>
    <w:basedOn w:val="Absatz-Standardschriftart"/>
    <w:link w:val="berschrift5"/>
    <w:uiPriority w:val="9"/>
    <w:semiHidden/>
    <w:rsid w:val="00203EA1"/>
    <w:rPr>
      <w:rFonts w:asciiTheme="majorHAnsi" w:eastAsiaTheme="majorEastAsia" w:hAnsiTheme="majorHAnsi" w:cstheme="majorBidi"/>
      <w:color w:val="2F5496" w:themeColor="accent1" w:themeShade="BF"/>
      <w:sz w:val="24"/>
      <w:lang w:val="en-GB"/>
    </w:rPr>
  </w:style>
  <w:style w:type="character" w:customStyle="1" w:styleId="berschrift6Zchn">
    <w:name w:val="Überschrift 6 Zchn"/>
    <w:basedOn w:val="Absatz-Standardschriftart"/>
    <w:link w:val="berschrift6"/>
    <w:uiPriority w:val="9"/>
    <w:semiHidden/>
    <w:rsid w:val="00203EA1"/>
    <w:rPr>
      <w:rFonts w:asciiTheme="majorHAnsi" w:eastAsiaTheme="majorEastAsia" w:hAnsiTheme="majorHAnsi" w:cstheme="majorBidi"/>
      <w:color w:val="1F3763" w:themeColor="accent1" w:themeShade="7F"/>
      <w:sz w:val="24"/>
      <w:lang w:val="en-GB"/>
    </w:rPr>
  </w:style>
  <w:style w:type="character" w:customStyle="1" w:styleId="berschrift7Zchn">
    <w:name w:val="Überschrift 7 Zchn"/>
    <w:basedOn w:val="Absatz-Standardschriftart"/>
    <w:link w:val="berschrift7"/>
    <w:uiPriority w:val="9"/>
    <w:semiHidden/>
    <w:rsid w:val="00203EA1"/>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203EA1"/>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203EA1"/>
    <w:rPr>
      <w:rFonts w:asciiTheme="majorHAnsi" w:eastAsiaTheme="majorEastAsia" w:hAnsiTheme="majorHAnsi" w:cstheme="majorBidi"/>
      <w:i/>
      <w:iCs/>
      <w:color w:val="272727" w:themeColor="text1" w:themeTint="D8"/>
      <w:sz w:val="21"/>
      <w:szCs w:val="21"/>
      <w:lang w:val="en-GB"/>
    </w:rPr>
  </w:style>
  <w:style w:type="numbering" w:customStyle="1" w:styleId="Kapitelundnummerierteberschriften">
    <w:name w:val="Kapitel und nummerierte Überschriften"/>
    <w:uiPriority w:val="99"/>
    <w:rsid w:val="00203EA1"/>
    <w:pPr>
      <w:numPr>
        <w:numId w:val="3"/>
      </w:numPr>
    </w:pPr>
  </w:style>
  <w:style w:type="paragraph" w:styleId="Verzeichnis2">
    <w:name w:val="toc 2"/>
    <w:basedOn w:val="Standard"/>
    <w:next w:val="Standard"/>
    <w:autoRedefine/>
    <w:uiPriority w:val="39"/>
    <w:unhideWhenUsed/>
    <w:rsid w:val="00D50E20"/>
    <w:pPr>
      <w:spacing w:after="100"/>
      <w:ind w:left="240"/>
    </w:pPr>
  </w:style>
  <w:style w:type="paragraph" w:styleId="Verzeichnis1">
    <w:name w:val="toc 1"/>
    <w:basedOn w:val="Standard"/>
    <w:next w:val="Standard"/>
    <w:autoRedefine/>
    <w:uiPriority w:val="39"/>
    <w:unhideWhenUsed/>
    <w:rsid w:val="00D50E20"/>
    <w:pPr>
      <w:spacing w:after="100"/>
    </w:pPr>
  </w:style>
  <w:style w:type="paragraph" w:styleId="Verzeichnis3">
    <w:name w:val="toc 3"/>
    <w:basedOn w:val="Standard"/>
    <w:next w:val="Standard"/>
    <w:autoRedefine/>
    <w:uiPriority w:val="39"/>
    <w:unhideWhenUsed/>
    <w:rsid w:val="00D50E20"/>
    <w:pPr>
      <w:spacing w:after="100"/>
      <w:ind w:left="480"/>
    </w:pPr>
  </w:style>
  <w:style w:type="character" w:styleId="Hyperlink">
    <w:name w:val="Hyperlink"/>
    <w:basedOn w:val="Absatz-Standardschriftart"/>
    <w:uiPriority w:val="99"/>
    <w:unhideWhenUsed/>
    <w:rsid w:val="00D50E20"/>
    <w:rPr>
      <w:color w:val="0563C1" w:themeColor="hyperlink"/>
      <w:u w:val="single"/>
    </w:rPr>
  </w:style>
  <w:style w:type="paragraph" w:styleId="Kopfzeile">
    <w:name w:val="header"/>
    <w:basedOn w:val="Standard"/>
    <w:link w:val="KopfzeileZchn"/>
    <w:uiPriority w:val="99"/>
    <w:unhideWhenUsed/>
    <w:rsid w:val="00D50E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0E20"/>
    <w:rPr>
      <w:rFonts w:ascii="Arial" w:hAnsi="Arial"/>
      <w:sz w:val="24"/>
      <w:lang w:val="en-GB"/>
    </w:rPr>
  </w:style>
  <w:style w:type="paragraph" w:styleId="Fuzeile">
    <w:name w:val="footer"/>
    <w:basedOn w:val="Standard"/>
    <w:link w:val="FuzeileZchn"/>
    <w:uiPriority w:val="99"/>
    <w:unhideWhenUsed/>
    <w:rsid w:val="00D50E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0E20"/>
    <w:rPr>
      <w:rFonts w:ascii="Arial" w:hAnsi="Arial"/>
      <w:sz w:val="24"/>
      <w:lang w:val="en-GB"/>
    </w:rPr>
  </w:style>
  <w:style w:type="character" w:styleId="Platzhaltertext">
    <w:name w:val="Placeholder Text"/>
    <w:basedOn w:val="Absatz-Standardschriftart"/>
    <w:uiPriority w:val="99"/>
    <w:semiHidden/>
    <w:rsid w:val="00D50E20"/>
    <w:rPr>
      <w:color w:val="808080"/>
    </w:rPr>
  </w:style>
  <w:style w:type="paragraph" w:styleId="Sprechblasentext">
    <w:name w:val="Balloon Text"/>
    <w:basedOn w:val="Standard"/>
    <w:link w:val="SprechblasentextZchn"/>
    <w:uiPriority w:val="99"/>
    <w:semiHidden/>
    <w:unhideWhenUsed/>
    <w:rsid w:val="00A26DB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DB8"/>
    <w:rPr>
      <w:rFonts w:ascii="Tahoma" w:hAnsi="Tahoma" w:cs="Tahoma"/>
      <w:sz w:val="16"/>
      <w:szCs w:val="16"/>
    </w:rPr>
  </w:style>
  <w:style w:type="paragraph" w:styleId="Beschriftung">
    <w:name w:val="caption"/>
    <w:basedOn w:val="Standard"/>
    <w:next w:val="Standard"/>
    <w:uiPriority w:val="35"/>
    <w:unhideWhenUsed/>
    <w:qFormat/>
    <w:rsid w:val="00B63663"/>
    <w:pPr>
      <w:spacing w:after="200" w:line="240" w:lineRule="auto"/>
    </w:pPr>
    <w:rPr>
      <w:b/>
      <w:bCs/>
      <w:color w:val="4472C4" w:themeColor="accent1"/>
      <w:sz w:val="18"/>
      <w:szCs w:val="18"/>
    </w:rPr>
  </w:style>
  <w:style w:type="paragraph" w:styleId="Abbildungsverzeichnis">
    <w:name w:val="table of figures"/>
    <w:basedOn w:val="Standard"/>
    <w:next w:val="Standard"/>
    <w:uiPriority w:val="99"/>
    <w:unhideWhenUsed/>
    <w:rsid w:val="00E5454F"/>
    <w:pPr>
      <w:spacing w:after="0"/>
    </w:pPr>
  </w:style>
  <w:style w:type="paragraph" w:styleId="Funotentext">
    <w:name w:val="footnote text"/>
    <w:basedOn w:val="Standard"/>
    <w:link w:val="FunotentextZchn"/>
    <w:uiPriority w:val="99"/>
    <w:semiHidden/>
    <w:unhideWhenUsed/>
    <w:rsid w:val="000A13D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A13D3"/>
    <w:rPr>
      <w:rFonts w:ascii="Arial" w:hAnsi="Arial"/>
      <w:sz w:val="20"/>
      <w:szCs w:val="20"/>
    </w:rPr>
  </w:style>
  <w:style w:type="character" w:styleId="Funotenzeichen">
    <w:name w:val="footnote reference"/>
    <w:basedOn w:val="Absatz-Standardschriftart"/>
    <w:uiPriority w:val="99"/>
    <w:semiHidden/>
    <w:unhideWhenUsed/>
    <w:rsid w:val="000A13D3"/>
    <w:rPr>
      <w:vertAlign w:val="superscript"/>
    </w:rPr>
  </w:style>
  <w:style w:type="paragraph" w:styleId="Index2">
    <w:name w:val="index 2"/>
    <w:basedOn w:val="Standard"/>
    <w:next w:val="Standard"/>
    <w:autoRedefine/>
    <w:uiPriority w:val="99"/>
    <w:unhideWhenUsed/>
    <w:rsid w:val="003F4985"/>
    <w:pPr>
      <w:spacing w:after="0"/>
      <w:ind w:left="480" w:hanging="240"/>
    </w:pPr>
    <w:rPr>
      <w:rFonts w:asciiTheme="minorHAnsi" w:hAnsiTheme="minorHAnsi"/>
      <w:sz w:val="20"/>
      <w:szCs w:val="20"/>
    </w:rPr>
  </w:style>
  <w:style w:type="paragraph" w:styleId="Index1">
    <w:name w:val="index 1"/>
    <w:basedOn w:val="Standard"/>
    <w:next w:val="Standard"/>
    <w:autoRedefine/>
    <w:uiPriority w:val="99"/>
    <w:unhideWhenUsed/>
    <w:rsid w:val="004A4C5A"/>
    <w:pPr>
      <w:tabs>
        <w:tab w:val="right" w:leader="dot" w:pos="9060"/>
      </w:tabs>
      <w:spacing w:after="0"/>
    </w:pPr>
    <w:rPr>
      <w:szCs w:val="20"/>
    </w:rPr>
  </w:style>
  <w:style w:type="paragraph" w:styleId="Index3">
    <w:name w:val="index 3"/>
    <w:basedOn w:val="Standard"/>
    <w:next w:val="Standard"/>
    <w:autoRedefine/>
    <w:uiPriority w:val="99"/>
    <w:unhideWhenUsed/>
    <w:rsid w:val="003F4985"/>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3F4985"/>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3F4985"/>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3F4985"/>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3F4985"/>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3F4985"/>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3F4985"/>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3F4985"/>
    <w:pPr>
      <w:spacing w:after="0"/>
    </w:pPr>
    <w:rPr>
      <w:rFonts w:asciiTheme="minorHAnsi" w:hAnsiTheme="minorHAnsi"/>
      <w:sz w:val="20"/>
      <w:szCs w:val="20"/>
    </w:rPr>
  </w:style>
  <w:style w:type="paragraph" w:styleId="Literaturverzeichnis">
    <w:name w:val="Bibliography"/>
    <w:basedOn w:val="Standard"/>
    <w:next w:val="Standard"/>
    <w:uiPriority w:val="37"/>
    <w:unhideWhenUsed/>
    <w:rsid w:val="001274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03EA1"/>
    <w:pPr>
      <w:spacing w:line="360" w:lineRule="auto"/>
    </w:pPr>
    <w:rPr>
      <w:rFonts w:ascii="Arial" w:hAnsi="Arial"/>
      <w:sz w:val="24"/>
    </w:rPr>
  </w:style>
  <w:style w:type="paragraph" w:styleId="berschrift1">
    <w:name w:val="heading 1"/>
    <w:basedOn w:val="Standard"/>
    <w:next w:val="Standard"/>
    <w:link w:val="berschrift1Zchn"/>
    <w:uiPriority w:val="9"/>
    <w:qFormat/>
    <w:rsid w:val="00203EA1"/>
    <w:pPr>
      <w:keepNext/>
      <w:keepLines/>
      <w:numPr>
        <w:numId w:val="1"/>
      </w:numPr>
      <w:spacing w:before="240" w:after="0"/>
      <w:jc w:val="center"/>
      <w:outlineLvl w:val="0"/>
    </w:pPr>
    <w:rPr>
      <w:rFonts w:eastAsiaTheme="majorEastAsia" w:cs="Arial"/>
      <w:sz w:val="52"/>
      <w:szCs w:val="32"/>
    </w:rPr>
  </w:style>
  <w:style w:type="paragraph" w:styleId="berschrift2">
    <w:name w:val="heading 2"/>
    <w:basedOn w:val="Standard"/>
    <w:next w:val="Standard"/>
    <w:link w:val="berschrift2Zchn"/>
    <w:uiPriority w:val="9"/>
    <w:unhideWhenUsed/>
    <w:qFormat/>
    <w:rsid w:val="00203EA1"/>
    <w:pPr>
      <w:keepNext/>
      <w:keepLines/>
      <w:numPr>
        <w:ilvl w:val="1"/>
        <w:numId w:val="1"/>
      </w:numPr>
      <w:spacing w:before="40" w:after="0"/>
      <w:outlineLvl w:val="1"/>
    </w:pPr>
    <w:rPr>
      <w:rFonts w:eastAsiaTheme="majorEastAsia" w:cs="Arial"/>
      <w:sz w:val="32"/>
      <w:szCs w:val="26"/>
    </w:rPr>
  </w:style>
  <w:style w:type="paragraph" w:styleId="berschrift3">
    <w:name w:val="heading 3"/>
    <w:basedOn w:val="Standard"/>
    <w:next w:val="Standard"/>
    <w:link w:val="berschrift3Zchn"/>
    <w:uiPriority w:val="9"/>
    <w:unhideWhenUsed/>
    <w:qFormat/>
    <w:rsid w:val="00D50E20"/>
    <w:pPr>
      <w:keepNext/>
      <w:keepLines/>
      <w:numPr>
        <w:ilvl w:val="2"/>
        <w:numId w:val="1"/>
      </w:numPr>
      <w:spacing w:before="40" w:after="0"/>
      <w:ind w:left="720"/>
      <w:outlineLvl w:val="2"/>
    </w:pPr>
    <w:rPr>
      <w:rFonts w:eastAsiaTheme="majorEastAsia" w:cs="Arial"/>
      <w:sz w:val="28"/>
      <w:szCs w:val="24"/>
    </w:rPr>
  </w:style>
  <w:style w:type="paragraph" w:styleId="berschrift4">
    <w:name w:val="heading 4"/>
    <w:basedOn w:val="Standard"/>
    <w:next w:val="Standard"/>
    <w:link w:val="berschrift4Zchn"/>
    <w:uiPriority w:val="9"/>
    <w:unhideWhenUsed/>
    <w:qFormat/>
    <w:rsid w:val="00A26DB8"/>
    <w:pPr>
      <w:keepNext/>
      <w:keepLines/>
      <w:numPr>
        <w:ilvl w:val="3"/>
        <w:numId w:val="1"/>
      </w:numPr>
      <w:spacing w:before="40" w:after="0"/>
      <w:outlineLvl w:val="3"/>
    </w:pPr>
    <w:rPr>
      <w:rFonts w:eastAsiaTheme="majorEastAsia" w:cs="Arial"/>
      <w:szCs w:val="24"/>
    </w:rPr>
  </w:style>
  <w:style w:type="paragraph" w:styleId="berschrift5">
    <w:name w:val="heading 5"/>
    <w:basedOn w:val="Standard"/>
    <w:next w:val="Standard"/>
    <w:link w:val="berschrift5Zchn"/>
    <w:uiPriority w:val="9"/>
    <w:semiHidden/>
    <w:unhideWhenUsed/>
    <w:qFormat/>
    <w:rsid w:val="00203E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03E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03E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03E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03E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03EA1"/>
    <w:pPr>
      <w:spacing w:after="0" w:line="240" w:lineRule="auto"/>
      <w:contextualSpacing/>
      <w:jc w:val="center"/>
    </w:pPr>
    <w:rPr>
      <w:rFonts w:eastAsiaTheme="majorEastAsia" w:cs="Arial"/>
      <w:spacing w:val="-10"/>
      <w:kern w:val="28"/>
      <w:sz w:val="56"/>
      <w:szCs w:val="56"/>
    </w:rPr>
  </w:style>
  <w:style w:type="character" w:customStyle="1" w:styleId="TitelZchn">
    <w:name w:val="Titel Zchn"/>
    <w:basedOn w:val="Absatz-Standardschriftart"/>
    <w:link w:val="Titel"/>
    <w:uiPriority w:val="10"/>
    <w:rsid w:val="00203EA1"/>
    <w:rPr>
      <w:rFonts w:ascii="Arial" w:eastAsiaTheme="majorEastAsia" w:hAnsi="Arial" w:cs="Arial"/>
      <w:spacing w:val="-10"/>
      <w:kern w:val="28"/>
      <w:sz w:val="56"/>
      <w:szCs w:val="56"/>
    </w:rPr>
  </w:style>
  <w:style w:type="paragraph" w:styleId="KeinLeerraum">
    <w:name w:val="No Spacing"/>
    <w:uiPriority w:val="1"/>
    <w:qFormat/>
    <w:rsid w:val="00203EA1"/>
    <w:pPr>
      <w:spacing w:after="0" w:line="240" w:lineRule="auto"/>
    </w:pPr>
    <w:rPr>
      <w:lang w:val="en-GB"/>
    </w:rPr>
  </w:style>
  <w:style w:type="paragraph" w:styleId="Untertitel">
    <w:name w:val="Subtitle"/>
    <w:basedOn w:val="Standard"/>
    <w:next w:val="Standard"/>
    <w:link w:val="UntertitelZchn"/>
    <w:uiPriority w:val="11"/>
    <w:qFormat/>
    <w:rsid w:val="00203EA1"/>
    <w:pPr>
      <w:numPr>
        <w:ilvl w:val="1"/>
      </w:numPr>
      <w:pBdr>
        <w:bottom w:val="single" w:sz="4" w:space="1" w:color="auto"/>
      </w:pBdr>
      <w:spacing w:after="240" w:line="240" w:lineRule="auto"/>
    </w:pPr>
    <w:rPr>
      <w:rFonts w:eastAsiaTheme="minorEastAsia" w:cs="Arial"/>
      <w:spacing w:val="15"/>
      <w:sz w:val="36"/>
    </w:rPr>
  </w:style>
  <w:style w:type="character" w:customStyle="1" w:styleId="UntertitelZchn">
    <w:name w:val="Untertitel Zchn"/>
    <w:basedOn w:val="Absatz-Standardschriftart"/>
    <w:link w:val="Untertitel"/>
    <w:uiPriority w:val="11"/>
    <w:rsid w:val="00203EA1"/>
    <w:rPr>
      <w:rFonts w:ascii="Arial" w:eastAsiaTheme="minorEastAsia" w:hAnsi="Arial" w:cs="Arial"/>
      <w:spacing w:val="15"/>
      <w:sz w:val="36"/>
    </w:rPr>
  </w:style>
  <w:style w:type="character" w:customStyle="1" w:styleId="berschrift1Zchn">
    <w:name w:val="Überschrift 1 Zchn"/>
    <w:basedOn w:val="Absatz-Standardschriftart"/>
    <w:link w:val="berschrift1"/>
    <w:uiPriority w:val="9"/>
    <w:rsid w:val="00203EA1"/>
    <w:rPr>
      <w:rFonts w:ascii="Arial" w:eastAsiaTheme="majorEastAsia" w:hAnsi="Arial" w:cs="Arial"/>
      <w:sz w:val="52"/>
      <w:szCs w:val="32"/>
    </w:rPr>
  </w:style>
  <w:style w:type="character" w:customStyle="1" w:styleId="berschrift2Zchn">
    <w:name w:val="Überschrift 2 Zchn"/>
    <w:basedOn w:val="Absatz-Standardschriftart"/>
    <w:link w:val="berschrift2"/>
    <w:uiPriority w:val="9"/>
    <w:rsid w:val="00203EA1"/>
    <w:rPr>
      <w:rFonts w:ascii="Arial" w:eastAsiaTheme="majorEastAsia" w:hAnsi="Arial" w:cs="Arial"/>
      <w:sz w:val="32"/>
      <w:szCs w:val="26"/>
      <w:lang w:val="en-GB"/>
    </w:rPr>
  </w:style>
  <w:style w:type="character" w:customStyle="1" w:styleId="berschrift3Zchn">
    <w:name w:val="Überschrift 3 Zchn"/>
    <w:basedOn w:val="Absatz-Standardschriftart"/>
    <w:link w:val="berschrift3"/>
    <w:uiPriority w:val="9"/>
    <w:rsid w:val="00D50E20"/>
    <w:rPr>
      <w:rFonts w:ascii="Arial" w:eastAsiaTheme="majorEastAsia" w:hAnsi="Arial" w:cs="Arial"/>
      <w:sz w:val="28"/>
      <w:szCs w:val="24"/>
      <w:lang w:val="en-GB"/>
    </w:rPr>
  </w:style>
  <w:style w:type="character" w:customStyle="1" w:styleId="berschrift4Zchn">
    <w:name w:val="Überschrift 4 Zchn"/>
    <w:basedOn w:val="Absatz-Standardschriftart"/>
    <w:link w:val="berschrift4"/>
    <w:uiPriority w:val="9"/>
    <w:rsid w:val="00A26DB8"/>
    <w:rPr>
      <w:rFonts w:ascii="Arial" w:eastAsiaTheme="majorEastAsia" w:hAnsi="Arial" w:cs="Arial"/>
      <w:sz w:val="24"/>
      <w:szCs w:val="24"/>
    </w:rPr>
  </w:style>
  <w:style w:type="character" w:customStyle="1" w:styleId="berschrift5Zchn">
    <w:name w:val="Überschrift 5 Zchn"/>
    <w:basedOn w:val="Absatz-Standardschriftart"/>
    <w:link w:val="berschrift5"/>
    <w:uiPriority w:val="9"/>
    <w:semiHidden/>
    <w:rsid w:val="00203EA1"/>
    <w:rPr>
      <w:rFonts w:asciiTheme="majorHAnsi" w:eastAsiaTheme="majorEastAsia" w:hAnsiTheme="majorHAnsi" w:cstheme="majorBidi"/>
      <w:color w:val="2F5496" w:themeColor="accent1" w:themeShade="BF"/>
      <w:sz w:val="24"/>
      <w:lang w:val="en-GB"/>
    </w:rPr>
  </w:style>
  <w:style w:type="character" w:customStyle="1" w:styleId="berschrift6Zchn">
    <w:name w:val="Überschrift 6 Zchn"/>
    <w:basedOn w:val="Absatz-Standardschriftart"/>
    <w:link w:val="berschrift6"/>
    <w:uiPriority w:val="9"/>
    <w:semiHidden/>
    <w:rsid w:val="00203EA1"/>
    <w:rPr>
      <w:rFonts w:asciiTheme="majorHAnsi" w:eastAsiaTheme="majorEastAsia" w:hAnsiTheme="majorHAnsi" w:cstheme="majorBidi"/>
      <w:color w:val="1F3763" w:themeColor="accent1" w:themeShade="7F"/>
      <w:sz w:val="24"/>
      <w:lang w:val="en-GB"/>
    </w:rPr>
  </w:style>
  <w:style w:type="character" w:customStyle="1" w:styleId="berschrift7Zchn">
    <w:name w:val="Überschrift 7 Zchn"/>
    <w:basedOn w:val="Absatz-Standardschriftart"/>
    <w:link w:val="berschrift7"/>
    <w:uiPriority w:val="9"/>
    <w:semiHidden/>
    <w:rsid w:val="00203EA1"/>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203EA1"/>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203EA1"/>
    <w:rPr>
      <w:rFonts w:asciiTheme="majorHAnsi" w:eastAsiaTheme="majorEastAsia" w:hAnsiTheme="majorHAnsi" w:cstheme="majorBidi"/>
      <w:i/>
      <w:iCs/>
      <w:color w:val="272727" w:themeColor="text1" w:themeTint="D8"/>
      <w:sz w:val="21"/>
      <w:szCs w:val="21"/>
      <w:lang w:val="en-GB"/>
    </w:rPr>
  </w:style>
  <w:style w:type="numbering" w:customStyle="1" w:styleId="Kapitelundnummerierteberschriften">
    <w:name w:val="Kapitel und nummerierte Überschriften"/>
    <w:uiPriority w:val="99"/>
    <w:rsid w:val="00203EA1"/>
    <w:pPr>
      <w:numPr>
        <w:numId w:val="3"/>
      </w:numPr>
    </w:pPr>
  </w:style>
  <w:style w:type="paragraph" w:styleId="Verzeichnis2">
    <w:name w:val="toc 2"/>
    <w:basedOn w:val="Standard"/>
    <w:next w:val="Standard"/>
    <w:autoRedefine/>
    <w:uiPriority w:val="39"/>
    <w:unhideWhenUsed/>
    <w:rsid w:val="00D50E20"/>
    <w:pPr>
      <w:spacing w:after="100"/>
      <w:ind w:left="240"/>
    </w:pPr>
  </w:style>
  <w:style w:type="paragraph" w:styleId="Verzeichnis1">
    <w:name w:val="toc 1"/>
    <w:basedOn w:val="Standard"/>
    <w:next w:val="Standard"/>
    <w:autoRedefine/>
    <w:uiPriority w:val="39"/>
    <w:unhideWhenUsed/>
    <w:rsid w:val="00D50E20"/>
    <w:pPr>
      <w:spacing w:after="100"/>
    </w:pPr>
  </w:style>
  <w:style w:type="paragraph" w:styleId="Verzeichnis3">
    <w:name w:val="toc 3"/>
    <w:basedOn w:val="Standard"/>
    <w:next w:val="Standard"/>
    <w:autoRedefine/>
    <w:uiPriority w:val="39"/>
    <w:unhideWhenUsed/>
    <w:rsid w:val="00D50E20"/>
    <w:pPr>
      <w:spacing w:after="100"/>
      <w:ind w:left="480"/>
    </w:pPr>
  </w:style>
  <w:style w:type="character" w:styleId="Hyperlink">
    <w:name w:val="Hyperlink"/>
    <w:basedOn w:val="Absatz-Standardschriftart"/>
    <w:uiPriority w:val="99"/>
    <w:unhideWhenUsed/>
    <w:rsid w:val="00D50E20"/>
    <w:rPr>
      <w:color w:val="0563C1" w:themeColor="hyperlink"/>
      <w:u w:val="single"/>
    </w:rPr>
  </w:style>
  <w:style w:type="paragraph" w:styleId="Kopfzeile">
    <w:name w:val="header"/>
    <w:basedOn w:val="Standard"/>
    <w:link w:val="KopfzeileZchn"/>
    <w:uiPriority w:val="99"/>
    <w:unhideWhenUsed/>
    <w:rsid w:val="00D50E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0E20"/>
    <w:rPr>
      <w:rFonts w:ascii="Arial" w:hAnsi="Arial"/>
      <w:sz w:val="24"/>
      <w:lang w:val="en-GB"/>
    </w:rPr>
  </w:style>
  <w:style w:type="paragraph" w:styleId="Fuzeile">
    <w:name w:val="footer"/>
    <w:basedOn w:val="Standard"/>
    <w:link w:val="FuzeileZchn"/>
    <w:uiPriority w:val="99"/>
    <w:unhideWhenUsed/>
    <w:rsid w:val="00D50E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0E20"/>
    <w:rPr>
      <w:rFonts w:ascii="Arial" w:hAnsi="Arial"/>
      <w:sz w:val="24"/>
      <w:lang w:val="en-GB"/>
    </w:rPr>
  </w:style>
  <w:style w:type="character" w:styleId="Platzhaltertext">
    <w:name w:val="Placeholder Text"/>
    <w:basedOn w:val="Absatz-Standardschriftart"/>
    <w:uiPriority w:val="99"/>
    <w:semiHidden/>
    <w:rsid w:val="00D50E20"/>
    <w:rPr>
      <w:color w:val="808080"/>
    </w:rPr>
  </w:style>
  <w:style w:type="paragraph" w:styleId="Sprechblasentext">
    <w:name w:val="Balloon Text"/>
    <w:basedOn w:val="Standard"/>
    <w:link w:val="SprechblasentextZchn"/>
    <w:uiPriority w:val="99"/>
    <w:semiHidden/>
    <w:unhideWhenUsed/>
    <w:rsid w:val="00A26DB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DB8"/>
    <w:rPr>
      <w:rFonts w:ascii="Tahoma" w:hAnsi="Tahoma" w:cs="Tahoma"/>
      <w:sz w:val="16"/>
      <w:szCs w:val="16"/>
    </w:rPr>
  </w:style>
  <w:style w:type="paragraph" w:styleId="Beschriftung">
    <w:name w:val="caption"/>
    <w:basedOn w:val="Standard"/>
    <w:next w:val="Standard"/>
    <w:uiPriority w:val="35"/>
    <w:unhideWhenUsed/>
    <w:qFormat/>
    <w:rsid w:val="00B63663"/>
    <w:pPr>
      <w:spacing w:after="200" w:line="240" w:lineRule="auto"/>
    </w:pPr>
    <w:rPr>
      <w:b/>
      <w:bCs/>
      <w:color w:val="4472C4" w:themeColor="accent1"/>
      <w:sz w:val="18"/>
      <w:szCs w:val="18"/>
    </w:rPr>
  </w:style>
  <w:style w:type="paragraph" w:styleId="Abbildungsverzeichnis">
    <w:name w:val="table of figures"/>
    <w:basedOn w:val="Standard"/>
    <w:next w:val="Standard"/>
    <w:uiPriority w:val="99"/>
    <w:unhideWhenUsed/>
    <w:rsid w:val="00E5454F"/>
    <w:pPr>
      <w:spacing w:after="0"/>
    </w:pPr>
  </w:style>
  <w:style w:type="paragraph" w:styleId="Funotentext">
    <w:name w:val="footnote text"/>
    <w:basedOn w:val="Standard"/>
    <w:link w:val="FunotentextZchn"/>
    <w:uiPriority w:val="99"/>
    <w:semiHidden/>
    <w:unhideWhenUsed/>
    <w:rsid w:val="000A13D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A13D3"/>
    <w:rPr>
      <w:rFonts w:ascii="Arial" w:hAnsi="Arial"/>
      <w:sz w:val="20"/>
      <w:szCs w:val="20"/>
    </w:rPr>
  </w:style>
  <w:style w:type="character" w:styleId="Funotenzeichen">
    <w:name w:val="footnote reference"/>
    <w:basedOn w:val="Absatz-Standardschriftart"/>
    <w:uiPriority w:val="99"/>
    <w:semiHidden/>
    <w:unhideWhenUsed/>
    <w:rsid w:val="000A13D3"/>
    <w:rPr>
      <w:vertAlign w:val="superscript"/>
    </w:rPr>
  </w:style>
  <w:style w:type="paragraph" w:styleId="Index2">
    <w:name w:val="index 2"/>
    <w:basedOn w:val="Standard"/>
    <w:next w:val="Standard"/>
    <w:autoRedefine/>
    <w:uiPriority w:val="99"/>
    <w:unhideWhenUsed/>
    <w:rsid w:val="003F4985"/>
    <w:pPr>
      <w:spacing w:after="0"/>
      <w:ind w:left="480" w:hanging="240"/>
    </w:pPr>
    <w:rPr>
      <w:rFonts w:asciiTheme="minorHAnsi" w:hAnsiTheme="minorHAnsi"/>
      <w:sz w:val="20"/>
      <w:szCs w:val="20"/>
    </w:rPr>
  </w:style>
  <w:style w:type="paragraph" w:styleId="Index1">
    <w:name w:val="index 1"/>
    <w:basedOn w:val="Standard"/>
    <w:next w:val="Standard"/>
    <w:autoRedefine/>
    <w:uiPriority w:val="99"/>
    <w:unhideWhenUsed/>
    <w:rsid w:val="004A4C5A"/>
    <w:pPr>
      <w:tabs>
        <w:tab w:val="right" w:leader="dot" w:pos="9060"/>
      </w:tabs>
      <w:spacing w:after="0"/>
    </w:pPr>
    <w:rPr>
      <w:szCs w:val="20"/>
    </w:rPr>
  </w:style>
  <w:style w:type="paragraph" w:styleId="Index3">
    <w:name w:val="index 3"/>
    <w:basedOn w:val="Standard"/>
    <w:next w:val="Standard"/>
    <w:autoRedefine/>
    <w:uiPriority w:val="99"/>
    <w:unhideWhenUsed/>
    <w:rsid w:val="003F4985"/>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3F4985"/>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3F4985"/>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3F4985"/>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3F4985"/>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3F4985"/>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3F4985"/>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3F4985"/>
    <w:pPr>
      <w:spacing w:after="0"/>
    </w:pPr>
    <w:rPr>
      <w:rFonts w:asciiTheme="minorHAnsi" w:hAnsiTheme="minorHAnsi"/>
      <w:sz w:val="20"/>
      <w:szCs w:val="20"/>
    </w:rPr>
  </w:style>
  <w:style w:type="paragraph" w:styleId="Literaturverzeichnis">
    <w:name w:val="Bibliography"/>
    <w:basedOn w:val="Standard"/>
    <w:next w:val="Standard"/>
    <w:uiPriority w:val="37"/>
    <w:unhideWhenUsed/>
    <w:rsid w:val="001274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667">
      <w:bodyDiv w:val="1"/>
      <w:marLeft w:val="0"/>
      <w:marRight w:val="0"/>
      <w:marTop w:val="0"/>
      <w:marBottom w:val="0"/>
      <w:divBdr>
        <w:top w:val="none" w:sz="0" w:space="0" w:color="auto"/>
        <w:left w:val="none" w:sz="0" w:space="0" w:color="auto"/>
        <w:bottom w:val="none" w:sz="0" w:space="0" w:color="auto"/>
        <w:right w:val="none" w:sz="0" w:space="0" w:color="auto"/>
      </w:divBdr>
    </w:div>
    <w:div w:id="858009619">
      <w:bodyDiv w:val="1"/>
      <w:marLeft w:val="0"/>
      <w:marRight w:val="0"/>
      <w:marTop w:val="0"/>
      <w:marBottom w:val="0"/>
      <w:divBdr>
        <w:top w:val="none" w:sz="0" w:space="0" w:color="auto"/>
        <w:left w:val="none" w:sz="0" w:space="0" w:color="auto"/>
        <w:bottom w:val="none" w:sz="0" w:space="0" w:color="auto"/>
        <w:right w:val="none" w:sz="0" w:space="0" w:color="auto"/>
      </w:divBdr>
    </w:div>
    <w:div w:id="966741830">
      <w:bodyDiv w:val="1"/>
      <w:marLeft w:val="0"/>
      <w:marRight w:val="0"/>
      <w:marTop w:val="0"/>
      <w:marBottom w:val="0"/>
      <w:divBdr>
        <w:top w:val="none" w:sz="0" w:space="0" w:color="auto"/>
        <w:left w:val="none" w:sz="0" w:space="0" w:color="auto"/>
        <w:bottom w:val="none" w:sz="0" w:space="0" w:color="auto"/>
        <w:right w:val="none" w:sz="0" w:space="0" w:color="auto"/>
      </w:divBdr>
    </w:div>
    <w:div w:id="1042173752">
      <w:bodyDiv w:val="1"/>
      <w:marLeft w:val="0"/>
      <w:marRight w:val="0"/>
      <w:marTop w:val="0"/>
      <w:marBottom w:val="0"/>
      <w:divBdr>
        <w:top w:val="none" w:sz="0" w:space="0" w:color="auto"/>
        <w:left w:val="none" w:sz="0" w:space="0" w:color="auto"/>
        <w:bottom w:val="none" w:sz="0" w:space="0" w:color="auto"/>
        <w:right w:val="none" w:sz="0" w:space="0" w:color="auto"/>
      </w:divBdr>
    </w:div>
    <w:div w:id="1798059857">
      <w:bodyDiv w:val="1"/>
      <w:marLeft w:val="0"/>
      <w:marRight w:val="0"/>
      <w:marTop w:val="0"/>
      <w:marBottom w:val="0"/>
      <w:divBdr>
        <w:top w:val="none" w:sz="0" w:space="0" w:color="auto"/>
        <w:left w:val="none" w:sz="0" w:space="0" w:color="auto"/>
        <w:bottom w:val="none" w:sz="0" w:space="0" w:color="auto"/>
        <w:right w:val="none" w:sz="0" w:space="0" w:color="auto"/>
      </w:divBdr>
    </w:div>
    <w:div w:id="205379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picscdn.redblue.de/doi/pixelboxx-mss-70863644/fee_786_587_png/OCULUS-Rift-VR-Virtual-Reality-Headset" TargetMode="External"/><Relationship Id="rId3" Type="http://schemas.openxmlformats.org/officeDocument/2006/relationships/hyperlink" Target="https://www.vive.com/media/filer_public/f7/e1/f7e1eb16-6a14-4707-a82b-c9f7024ba161/base_station_01.jpg" TargetMode="External"/><Relationship Id="rId7" Type="http://schemas.openxmlformats.org/officeDocument/2006/relationships/hyperlink" Target="http://picscdn.redblue.de/doi/pixelboxx-mss-70945115/fee_786_587_png/SONY-PlayStation-VR-Virtual-Reality-Brille" TargetMode="External"/><Relationship Id="rId2" Type="http://schemas.openxmlformats.org/officeDocument/2006/relationships/hyperlink" Target="https://1.f.ix.de/imgs/18/1/2/7/0/2/7/8/Track-b4e19a7f169eda66.png" TargetMode="External"/><Relationship Id="rId1" Type="http://schemas.openxmlformats.org/officeDocument/2006/relationships/hyperlink" Target="https://1.f.ix.de/imgs/18/1/2/7/0/2/7/8/Kinect-5d0e062ea99ee253.jpeg" TargetMode="External"/><Relationship Id="rId6" Type="http://schemas.openxmlformats.org/officeDocument/2006/relationships/hyperlink" Target="http://www.samsung.com/common/img/galaxynote4/micro/feature/gearvr/imagination_0.jpg" TargetMode="External"/><Relationship Id="rId5" Type="http://schemas.openxmlformats.org/officeDocument/2006/relationships/hyperlink" Target="https://www.vive.com/media/filer_public/ac/85/ac8560e4-8d7f-42b6-9394-8fa6d5064b4e/controller_01.jpg" TargetMode="External"/><Relationship Id="rId10" Type="http://schemas.openxmlformats.org/officeDocument/2006/relationships/hyperlink" Target="https://www.vive.com/media/filer_public/d1/ec/d1ecfd2e-4bed-479f-9c18-2e81c8b952ad/tracker-s03.png" TargetMode="External"/><Relationship Id="rId4" Type="http://schemas.openxmlformats.org/officeDocument/2006/relationships/hyperlink" Target="http://www.virtuix.com/wp-content/uploads/2014/12/omni_product.png" TargetMode="External"/><Relationship Id="rId9" Type="http://schemas.openxmlformats.org/officeDocument/2006/relationships/hyperlink" Target="http://picscdn.redblue.de/doi/pixelboxx-mss-72183776/fee_786_587_png/HTC-Vive-Virtual-Reality-Brille-inkl.-Star-Trek%3A-Bridge-Crew"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2B8C004ACCC46F0B29DE239EE544214"/>
        <w:category>
          <w:name w:val="Allgemein"/>
          <w:gallery w:val="placeholder"/>
        </w:category>
        <w:types>
          <w:type w:val="bbPlcHdr"/>
        </w:types>
        <w:behaviors>
          <w:behavior w:val="content"/>
        </w:behaviors>
        <w:guid w:val="{D496DCD9-7CD6-4A08-9991-4E898BB0D57C}"/>
      </w:docPartPr>
      <w:docPartBody>
        <w:p w:rsidR="008907FD" w:rsidRDefault="003C5460">
          <w:r w:rsidRPr="0029021F">
            <w:rPr>
              <w:rStyle w:val="Platzhaltertext"/>
            </w:rPr>
            <w:t>[Titel]</w:t>
          </w:r>
        </w:p>
      </w:docPartBody>
    </w:docPart>
    <w:docPart>
      <w:docPartPr>
        <w:name w:val="9A61344DCF6A415EACA886E410B5CF25"/>
        <w:category>
          <w:name w:val="Allgemein"/>
          <w:gallery w:val="placeholder"/>
        </w:category>
        <w:types>
          <w:type w:val="bbPlcHdr"/>
        </w:types>
        <w:behaviors>
          <w:behavior w:val="content"/>
        </w:behaviors>
        <w:guid w:val="{E6006456-6FE5-4D19-B34C-9F2083A96F43}"/>
      </w:docPartPr>
      <w:docPartBody>
        <w:p w:rsidR="008907FD" w:rsidRDefault="003C5460">
          <w:r w:rsidRPr="0029021F">
            <w:rPr>
              <w:rStyle w:val="Platzhaltertext"/>
            </w:rPr>
            <w:t>[Schlüsselwörter]</w:t>
          </w:r>
        </w:p>
      </w:docPartBody>
    </w:docPart>
    <w:docPart>
      <w:docPartPr>
        <w:name w:val="F5233F1FB6E147B4B3BE6EADE49863EC"/>
        <w:category>
          <w:name w:val="Allgemein"/>
          <w:gallery w:val="placeholder"/>
        </w:category>
        <w:types>
          <w:type w:val="bbPlcHdr"/>
        </w:types>
        <w:behaviors>
          <w:behavior w:val="content"/>
        </w:behaviors>
        <w:guid w:val="{4D010E19-8D1C-40BE-B06F-8175BBDC394C}"/>
      </w:docPartPr>
      <w:docPartBody>
        <w:p w:rsidR="008907FD" w:rsidRDefault="003C5460">
          <w:r w:rsidRPr="0029021F">
            <w:rPr>
              <w:rStyle w:val="Platzhaltertext"/>
            </w:rPr>
            <w:t>[Titel]</w:t>
          </w:r>
        </w:p>
      </w:docPartBody>
    </w:docPart>
    <w:docPart>
      <w:docPartPr>
        <w:name w:val="0A7E289DFE3D4176AC57BC2522DA2D44"/>
        <w:category>
          <w:name w:val="Allgemein"/>
          <w:gallery w:val="placeholder"/>
        </w:category>
        <w:types>
          <w:type w:val="bbPlcHdr"/>
        </w:types>
        <w:behaviors>
          <w:behavior w:val="content"/>
        </w:behaviors>
        <w:guid w:val="{1936D04A-B186-46F4-9F41-0972E4C00EAB}"/>
      </w:docPartPr>
      <w:docPartBody>
        <w:p w:rsidR="008907FD" w:rsidRDefault="003C5460">
          <w:r w:rsidRPr="0029021F">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D7"/>
    <w:rsid w:val="00122EFA"/>
    <w:rsid w:val="00204C58"/>
    <w:rsid w:val="003C5460"/>
    <w:rsid w:val="003E587D"/>
    <w:rsid w:val="006509D7"/>
    <w:rsid w:val="008907FD"/>
    <w:rsid w:val="0089123D"/>
    <w:rsid w:val="00AE0CCD"/>
    <w:rsid w:val="00C12E1A"/>
    <w:rsid w:val="00C55F8E"/>
    <w:rsid w:val="00CC2F1D"/>
    <w:rsid w:val="00D800D8"/>
    <w:rsid w:val="00E204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509D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546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509D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546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2006">
  <b:Source>
    <b:Tag>Mic17</b:Tag>
    <b:SourceType>InternetSite</b:SourceType>
    <b:Guid>{86F276B8-6F1C-49BA-9D15-AF9B9FC8D7EB}</b:Guid>
    <b:Title>Kinect-Hardware</b:Title>
    <b:Year>2017</b:Year>
    <b:Author>
      <b:Author>
        <b:Corporate>Microsoft</b:Corporate>
      </b:Author>
    </b:Author>
    <b:ProductionCompany>Microsoft</b:ProductionCompany>
    <b:Month>Juli</b:Month>
    <b:Day>13</b:Day>
    <b:YearAccessed>2017</b:YearAccessed>
    <b:MonthAccessed>Juli</b:MonthAccessed>
    <b:DayAccessed>13</b:DayAccessed>
    <b:URL>https://developer.microsoft.com/de-de/windows/kinect/hardware</b:URL>
    <b:RefOrder>1</b:RefOrder>
  </b:Source>
</b:Sources>
</file>

<file path=customXml/itemProps1.xml><?xml version="1.0" encoding="utf-8"?>
<ds:datastoreItem xmlns:ds="http://schemas.openxmlformats.org/officeDocument/2006/customXml" ds:itemID="{BA4CD8B2-5BD1-4DC6-9E91-2C2BF4267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C927F02B.dotm</Template>
  <TotalTime>0</TotalTime>
  <Pages>40</Pages>
  <Words>6134</Words>
  <Characters>38650</Characters>
  <Application>Microsoft Office Word</Application>
  <DocSecurity>0</DocSecurity>
  <Lines>322</Lines>
  <Paragraphs>89</Paragraphs>
  <ScaleCrop>false</ScaleCrop>
  <HeadingPairs>
    <vt:vector size="2" baseType="variant">
      <vt:variant>
        <vt:lpstr>Titel</vt:lpstr>
      </vt:variant>
      <vt:variant>
        <vt:i4>1</vt:i4>
      </vt:variant>
    </vt:vector>
  </HeadingPairs>
  <TitlesOfParts>
    <vt:vector size="1" baseType="lpstr">
      <vt:lpstr>Technologieupgrade für das Stereo X Labor</vt:lpstr>
    </vt:vector>
  </TitlesOfParts>
  <Company>Duale Hochschule Baden-Württemberg</Company>
  <LinksUpToDate>false</LinksUpToDate>
  <CharactersWithSpaces>44695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Technologieupgrade für das Stereo X Labor</dc:title>
  <dc:creator>Patrick Ziegeldorf;nico.kubasta@hensoldt.net</dc:creator>
  <cp:keywords>Studienarbeit</cp:keywords>
  <cp:lastModifiedBy>Kubasta, Nico (HENSOLDT)</cp:lastModifiedBy>
  <cp:revision>15</cp:revision>
  <dcterms:created xsi:type="dcterms:W3CDTF">2017-07-11T13:51:00Z</dcterms:created>
  <dcterms:modified xsi:type="dcterms:W3CDTF">2017-07-13T11:47:00Z</dcterms:modified>
  <cp:contentStatus>work in progress</cp:contentStatus>
</cp:coreProperties>
</file>