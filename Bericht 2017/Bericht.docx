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203EA1" w:rsidP="00203EA1">
      <w:pPr>
        <w:pStyle w:val="KeinLeerraum"/>
        <w:rPr>
          <w:lang w:val="de-DE"/>
        </w:rPr>
      </w:pPr>
    </w:p>
    <w:p w:rsidR="00203EA1" w:rsidRPr="00D50E20" w:rsidRDefault="00533803" w:rsidP="003C5EA6">
      <w:pPr>
        <w:pStyle w:val="KeinLeerraum"/>
        <w:jc w:val="center"/>
        <w:rPr>
          <w:lang w:val="de-DE"/>
        </w:rPr>
      </w:pPr>
      <w:sdt>
        <w:sdtPr>
          <w:rPr>
            <w:rStyle w:val="TitelZchn"/>
            <w:lang w:val="de-DE"/>
          </w:rPr>
          <w:alias w:val="Titel"/>
          <w:tag w:val=""/>
          <w:id w:val="604232618"/>
          <w:placeholder>
            <w:docPart w:val="B349739B54D1469F9B4AC2ECB0AAF2EE"/>
          </w:placeholder>
          <w:dataBinding w:prefixMappings="xmlns:ns0='http://purl.org/dc/elements/1.1/' xmlns:ns1='http://schemas.openxmlformats.org/package/2006/metadata/core-properties' " w:xpath="/ns1:coreProperties[1]/ns0:title[1]" w:storeItemID="{6C3C8BC8-F283-45AE-878A-BAB7291924A1}"/>
          <w:text/>
        </w:sdtPr>
        <w:sdtEndPr>
          <w:rPr>
            <w:rStyle w:val="TitelZchn"/>
          </w:rPr>
        </w:sdtEndPr>
        <w:sdtContent>
          <w:r w:rsidR="003C5EA6" w:rsidRPr="003C5EA6">
            <w:rPr>
              <w:rStyle w:val="TitelZchn"/>
              <w:lang w:val="de-DE"/>
            </w:rPr>
            <w:t xml:space="preserve">Technologieupgrade für das </w:t>
          </w:r>
          <w:proofErr w:type="spellStart"/>
          <w:r w:rsidR="003C5EA6" w:rsidRPr="003C5EA6">
            <w:rPr>
              <w:rStyle w:val="TitelZchn"/>
              <w:lang w:val="de-DE"/>
            </w:rPr>
            <w:t>StereoX</w:t>
          </w:r>
          <w:proofErr w:type="spellEnd"/>
          <w:r w:rsidR="003C5EA6" w:rsidRPr="003C5EA6">
            <w:rPr>
              <w:rStyle w:val="TitelZchn"/>
              <w:lang w:val="de-DE"/>
            </w:rPr>
            <w:t xml:space="preserve"> Labo</w:t>
          </w:r>
          <w:r w:rsidR="003C5EA6">
            <w:rPr>
              <w:rStyle w:val="TitelZchn"/>
              <w:lang w:val="de-DE"/>
            </w:rPr>
            <w:t>r</w:t>
          </w:r>
        </w:sdtContent>
      </w:sdt>
    </w:p>
    <w:p w:rsidR="00203EA1" w:rsidRPr="00D50E20" w:rsidRDefault="00203EA1" w:rsidP="00203EA1">
      <w:pPr>
        <w:pStyle w:val="KeinLeerraum"/>
        <w:rPr>
          <w:lang w:val="de-DE"/>
        </w:rPr>
      </w:pPr>
    </w:p>
    <w:p w:rsidR="00203EA1" w:rsidRDefault="00203EA1" w:rsidP="00203EA1">
      <w:pPr>
        <w:pStyle w:val="KeinLeerraum"/>
        <w:rPr>
          <w:lang w:val="de-DE"/>
        </w:rPr>
      </w:pPr>
    </w:p>
    <w:p w:rsidR="00D50E20" w:rsidRDefault="00D50E20" w:rsidP="00203EA1">
      <w:pPr>
        <w:pStyle w:val="KeinLeerraum"/>
        <w:rPr>
          <w:lang w:val="de-DE"/>
        </w:rPr>
      </w:pPr>
    </w:p>
    <w:p w:rsidR="00D50E20" w:rsidRPr="00D50E20" w:rsidRDefault="00D50E20" w:rsidP="00203EA1">
      <w:pPr>
        <w:pStyle w:val="KeinLeerraum"/>
        <w:rPr>
          <w:lang w:val="de-DE"/>
        </w:rPr>
      </w:pPr>
    </w:p>
    <w:p w:rsidR="00203EA1" w:rsidRPr="00D50E20" w:rsidRDefault="00203EA1" w:rsidP="00203EA1">
      <w:pPr>
        <w:pStyle w:val="KeinLeerraum"/>
        <w:rPr>
          <w:sz w:val="24"/>
          <w:lang w:val="de-DE"/>
        </w:rPr>
      </w:pPr>
    </w:p>
    <w:sdt>
      <w:sdtPr>
        <w:rPr>
          <w:rFonts w:ascii="Arial" w:hAnsi="Arial" w:cs="Arial"/>
          <w:b/>
          <w:sz w:val="24"/>
          <w:lang w:val="de-DE"/>
        </w:rPr>
        <w:alias w:val="Schlüsselwörter"/>
        <w:tag w:val=""/>
        <w:id w:val="-1733075374"/>
        <w:placeholder>
          <w:docPart w:val="9A61344DCF6A415EACA886E410B5CF25"/>
        </w:placeholder>
        <w:dataBinding w:prefixMappings="xmlns:ns0='http://purl.org/dc/elements/1.1/' xmlns:ns1='http://schemas.openxmlformats.org/package/2006/metadata/core-properties' " w:xpath="/ns1:coreProperties[1]/ns1:keywords[1]" w:storeItemID="{6C3C8BC8-F283-45AE-878A-BAB7291924A1}"/>
        <w:text/>
      </w:sdtPr>
      <w:sdtEndPr/>
      <w:sdtContent>
        <w:p w:rsidR="00203EA1" w:rsidRPr="00D50E20" w:rsidRDefault="003C5EA6" w:rsidP="00203EA1">
          <w:pPr>
            <w:pStyle w:val="KeinLeerraum"/>
            <w:jc w:val="center"/>
            <w:rPr>
              <w:rFonts w:ascii="Arial" w:hAnsi="Arial" w:cs="Arial"/>
              <w:b/>
              <w:sz w:val="24"/>
              <w:lang w:val="de-DE"/>
            </w:rPr>
          </w:pPr>
          <w:r>
            <w:rPr>
              <w:rFonts w:ascii="Arial" w:hAnsi="Arial" w:cs="Arial"/>
              <w:b/>
              <w:sz w:val="24"/>
              <w:lang w:val="de-DE"/>
            </w:rPr>
            <w:t>Studienarbeit</w:t>
          </w:r>
        </w:p>
      </w:sdtContent>
    </w:sdt>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Des Studienganges Informationstechnik</w:t>
      </w: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An der Dualen Hochschule Baden-Württemberg Ravensburg</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Von</w:t>
      </w:r>
    </w:p>
    <w:p w:rsidR="00203EA1" w:rsidRPr="00D50E20" w:rsidRDefault="00203EA1" w:rsidP="00203EA1">
      <w:pPr>
        <w:pStyle w:val="KeinLeerraum"/>
        <w:jc w:val="center"/>
        <w:rPr>
          <w:rFonts w:ascii="Arial" w:hAnsi="Arial" w:cs="Arial"/>
          <w:sz w:val="24"/>
          <w:lang w:val="de-DE"/>
        </w:rPr>
      </w:pPr>
      <w:r w:rsidRPr="00D50E20">
        <w:rPr>
          <w:rFonts w:ascii="Arial" w:hAnsi="Arial" w:cs="Arial"/>
          <w:sz w:val="24"/>
          <w:lang w:val="de-DE"/>
        </w:rPr>
        <w:t xml:space="preserve">Nico </w:t>
      </w:r>
      <w:proofErr w:type="spellStart"/>
      <w:r w:rsidRPr="00D50E20">
        <w:rPr>
          <w:rFonts w:ascii="Arial" w:hAnsi="Arial" w:cs="Arial"/>
          <w:sz w:val="24"/>
          <w:lang w:val="de-DE"/>
        </w:rPr>
        <w:t>Kubasta</w:t>
      </w:r>
      <w:proofErr w:type="spellEnd"/>
      <w:r w:rsidRPr="00D50E20">
        <w:rPr>
          <w:rFonts w:ascii="Arial" w:hAnsi="Arial" w:cs="Arial"/>
          <w:sz w:val="24"/>
          <w:lang w:val="de-DE"/>
        </w:rPr>
        <w:t xml:space="preserve"> und Patrick Ziegeldorf</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AB32B5" w:rsidRDefault="00203EA1" w:rsidP="00203EA1">
      <w:pPr>
        <w:pStyle w:val="KeinLeerraum"/>
        <w:rPr>
          <w:rFonts w:ascii="Arial" w:hAnsi="Arial" w:cs="Arial"/>
          <w:sz w:val="24"/>
          <w:lang w:val="de-DE"/>
        </w:rPr>
      </w:pPr>
    </w:p>
    <w:p w:rsidR="00203EA1" w:rsidRPr="00AB32B5" w:rsidRDefault="00AB32B5" w:rsidP="00203EA1">
      <w:pPr>
        <w:pStyle w:val="KeinLeerraum"/>
        <w:jc w:val="center"/>
        <w:rPr>
          <w:rFonts w:ascii="Arial" w:hAnsi="Arial" w:cs="Arial"/>
          <w:sz w:val="24"/>
          <w:lang w:val="de-DE"/>
        </w:rPr>
      </w:pPr>
      <w:r w:rsidRPr="00AB32B5">
        <w:rPr>
          <w:rFonts w:ascii="Arial" w:hAnsi="Arial" w:cs="Arial"/>
          <w:sz w:val="24"/>
          <w:lang w:val="de-DE"/>
        </w:rPr>
        <w:t>17.07.2017</w:t>
      </w: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rPr>
          <w:rFonts w:ascii="Arial" w:hAnsi="Arial" w:cs="Arial"/>
          <w:sz w:val="24"/>
          <w:lang w:val="de-DE"/>
        </w:rPr>
      </w:pP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Bearbeitungszeitraum</w:t>
      </w:r>
      <w:r w:rsidRPr="00D50E20">
        <w:rPr>
          <w:rFonts w:ascii="Arial" w:hAnsi="Arial" w:cs="Arial"/>
          <w:sz w:val="24"/>
          <w:lang w:val="de-DE"/>
        </w:rPr>
        <w:tab/>
      </w:r>
      <w:r w:rsidRPr="00D50E20">
        <w:rPr>
          <w:rFonts w:ascii="Arial" w:hAnsi="Arial" w:cs="Arial"/>
          <w:color w:val="FF0000"/>
          <w:sz w:val="24"/>
          <w:lang w:val="de-DE"/>
        </w:rPr>
        <w:t>12 Wochen</w:t>
      </w: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Matrikelnummer, Kurs</w:t>
      </w:r>
      <w:r w:rsidRPr="00D50E20">
        <w:rPr>
          <w:rFonts w:ascii="Arial" w:hAnsi="Arial" w:cs="Arial"/>
          <w:sz w:val="24"/>
          <w:lang w:val="de-DE"/>
        </w:rPr>
        <w:tab/>
      </w:r>
      <w:r w:rsidRPr="00D50E20">
        <w:rPr>
          <w:rFonts w:ascii="Arial" w:hAnsi="Arial" w:cs="Arial"/>
          <w:color w:val="FF0000"/>
          <w:sz w:val="24"/>
          <w:lang w:val="de-DE"/>
        </w:rPr>
        <w:t>Matrikelnummer, Kurs</w:t>
      </w:r>
    </w:p>
    <w:p w:rsidR="00203EA1" w:rsidRPr="00D50E20" w:rsidRDefault="00203EA1" w:rsidP="00203EA1">
      <w:pPr>
        <w:pStyle w:val="KeinLeerraum"/>
        <w:tabs>
          <w:tab w:val="left" w:pos="5387"/>
        </w:tabs>
        <w:rPr>
          <w:rFonts w:ascii="Arial" w:hAnsi="Arial" w:cs="Arial"/>
          <w:sz w:val="24"/>
          <w:lang w:val="de-DE"/>
        </w:rPr>
      </w:pPr>
      <w:r w:rsidRPr="00D50E20">
        <w:rPr>
          <w:rFonts w:ascii="Arial" w:hAnsi="Arial" w:cs="Arial"/>
          <w:sz w:val="24"/>
          <w:lang w:val="de-DE"/>
        </w:rPr>
        <w:t>Betreuer der Studienarbeit</w:t>
      </w:r>
      <w:r w:rsidRPr="00D50E20">
        <w:rPr>
          <w:rFonts w:ascii="Arial" w:hAnsi="Arial" w:cs="Arial"/>
          <w:sz w:val="24"/>
          <w:lang w:val="de-DE"/>
        </w:rPr>
        <w:tab/>
        <w:t xml:space="preserve">Prof. Dr. Andreas </w:t>
      </w:r>
      <w:proofErr w:type="spellStart"/>
      <w:r w:rsidRPr="00D50E20">
        <w:rPr>
          <w:rFonts w:ascii="Arial" w:hAnsi="Arial" w:cs="Arial"/>
          <w:sz w:val="24"/>
          <w:lang w:val="de-DE"/>
        </w:rPr>
        <w:t>Judt</w:t>
      </w:r>
      <w:proofErr w:type="spellEnd"/>
      <w:r w:rsidRPr="00D50E20">
        <w:rPr>
          <w:rFonts w:ascii="Arial" w:hAnsi="Arial" w:cs="Arial"/>
          <w:sz w:val="24"/>
          <w:lang w:val="de-DE"/>
        </w:rPr>
        <w:br w:type="page"/>
      </w:r>
    </w:p>
    <w:p w:rsidR="00203EA1" w:rsidRPr="00D50E20" w:rsidRDefault="00203EA1" w:rsidP="00203EA1">
      <w:pPr>
        <w:pStyle w:val="Untertitel"/>
      </w:pPr>
      <w:r w:rsidRPr="00D50E20">
        <w:lastRenderedPageBreak/>
        <w:t>Erklärung</w:t>
      </w:r>
    </w:p>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r w:rsidRPr="00D50E20">
        <w:t>gemäß Ziffer 1.1.13 der Anlage 1 zu §§ 3, 4 und 5  der Studien- und Prüfungsordnung für die Bachelorstudiengänge im Studienbereich Technik der Dualen Hochschule Baden-Württemberg vom 29.09.2015.</w:t>
      </w:r>
    </w:p>
    <w:p w:rsidR="00203EA1" w:rsidRPr="00D50E20" w:rsidRDefault="00203EA1" w:rsidP="00203EA1"/>
    <w:p w:rsidR="00203EA1" w:rsidRPr="00D50E20" w:rsidRDefault="00203EA1" w:rsidP="00203EA1">
      <w:r w:rsidRPr="00D50E20">
        <w:t>Wir</w:t>
      </w:r>
      <w:r w:rsidR="00D50E20">
        <w:t xml:space="preserve"> versicher</w:t>
      </w:r>
      <w:r w:rsidRPr="00D50E20">
        <w:t xml:space="preserve">n hiermit, dass wir unsere Studienarbeit mit dem Thema: </w:t>
      </w:r>
    </w:p>
    <w:p w:rsidR="00203EA1" w:rsidRPr="00D50E20" w:rsidRDefault="00203EA1" w:rsidP="00203EA1"/>
    <w:p w:rsidR="00203EA1" w:rsidRPr="00D50E20" w:rsidRDefault="00203EA1" w:rsidP="00203EA1"/>
    <w:p w:rsidR="00203EA1" w:rsidRPr="00D50E20" w:rsidRDefault="003C5EA6" w:rsidP="00203EA1">
      <w:r>
        <w:rPr>
          <w:b/>
          <w:sz w:val="32"/>
        </w:rPr>
        <w:t xml:space="preserve">Technologieupgrade für das </w:t>
      </w:r>
      <w:proofErr w:type="spellStart"/>
      <w:r>
        <w:rPr>
          <w:b/>
          <w:sz w:val="32"/>
        </w:rPr>
        <w:t>StereoX</w:t>
      </w:r>
      <w:proofErr w:type="spellEnd"/>
      <w:r>
        <w:rPr>
          <w:b/>
          <w:sz w:val="32"/>
        </w:rPr>
        <w:t xml:space="preserve"> </w:t>
      </w:r>
      <w:proofErr w:type="spellStart"/>
      <w:r>
        <w:rPr>
          <w:b/>
          <w:sz w:val="32"/>
        </w:rPr>
        <w:t>Labor</w:t>
      </w:r>
      <w:sdt>
        <w:sdtPr>
          <w:rPr>
            <w:b/>
            <w:sz w:val="32"/>
          </w:rPr>
          <w:alias w:val="Titel"/>
          <w:tag w:val=""/>
          <w:id w:val="-1593006079"/>
          <w:placeholder>
            <w:docPart w:val="F5233F1FB6E147B4B3BE6EADE49863EC"/>
          </w:placeholder>
          <w:dataBinding w:prefixMappings="xmlns:ns0='http://purl.org/dc/elements/1.1/' xmlns:ns1='http://schemas.openxmlformats.org/package/2006/metadata/core-properties' " w:xpath="/ns1:coreProperties[1]/ns0:title[1]" w:storeItemID="{6C3C8BC8-F283-45AE-878A-BAB7291924A1}"/>
          <w:text/>
        </w:sdtPr>
        <w:sdtEndPr/>
        <w:sdtContent>
          <w:r>
            <w:rPr>
              <w:b/>
              <w:sz w:val="32"/>
            </w:rPr>
            <w:t>Technologieupgrade</w:t>
          </w:r>
          <w:proofErr w:type="spellEnd"/>
          <w:r>
            <w:rPr>
              <w:b/>
              <w:sz w:val="32"/>
            </w:rPr>
            <w:t xml:space="preserve"> für das </w:t>
          </w:r>
          <w:proofErr w:type="spellStart"/>
          <w:r>
            <w:rPr>
              <w:b/>
              <w:sz w:val="32"/>
            </w:rPr>
            <w:t>StereoX</w:t>
          </w:r>
          <w:proofErr w:type="spellEnd"/>
          <w:r>
            <w:rPr>
              <w:b/>
              <w:sz w:val="32"/>
            </w:rPr>
            <w:t xml:space="preserve"> Labor</w:t>
          </w:r>
        </w:sdtContent>
      </w:sdt>
    </w:p>
    <w:p w:rsidR="00203EA1" w:rsidRPr="00D50E20" w:rsidRDefault="00203EA1" w:rsidP="00203EA1"/>
    <w:p w:rsidR="00203EA1" w:rsidRPr="00D50E20" w:rsidRDefault="00203EA1" w:rsidP="00203EA1">
      <w:r w:rsidRPr="00D50E20">
        <w:t>selbstständig verfasst und keine anderen als die angegebenen Quellen und Hilfsmittel benutzt haben. Wir versichern zudem, dass die eingereichte elektronische Fassung mit der gedruckten Fassung übereinstimmt.</w:t>
      </w:r>
    </w:p>
    <w:p w:rsidR="00203EA1" w:rsidRPr="00D50E20" w:rsidRDefault="00203EA1" w:rsidP="00203EA1"/>
    <w:p w:rsidR="00203EA1" w:rsidRPr="00D50E20" w:rsidRDefault="00203EA1" w:rsidP="00203EA1"/>
    <w:p w:rsidR="00203EA1" w:rsidRPr="00D50E20" w:rsidRDefault="00AB32B5" w:rsidP="00203EA1">
      <w:r>
        <w:t>Ulm</w:t>
      </w:r>
      <w:r w:rsidR="00203EA1" w:rsidRPr="00D50E20">
        <w:t xml:space="preserve">, den </w:t>
      </w:r>
      <w:r>
        <w:t>17.07.2017</w:t>
      </w: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p>
    <w:p w:rsidR="00203EA1" w:rsidRPr="00D50E20" w:rsidRDefault="00203EA1" w:rsidP="00203EA1">
      <w:pPr>
        <w:tabs>
          <w:tab w:val="left" w:pos="5670"/>
        </w:tabs>
      </w:pPr>
      <w:r w:rsidRPr="00D50E20">
        <w:t xml:space="preserve">Nico </w:t>
      </w:r>
      <w:proofErr w:type="spellStart"/>
      <w:r w:rsidRPr="00D50E20">
        <w:t>Kubasta</w:t>
      </w:r>
      <w:proofErr w:type="spellEnd"/>
      <w:r w:rsidRPr="00D50E20">
        <w:tab/>
        <w:t xml:space="preserve">Patrick Ziegeldorf </w:t>
      </w:r>
      <w:r w:rsidRPr="00D50E20">
        <w:tab/>
      </w:r>
      <w:r w:rsidRPr="00D50E20">
        <w:br w:type="page"/>
      </w:r>
    </w:p>
    <w:p w:rsidR="00203EA1" w:rsidRPr="00D50E20" w:rsidRDefault="00203EA1" w:rsidP="00203EA1">
      <w:pPr>
        <w:pStyle w:val="Untertitel"/>
      </w:pPr>
      <w:r w:rsidRPr="00D50E20">
        <w:lastRenderedPageBreak/>
        <w:t>Abstract</w:t>
      </w:r>
    </w:p>
    <w:p w:rsidR="00203EA1" w:rsidRPr="00D50E20" w:rsidRDefault="00203EA1">
      <w:pPr>
        <w:spacing w:line="259" w:lineRule="auto"/>
      </w:pPr>
      <w:r w:rsidRPr="00D50E20">
        <w:br w:type="page"/>
      </w:r>
    </w:p>
    <w:p w:rsidR="00203EA1" w:rsidRPr="00D50E20" w:rsidRDefault="00203EA1" w:rsidP="00203EA1">
      <w:pPr>
        <w:pStyle w:val="Untertitel"/>
      </w:pPr>
      <w:r w:rsidRPr="00D50E20">
        <w:lastRenderedPageBreak/>
        <w:t>Inhalt</w:t>
      </w:r>
    </w:p>
    <w:p w:rsidR="003C5EA6" w:rsidRDefault="00D50E20">
      <w:pPr>
        <w:pStyle w:val="Verzeichnis1"/>
        <w:tabs>
          <w:tab w:val="left" w:pos="1320"/>
          <w:tab w:val="right" w:leader="dot" w:pos="9060"/>
        </w:tabs>
        <w:rPr>
          <w:rFonts w:asciiTheme="minorHAnsi" w:eastAsiaTheme="minorEastAsia" w:hAnsiTheme="minorHAnsi"/>
          <w:noProof/>
          <w:sz w:val="22"/>
          <w:lang w:eastAsia="de-DE"/>
        </w:rPr>
      </w:pPr>
      <w:r w:rsidRPr="00D50E20">
        <w:fldChar w:fldCharType="begin"/>
      </w:r>
      <w:r w:rsidRPr="00D50E20">
        <w:instrText xml:space="preserve"> TOC \o "1-3" \h \z \u </w:instrText>
      </w:r>
      <w:r w:rsidRPr="00D50E20">
        <w:fldChar w:fldCharType="separate"/>
      </w:r>
      <w:hyperlink w:anchor="_Toc487720377" w:history="1">
        <w:r w:rsidR="003C5EA6" w:rsidRPr="00BF4CF9">
          <w:rPr>
            <w:rStyle w:val="Hyperlink"/>
            <w:noProof/>
          </w:rPr>
          <w:t>Kapitel 1</w:t>
        </w:r>
        <w:r w:rsidR="003C5EA6">
          <w:rPr>
            <w:rFonts w:asciiTheme="minorHAnsi" w:eastAsiaTheme="minorEastAsia" w:hAnsiTheme="minorHAnsi"/>
            <w:noProof/>
            <w:sz w:val="22"/>
            <w:lang w:eastAsia="de-DE"/>
          </w:rPr>
          <w:tab/>
        </w:r>
        <w:r w:rsidR="003C5EA6" w:rsidRPr="00BF4CF9">
          <w:rPr>
            <w:rStyle w:val="Hyperlink"/>
            <w:noProof/>
          </w:rPr>
          <w:t>Strukturelle Arbeiten</w:t>
        </w:r>
        <w:r w:rsidR="003C5EA6">
          <w:rPr>
            <w:noProof/>
            <w:webHidden/>
          </w:rPr>
          <w:tab/>
        </w:r>
        <w:r w:rsidR="003C5EA6">
          <w:rPr>
            <w:noProof/>
            <w:webHidden/>
          </w:rPr>
          <w:fldChar w:fldCharType="begin"/>
        </w:r>
        <w:r w:rsidR="003C5EA6">
          <w:rPr>
            <w:noProof/>
            <w:webHidden/>
          </w:rPr>
          <w:instrText xml:space="preserve"> PAGEREF _Toc487720377 \h </w:instrText>
        </w:r>
        <w:r w:rsidR="003C5EA6">
          <w:rPr>
            <w:noProof/>
            <w:webHidden/>
          </w:rPr>
        </w:r>
        <w:r w:rsidR="003C5EA6">
          <w:rPr>
            <w:noProof/>
            <w:webHidden/>
          </w:rPr>
          <w:fldChar w:fldCharType="separate"/>
        </w:r>
        <w:r w:rsidR="00E04862">
          <w:rPr>
            <w:noProof/>
            <w:webHidden/>
          </w:rPr>
          <w:t>2</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378" w:history="1">
        <w:r w:rsidR="003C5EA6" w:rsidRPr="00BF4CF9">
          <w:rPr>
            <w:rStyle w:val="Hyperlink"/>
            <w:noProof/>
          </w:rPr>
          <w:t>1.1</w:t>
        </w:r>
        <w:r w:rsidR="003C5EA6">
          <w:rPr>
            <w:rFonts w:asciiTheme="minorHAnsi" w:eastAsiaTheme="minorEastAsia" w:hAnsiTheme="minorHAnsi"/>
            <w:noProof/>
            <w:sz w:val="22"/>
            <w:lang w:eastAsia="de-DE"/>
          </w:rPr>
          <w:tab/>
        </w:r>
        <w:r w:rsidR="003C5EA6" w:rsidRPr="00BF4CF9">
          <w:rPr>
            <w:rStyle w:val="Hyperlink"/>
            <w:noProof/>
          </w:rPr>
          <w:t>Einleitung</w:t>
        </w:r>
        <w:r w:rsidR="003C5EA6">
          <w:rPr>
            <w:noProof/>
            <w:webHidden/>
          </w:rPr>
          <w:tab/>
        </w:r>
        <w:r w:rsidR="003C5EA6">
          <w:rPr>
            <w:noProof/>
            <w:webHidden/>
          </w:rPr>
          <w:fldChar w:fldCharType="begin"/>
        </w:r>
        <w:r w:rsidR="003C5EA6">
          <w:rPr>
            <w:noProof/>
            <w:webHidden/>
          </w:rPr>
          <w:instrText xml:space="preserve"> PAGEREF _Toc487720378 \h </w:instrText>
        </w:r>
        <w:r w:rsidR="003C5EA6">
          <w:rPr>
            <w:noProof/>
            <w:webHidden/>
          </w:rPr>
        </w:r>
        <w:r w:rsidR="003C5EA6">
          <w:rPr>
            <w:noProof/>
            <w:webHidden/>
          </w:rPr>
          <w:fldChar w:fldCharType="separate"/>
        </w:r>
        <w:r w:rsidR="00E04862">
          <w:rPr>
            <w:noProof/>
            <w:webHidden/>
          </w:rPr>
          <w:t>3</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79" w:history="1">
        <w:r w:rsidR="003C5EA6" w:rsidRPr="00BF4CF9">
          <w:rPr>
            <w:rStyle w:val="Hyperlink"/>
            <w:noProof/>
          </w:rPr>
          <w:t>1.1.1</w:t>
        </w:r>
        <w:r w:rsidR="003C5EA6">
          <w:rPr>
            <w:rFonts w:asciiTheme="minorHAnsi" w:eastAsiaTheme="minorEastAsia" w:hAnsiTheme="minorHAnsi"/>
            <w:noProof/>
            <w:sz w:val="22"/>
            <w:lang w:eastAsia="de-DE"/>
          </w:rPr>
          <w:tab/>
        </w:r>
        <w:r w:rsidR="003C5EA6" w:rsidRPr="00BF4CF9">
          <w:rPr>
            <w:rStyle w:val="Hyperlink"/>
            <w:noProof/>
          </w:rPr>
          <w:t>Motivation</w:t>
        </w:r>
        <w:r w:rsidR="003C5EA6">
          <w:rPr>
            <w:noProof/>
            <w:webHidden/>
          </w:rPr>
          <w:tab/>
        </w:r>
        <w:r w:rsidR="003C5EA6">
          <w:rPr>
            <w:noProof/>
            <w:webHidden/>
          </w:rPr>
          <w:fldChar w:fldCharType="begin"/>
        </w:r>
        <w:r w:rsidR="003C5EA6">
          <w:rPr>
            <w:noProof/>
            <w:webHidden/>
          </w:rPr>
          <w:instrText xml:space="preserve"> PAGEREF _Toc487720379 \h </w:instrText>
        </w:r>
        <w:r w:rsidR="003C5EA6">
          <w:rPr>
            <w:noProof/>
            <w:webHidden/>
          </w:rPr>
        </w:r>
        <w:r w:rsidR="003C5EA6">
          <w:rPr>
            <w:noProof/>
            <w:webHidden/>
          </w:rPr>
          <w:fldChar w:fldCharType="separate"/>
        </w:r>
        <w:r w:rsidR="00E04862">
          <w:rPr>
            <w:noProof/>
            <w:webHidden/>
          </w:rPr>
          <w:t>3</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80" w:history="1">
        <w:r w:rsidR="003C5EA6" w:rsidRPr="00BF4CF9">
          <w:rPr>
            <w:rStyle w:val="Hyperlink"/>
            <w:noProof/>
          </w:rPr>
          <w:t>1.1.2</w:t>
        </w:r>
        <w:r w:rsidR="003C5EA6">
          <w:rPr>
            <w:rFonts w:asciiTheme="minorHAnsi" w:eastAsiaTheme="minorEastAsia" w:hAnsiTheme="minorHAnsi"/>
            <w:noProof/>
            <w:sz w:val="22"/>
            <w:lang w:eastAsia="de-DE"/>
          </w:rPr>
          <w:tab/>
        </w:r>
        <w:r w:rsidR="003C5EA6" w:rsidRPr="00BF4CF9">
          <w:rPr>
            <w:rStyle w:val="Hyperlink"/>
            <w:noProof/>
          </w:rPr>
          <w:t>Zielsetzung</w:t>
        </w:r>
        <w:r w:rsidR="003C5EA6">
          <w:rPr>
            <w:noProof/>
            <w:webHidden/>
          </w:rPr>
          <w:tab/>
        </w:r>
        <w:r w:rsidR="003C5EA6">
          <w:rPr>
            <w:noProof/>
            <w:webHidden/>
          </w:rPr>
          <w:fldChar w:fldCharType="begin"/>
        </w:r>
        <w:r w:rsidR="003C5EA6">
          <w:rPr>
            <w:noProof/>
            <w:webHidden/>
          </w:rPr>
          <w:instrText xml:space="preserve"> PAGEREF _Toc487720380 \h </w:instrText>
        </w:r>
        <w:r w:rsidR="003C5EA6">
          <w:rPr>
            <w:noProof/>
            <w:webHidden/>
          </w:rPr>
        </w:r>
        <w:r w:rsidR="003C5EA6">
          <w:rPr>
            <w:noProof/>
            <w:webHidden/>
          </w:rPr>
          <w:fldChar w:fldCharType="separate"/>
        </w:r>
        <w:r w:rsidR="00E04862">
          <w:rPr>
            <w:noProof/>
            <w:webHidden/>
          </w:rPr>
          <w:t>3</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381" w:history="1">
        <w:r w:rsidR="003C5EA6" w:rsidRPr="00BF4CF9">
          <w:rPr>
            <w:rStyle w:val="Hyperlink"/>
            <w:noProof/>
          </w:rPr>
          <w:t>1.2</w:t>
        </w:r>
        <w:r w:rsidR="003C5EA6">
          <w:rPr>
            <w:rFonts w:asciiTheme="minorHAnsi" w:eastAsiaTheme="minorEastAsia" w:hAnsiTheme="minorHAnsi"/>
            <w:noProof/>
            <w:sz w:val="22"/>
            <w:lang w:eastAsia="de-DE"/>
          </w:rPr>
          <w:tab/>
        </w:r>
        <w:r w:rsidR="003C5EA6" w:rsidRPr="00BF4CF9">
          <w:rPr>
            <w:rStyle w:val="Hyperlink"/>
            <w:noProof/>
          </w:rPr>
          <w:t>Erfassung des Inventars</w:t>
        </w:r>
        <w:r w:rsidR="003C5EA6">
          <w:rPr>
            <w:noProof/>
            <w:webHidden/>
          </w:rPr>
          <w:tab/>
        </w:r>
        <w:r w:rsidR="003C5EA6">
          <w:rPr>
            <w:noProof/>
            <w:webHidden/>
          </w:rPr>
          <w:fldChar w:fldCharType="begin"/>
        </w:r>
        <w:r w:rsidR="003C5EA6">
          <w:rPr>
            <w:noProof/>
            <w:webHidden/>
          </w:rPr>
          <w:instrText xml:space="preserve"> PAGEREF _Toc487720381 \h </w:instrText>
        </w:r>
        <w:r w:rsidR="003C5EA6">
          <w:rPr>
            <w:noProof/>
            <w:webHidden/>
          </w:rPr>
        </w:r>
        <w:r w:rsidR="003C5EA6">
          <w:rPr>
            <w:noProof/>
            <w:webHidden/>
          </w:rPr>
          <w:fldChar w:fldCharType="separate"/>
        </w:r>
        <w:r w:rsidR="00E04862">
          <w:rPr>
            <w:noProof/>
            <w:webHidden/>
          </w:rPr>
          <w:t>4</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82" w:history="1">
        <w:r w:rsidR="003C5EA6" w:rsidRPr="00BF4CF9">
          <w:rPr>
            <w:rStyle w:val="Hyperlink"/>
            <w:noProof/>
          </w:rPr>
          <w:t>1.2.1</w:t>
        </w:r>
        <w:r w:rsidR="003C5EA6">
          <w:rPr>
            <w:rFonts w:asciiTheme="minorHAnsi" w:eastAsiaTheme="minorEastAsia" w:hAnsiTheme="minorHAnsi"/>
            <w:noProof/>
            <w:sz w:val="22"/>
            <w:lang w:eastAsia="de-DE"/>
          </w:rPr>
          <w:tab/>
        </w:r>
        <w:r w:rsidR="003C5EA6" w:rsidRPr="00BF4CF9">
          <w:rPr>
            <w:rStyle w:val="Hyperlink"/>
            <w:noProof/>
          </w:rPr>
          <w:t>Gründe für die Inventur</w:t>
        </w:r>
        <w:r w:rsidR="003C5EA6">
          <w:rPr>
            <w:noProof/>
            <w:webHidden/>
          </w:rPr>
          <w:tab/>
        </w:r>
        <w:r w:rsidR="003C5EA6">
          <w:rPr>
            <w:noProof/>
            <w:webHidden/>
          </w:rPr>
          <w:fldChar w:fldCharType="begin"/>
        </w:r>
        <w:r w:rsidR="003C5EA6">
          <w:rPr>
            <w:noProof/>
            <w:webHidden/>
          </w:rPr>
          <w:instrText xml:space="preserve"> PAGEREF _Toc487720382 \h </w:instrText>
        </w:r>
        <w:r w:rsidR="003C5EA6">
          <w:rPr>
            <w:noProof/>
            <w:webHidden/>
          </w:rPr>
        </w:r>
        <w:r w:rsidR="003C5EA6">
          <w:rPr>
            <w:noProof/>
            <w:webHidden/>
          </w:rPr>
          <w:fldChar w:fldCharType="separate"/>
        </w:r>
        <w:r w:rsidR="00E04862">
          <w:rPr>
            <w:noProof/>
            <w:webHidden/>
          </w:rPr>
          <w:t>4</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83" w:history="1">
        <w:r w:rsidR="003C5EA6" w:rsidRPr="00BF4CF9">
          <w:rPr>
            <w:rStyle w:val="Hyperlink"/>
            <w:noProof/>
          </w:rPr>
          <w:t>1.2.2</w:t>
        </w:r>
        <w:r w:rsidR="003C5EA6">
          <w:rPr>
            <w:rFonts w:asciiTheme="minorHAnsi" w:eastAsiaTheme="minorEastAsia" w:hAnsiTheme="minorHAnsi"/>
            <w:noProof/>
            <w:sz w:val="22"/>
            <w:lang w:eastAsia="de-DE"/>
          </w:rPr>
          <w:tab/>
        </w:r>
        <w:r w:rsidR="003C5EA6" w:rsidRPr="00BF4CF9">
          <w:rPr>
            <w:rStyle w:val="Hyperlink"/>
            <w:noProof/>
          </w:rPr>
          <w:t>Ergebnisse</w:t>
        </w:r>
        <w:r w:rsidR="003C5EA6">
          <w:rPr>
            <w:noProof/>
            <w:webHidden/>
          </w:rPr>
          <w:tab/>
        </w:r>
        <w:r w:rsidR="003C5EA6">
          <w:rPr>
            <w:noProof/>
            <w:webHidden/>
          </w:rPr>
          <w:fldChar w:fldCharType="begin"/>
        </w:r>
        <w:r w:rsidR="003C5EA6">
          <w:rPr>
            <w:noProof/>
            <w:webHidden/>
          </w:rPr>
          <w:instrText xml:space="preserve"> PAGEREF _Toc487720383 \h </w:instrText>
        </w:r>
        <w:r w:rsidR="003C5EA6">
          <w:rPr>
            <w:noProof/>
            <w:webHidden/>
          </w:rPr>
        </w:r>
        <w:r w:rsidR="003C5EA6">
          <w:rPr>
            <w:noProof/>
            <w:webHidden/>
          </w:rPr>
          <w:fldChar w:fldCharType="separate"/>
        </w:r>
        <w:r w:rsidR="00E04862">
          <w:rPr>
            <w:noProof/>
            <w:webHidden/>
          </w:rPr>
          <w:t>4</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384" w:history="1">
        <w:r w:rsidR="003C5EA6" w:rsidRPr="00BF4CF9">
          <w:rPr>
            <w:rStyle w:val="Hyperlink"/>
            <w:noProof/>
          </w:rPr>
          <w:t>1.3</w:t>
        </w:r>
        <w:r w:rsidR="003C5EA6">
          <w:rPr>
            <w:rFonts w:asciiTheme="minorHAnsi" w:eastAsiaTheme="minorEastAsia" w:hAnsiTheme="minorHAnsi"/>
            <w:noProof/>
            <w:sz w:val="22"/>
            <w:lang w:eastAsia="de-DE"/>
          </w:rPr>
          <w:tab/>
        </w:r>
        <w:r w:rsidR="003C5EA6" w:rsidRPr="00BF4CF9">
          <w:rPr>
            <w:rStyle w:val="Hyperlink"/>
            <w:noProof/>
          </w:rPr>
          <w:t>Konfigurationsmanagement</w:t>
        </w:r>
        <w:r w:rsidR="003C5EA6">
          <w:rPr>
            <w:noProof/>
            <w:webHidden/>
          </w:rPr>
          <w:tab/>
        </w:r>
        <w:r w:rsidR="003C5EA6">
          <w:rPr>
            <w:noProof/>
            <w:webHidden/>
          </w:rPr>
          <w:fldChar w:fldCharType="begin"/>
        </w:r>
        <w:r w:rsidR="003C5EA6">
          <w:rPr>
            <w:noProof/>
            <w:webHidden/>
          </w:rPr>
          <w:instrText xml:space="preserve"> PAGEREF _Toc487720384 \h </w:instrText>
        </w:r>
        <w:r w:rsidR="003C5EA6">
          <w:rPr>
            <w:noProof/>
            <w:webHidden/>
          </w:rPr>
        </w:r>
        <w:r w:rsidR="003C5EA6">
          <w:rPr>
            <w:noProof/>
            <w:webHidden/>
          </w:rPr>
          <w:fldChar w:fldCharType="separate"/>
        </w:r>
        <w:r w:rsidR="00E04862">
          <w:rPr>
            <w:noProof/>
            <w:webHidden/>
          </w:rPr>
          <w:t>6</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85" w:history="1">
        <w:r w:rsidR="003C5EA6" w:rsidRPr="00BF4CF9">
          <w:rPr>
            <w:rStyle w:val="Hyperlink"/>
            <w:noProof/>
          </w:rPr>
          <w:t>1.3.1</w:t>
        </w:r>
        <w:r w:rsidR="003C5EA6">
          <w:rPr>
            <w:rFonts w:asciiTheme="minorHAnsi" w:eastAsiaTheme="minorEastAsia" w:hAnsiTheme="minorHAnsi"/>
            <w:noProof/>
            <w:sz w:val="22"/>
            <w:lang w:eastAsia="de-DE"/>
          </w:rPr>
          <w:tab/>
        </w:r>
        <w:r w:rsidR="003C5EA6" w:rsidRPr="00BF4CF9">
          <w:rPr>
            <w:rStyle w:val="Hyperlink"/>
            <w:noProof/>
          </w:rPr>
          <w:t>Github</w:t>
        </w:r>
        <w:r w:rsidR="003C5EA6">
          <w:rPr>
            <w:noProof/>
            <w:webHidden/>
          </w:rPr>
          <w:tab/>
        </w:r>
        <w:r w:rsidR="003C5EA6">
          <w:rPr>
            <w:noProof/>
            <w:webHidden/>
          </w:rPr>
          <w:fldChar w:fldCharType="begin"/>
        </w:r>
        <w:r w:rsidR="003C5EA6">
          <w:rPr>
            <w:noProof/>
            <w:webHidden/>
          </w:rPr>
          <w:instrText xml:space="preserve"> PAGEREF _Toc487720385 \h </w:instrText>
        </w:r>
        <w:r w:rsidR="003C5EA6">
          <w:rPr>
            <w:noProof/>
            <w:webHidden/>
          </w:rPr>
        </w:r>
        <w:r w:rsidR="003C5EA6">
          <w:rPr>
            <w:noProof/>
            <w:webHidden/>
          </w:rPr>
          <w:fldChar w:fldCharType="separate"/>
        </w:r>
        <w:r w:rsidR="00E04862">
          <w:rPr>
            <w:noProof/>
            <w:webHidden/>
          </w:rPr>
          <w:t>6</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86" w:history="1">
        <w:r w:rsidR="003C5EA6" w:rsidRPr="00BF4CF9">
          <w:rPr>
            <w:rStyle w:val="Hyperlink"/>
            <w:noProof/>
          </w:rPr>
          <w:t>1.3.2</w:t>
        </w:r>
        <w:r w:rsidR="003C5EA6">
          <w:rPr>
            <w:rFonts w:asciiTheme="minorHAnsi" w:eastAsiaTheme="minorEastAsia" w:hAnsiTheme="minorHAnsi"/>
            <w:noProof/>
            <w:sz w:val="22"/>
            <w:lang w:eastAsia="de-DE"/>
          </w:rPr>
          <w:tab/>
        </w:r>
        <w:r w:rsidR="003C5EA6" w:rsidRPr="00BF4CF9">
          <w:rPr>
            <w:rStyle w:val="Hyperlink"/>
            <w:noProof/>
          </w:rPr>
          <w:t>KeePass</w:t>
        </w:r>
        <w:r w:rsidR="003C5EA6">
          <w:rPr>
            <w:noProof/>
            <w:webHidden/>
          </w:rPr>
          <w:tab/>
        </w:r>
        <w:r w:rsidR="003C5EA6">
          <w:rPr>
            <w:noProof/>
            <w:webHidden/>
          </w:rPr>
          <w:fldChar w:fldCharType="begin"/>
        </w:r>
        <w:r w:rsidR="003C5EA6">
          <w:rPr>
            <w:noProof/>
            <w:webHidden/>
          </w:rPr>
          <w:instrText xml:space="preserve"> PAGEREF _Toc487720386 \h </w:instrText>
        </w:r>
        <w:r w:rsidR="003C5EA6">
          <w:rPr>
            <w:noProof/>
            <w:webHidden/>
          </w:rPr>
        </w:r>
        <w:r w:rsidR="003C5EA6">
          <w:rPr>
            <w:noProof/>
            <w:webHidden/>
          </w:rPr>
          <w:fldChar w:fldCharType="separate"/>
        </w:r>
        <w:r w:rsidR="00E04862">
          <w:rPr>
            <w:noProof/>
            <w:webHidden/>
          </w:rPr>
          <w:t>6</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87" w:history="1">
        <w:r w:rsidR="003C5EA6" w:rsidRPr="00BF4CF9">
          <w:rPr>
            <w:rStyle w:val="Hyperlink"/>
            <w:noProof/>
          </w:rPr>
          <w:t>1.3.3</w:t>
        </w:r>
        <w:r w:rsidR="003C5EA6">
          <w:rPr>
            <w:rFonts w:asciiTheme="minorHAnsi" w:eastAsiaTheme="minorEastAsia" w:hAnsiTheme="minorHAnsi"/>
            <w:noProof/>
            <w:sz w:val="22"/>
            <w:lang w:eastAsia="de-DE"/>
          </w:rPr>
          <w:tab/>
        </w:r>
        <w:r w:rsidR="003C5EA6" w:rsidRPr="00BF4CF9">
          <w:rPr>
            <w:rStyle w:val="Hyperlink"/>
            <w:noProof/>
          </w:rPr>
          <w:t>Accounts</w:t>
        </w:r>
        <w:r w:rsidR="003C5EA6">
          <w:rPr>
            <w:noProof/>
            <w:webHidden/>
          </w:rPr>
          <w:tab/>
        </w:r>
        <w:r w:rsidR="003C5EA6">
          <w:rPr>
            <w:noProof/>
            <w:webHidden/>
          </w:rPr>
          <w:fldChar w:fldCharType="begin"/>
        </w:r>
        <w:r w:rsidR="003C5EA6">
          <w:rPr>
            <w:noProof/>
            <w:webHidden/>
          </w:rPr>
          <w:instrText xml:space="preserve"> PAGEREF _Toc487720387 \h </w:instrText>
        </w:r>
        <w:r w:rsidR="003C5EA6">
          <w:rPr>
            <w:noProof/>
            <w:webHidden/>
          </w:rPr>
        </w:r>
        <w:r w:rsidR="003C5EA6">
          <w:rPr>
            <w:noProof/>
            <w:webHidden/>
          </w:rPr>
          <w:fldChar w:fldCharType="separate"/>
        </w:r>
        <w:r w:rsidR="00E04862">
          <w:rPr>
            <w:noProof/>
            <w:webHidden/>
          </w:rPr>
          <w:t>7</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388" w:history="1">
        <w:r w:rsidR="003C5EA6" w:rsidRPr="00BF4CF9">
          <w:rPr>
            <w:rStyle w:val="Hyperlink"/>
            <w:noProof/>
          </w:rPr>
          <w:t>1.4</w:t>
        </w:r>
        <w:r w:rsidR="003C5EA6">
          <w:rPr>
            <w:rFonts w:asciiTheme="minorHAnsi" w:eastAsiaTheme="minorEastAsia" w:hAnsiTheme="minorHAnsi"/>
            <w:noProof/>
            <w:sz w:val="22"/>
            <w:lang w:eastAsia="de-DE"/>
          </w:rPr>
          <w:tab/>
        </w:r>
        <w:r w:rsidR="003C5EA6" w:rsidRPr="00BF4CF9">
          <w:rPr>
            <w:rStyle w:val="Hyperlink"/>
            <w:noProof/>
          </w:rPr>
          <w:t>Umbau des Labors</w:t>
        </w:r>
        <w:r w:rsidR="003C5EA6">
          <w:rPr>
            <w:noProof/>
            <w:webHidden/>
          </w:rPr>
          <w:tab/>
        </w:r>
        <w:r w:rsidR="003C5EA6">
          <w:rPr>
            <w:noProof/>
            <w:webHidden/>
          </w:rPr>
          <w:fldChar w:fldCharType="begin"/>
        </w:r>
        <w:r w:rsidR="003C5EA6">
          <w:rPr>
            <w:noProof/>
            <w:webHidden/>
          </w:rPr>
          <w:instrText xml:space="preserve"> PAGEREF _Toc487720388 \h </w:instrText>
        </w:r>
        <w:r w:rsidR="003C5EA6">
          <w:rPr>
            <w:noProof/>
            <w:webHidden/>
          </w:rPr>
        </w:r>
        <w:r w:rsidR="003C5EA6">
          <w:rPr>
            <w:noProof/>
            <w:webHidden/>
          </w:rPr>
          <w:fldChar w:fldCharType="separate"/>
        </w:r>
        <w:r w:rsidR="00E04862">
          <w:rPr>
            <w:noProof/>
            <w:webHidden/>
          </w:rPr>
          <w:t>9</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89" w:history="1">
        <w:r w:rsidR="003C5EA6" w:rsidRPr="00BF4CF9">
          <w:rPr>
            <w:rStyle w:val="Hyperlink"/>
            <w:noProof/>
          </w:rPr>
          <w:t>1.4.1</w:t>
        </w:r>
        <w:r w:rsidR="003C5EA6">
          <w:rPr>
            <w:rFonts w:asciiTheme="minorHAnsi" w:eastAsiaTheme="minorEastAsia" w:hAnsiTheme="minorHAnsi"/>
            <w:noProof/>
            <w:sz w:val="22"/>
            <w:lang w:eastAsia="de-DE"/>
          </w:rPr>
          <w:tab/>
        </w:r>
        <w:r w:rsidR="003C5EA6" w:rsidRPr="00BF4CF9">
          <w:rPr>
            <w:rStyle w:val="Hyperlink"/>
            <w:noProof/>
          </w:rPr>
          <w:t>Rückrüstung der Beamer und Leinwände</w:t>
        </w:r>
        <w:r w:rsidR="003C5EA6">
          <w:rPr>
            <w:noProof/>
            <w:webHidden/>
          </w:rPr>
          <w:tab/>
        </w:r>
        <w:r w:rsidR="003C5EA6">
          <w:rPr>
            <w:noProof/>
            <w:webHidden/>
          </w:rPr>
          <w:fldChar w:fldCharType="begin"/>
        </w:r>
        <w:r w:rsidR="003C5EA6">
          <w:rPr>
            <w:noProof/>
            <w:webHidden/>
          </w:rPr>
          <w:instrText xml:space="preserve"> PAGEREF _Toc487720389 \h </w:instrText>
        </w:r>
        <w:r w:rsidR="003C5EA6">
          <w:rPr>
            <w:noProof/>
            <w:webHidden/>
          </w:rPr>
        </w:r>
        <w:r w:rsidR="003C5EA6">
          <w:rPr>
            <w:noProof/>
            <w:webHidden/>
          </w:rPr>
          <w:fldChar w:fldCharType="separate"/>
        </w:r>
        <w:r w:rsidR="00E04862">
          <w:rPr>
            <w:noProof/>
            <w:webHidden/>
          </w:rPr>
          <w:t>9</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90" w:history="1">
        <w:r w:rsidR="003C5EA6" w:rsidRPr="00BF4CF9">
          <w:rPr>
            <w:rStyle w:val="Hyperlink"/>
            <w:noProof/>
          </w:rPr>
          <w:t>1.4.2</w:t>
        </w:r>
        <w:r w:rsidR="003C5EA6">
          <w:rPr>
            <w:rFonts w:asciiTheme="minorHAnsi" w:eastAsiaTheme="minorEastAsia" w:hAnsiTheme="minorHAnsi"/>
            <w:noProof/>
            <w:sz w:val="22"/>
            <w:lang w:eastAsia="de-DE"/>
          </w:rPr>
          <w:tab/>
        </w:r>
        <w:r w:rsidR="003C5EA6" w:rsidRPr="00BF4CF9">
          <w:rPr>
            <w:rStyle w:val="Hyperlink"/>
            <w:noProof/>
          </w:rPr>
          <w:t>Aufbau der VR-Hardware</w:t>
        </w:r>
        <w:r w:rsidR="003C5EA6">
          <w:rPr>
            <w:noProof/>
            <w:webHidden/>
          </w:rPr>
          <w:tab/>
        </w:r>
        <w:r w:rsidR="003C5EA6">
          <w:rPr>
            <w:noProof/>
            <w:webHidden/>
          </w:rPr>
          <w:fldChar w:fldCharType="begin"/>
        </w:r>
        <w:r w:rsidR="003C5EA6">
          <w:rPr>
            <w:noProof/>
            <w:webHidden/>
          </w:rPr>
          <w:instrText xml:space="preserve"> PAGEREF _Toc487720390 \h </w:instrText>
        </w:r>
        <w:r w:rsidR="003C5EA6">
          <w:rPr>
            <w:noProof/>
            <w:webHidden/>
          </w:rPr>
        </w:r>
        <w:r w:rsidR="003C5EA6">
          <w:rPr>
            <w:noProof/>
            <w:webHidden/>
          </w:rPr>
          <w:fldChar w:fldCharType="separate"/>
        </w:r>
        <w:r w:rsidR="00E04862">
          <w:rPr>
            <w:noProof/>
            <w:webHidden/>
          </w:rPr>
          <w:t>9</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391" w:history="1">
        <w:r w:rsidR="003C5EA6" w:rsidRPr="00BF4CF9">
          <w:rPr>
            <w:rStyle w:val="Hyperlink"/>
            <w:noProof/>
          </w:rPr>
          <w:t>1.5</w:t>
        </w:r>
        <w:r w:rsidR="003C5EA6">
          <w:rPr>
            <w:rFonts w:asciiTheme="minorHAnsi" w:eastAsiaTheme="minorEastAsia" w:hAnsiTheme="minorHAnsi"/>
            <w:noProof/>
            <w:sz w:val="22"/>
            <w:lang w:eastAsia="de-DE"/>
          </w:rPr>
          <w:tab/>
        </w:r>
        <w:r w:rsidR="003C5EA6" w:rsidRPr="00BF4CF9">
          <w:rPr>
            <w:rStyle w:val="Hyperlink"/>
            <w:noProof/>
          </w:rPr>
          <w:t>Zusammenfassung</w:t>
        </w:r>
        <w:r w:rsidR="003C5EA6">
          <w:rPr>
            <w:noProof/>
            <w:webHidden/>
          </w:rPr>
          <w:tab/>
        </w:r>
        <w:r w:rsidR="003C5EA6">
          <w:rPr>
            <w:noProof/>
            <w:webHidden/>
          </w:rPr>
          <w:fldChar w:fldCharType="begin"/>
        </w:r>
        <w:r w:rsidR="003C5EA6">
          <w:rPr>
            <w:noProof/>
            <w:webHidden/>
          </w:rPr>
          <w:instrText xml:space="preserve"> PAGEREF _Toc487720391 \h </w:instrText>
        </w:r>
        <w:r w:rsidR="003C5EA6">
          <w:rPr>
            <w:noProof/>
            <w:webHidden/>
          </w:rPr>
        </w:r>
        <w:r w:rsidR="003C5EA6">
          <w:rPr>
            <w:noProof/>
            <w:webHidden/>
          </w:rPr>
          <w:fldChar w:fldCharType="separate"/>
        </w:r>
        <w:r w:rsidR="00E04862">
          <w:rPr>
            <w:noProof/>
            <w:webHidden/>
          </w:rPr>
          <w:t>11</w:t>
        </w:r>
        <w:r w:rsidR="003C5EA6">
          <w:rPr>
            <w:noProof/>
            <w:webHidden/>
          </w:rPr>
          <w:fldChar w:fldCharType="end"/>
        </w:r>
      </w:hyperlink>
    </w:p>
    <w:p w:rsidR="003C5EA6" w:rsidRDefault="00533803">
      <w:pPr>
        <w:pStyle w:val="Verzeichnis1"/>
        <w:tabs>
          <w:tab w:val="left" w:pos="1320"/>
          <w:tab w:val="right" w:leader="dot" w:pos="9060"/>
        </w:tabs>
        <w:rPr>
          <w:rFonts w:asciiTheme="minorHAnsi" w:eastAsiaTheme="minorEastAsia" w:hAnsiTheme="minorHAnsi"/>
          <w:noProof/>
          <w:sz w:val="22"/>
          <w:lang w:eastAsia="de-DE"/>
        </w:rPr>
      </w:pPr>
      <w:hyperlink w:anchor="_Toc487720392" w:history="1">
        <w:r w:rsidR="003C5EA6" w:rsidRPr="00BF4CF9">
          <w:rPr>
            <w:rStyle w:val="Hyperlink"/>
            <w:noProof/>
          </w:rPr>
          <w:t>Kapitel 2</w:t>
        </w:r>
        <w:r w:rsidR="003C5EA6">
          <w:rPr>
            <w:rFonts w:asciiTheme="minorHAnsi" w:eastAsiaTheme="minorEastAsia" w:hAnsiTheme="minorHAnsi"/>
            <w:noProof/>
            <w:sz w:val="22"/>
            <w:lang w:eastAsia="de-DE"/>
          </w:rPr>
          <w:tab/>
        </w:r>
        <w:r w:rsidR="003C5EA6" w:rsidRPr="00BF4CF9">
          <w:rPr>
            <w:rStyle w:val="Hyperlink"/>
            <w:noProof/>
          </w:rPr>
          <w:t>Wissenschaftliche Arbeiten</w:t>
        </w:r>
        <w:r w:rsidR="003C5EA6">
          <w:rPr>
            <w:noProof/>
            <w:webHidden/>
          </w:rPr>
          <w:tab/>
        </w:r>
        <w:r w:rsidR="003C5EA6">
          <w:rPr>
            <w:noProof/>
            <w:webHidden/>
          </w:rPr>
          <w:fldChar w:fldCharType="begin"/>
        </w:r>
        <w:r w:rsidR="003C5EA6">
          <w:rPr>
            <w:noProof/>
            <w:webHidden/>
          </w:rPr>
          <w:instrText xml:space="preserve"> PAGEREF _Toc487720392 \h </w:instrText>
        </w:r>
        <w:r w:rsidR="003C5EA6">
          <w:rPr>
            <w:noProof/>
            <w:webHidden/>
          </w:rPr>
        </w:r>
        <w:r w:rsidR="003C5EA6">
          <w:rPr>
            <w:noProof/>
            <w:webHidden/>
          </w:rPr>
          <w:fldChar w:fldCharType="separate"/>
        </w:r>
        <w:r w:rsidR="00E04862">
          <w:rPr>
            <w:noProof/>
            <w:webHidden/>
          </w:rPr>
          <w:t>12</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393" w:history="1">
        <w:r w:rsidR="003C5EA6" w:rsidRPr="00BF4CF9">
          <w:rPr>
            <w:rStyle w:val="Hyperlink"/>
            <w:noProof/>
          </w:rPr>
          <w:t>2.1</w:t>
        </w:r>
        <w:r w:rsidR="003C5EA6">
          <w:rPr>
            <w:rFonts w:asciiTheme="minorHAnsi" w:eastAsiaTheme="minorEastAsia" w:hAnsiTheme="minorHAnsi"/>
            <w:noProof/>
            <w:sz w:val="22"/>
            <w:lang w:eastAsia="de-DE"/>
          </w:rPr>
          <w:tab/>
        </w:r>
        <w:r w:rsidR="003C5EA6" w:rsidRPr="00BF4CF9">
          <w:rPr>
            <w:rStyle w:val="Hyperlink"/>
            <w:noProof/>
          </w:rPr>
          <w:t>Einleitung</w:t>
        </w:r>
        <w:r w:rsidR="003C5EA6">
          <w:rPr>
            <w:noProof/>
            <w:webHidden/>
          </w:rPr>
          <w:tab/>
        </w:r>
        <w:r w:rsidR="003C5EA6">
          <w:rPr>
            <w:noProof/>
            <w:webHidden/>
          </w:rPr>
          <w:fldChar w:fldCharType="begin"/>
        </w:r>
        <w:r w:rsidR="003C5EA6">
          <w:rPr>
            <w:noProof/>
            <w:webHidden/>
          </w:rPr>
          <w:instrText xml:space="preserve"> PAGEREF _Toc487720393 \h </w:instrText>
        </w:r>
        <w:r w:rsidR="003C5EA6">
          <w:rPr>
            <w:noProof/>
            <w:webHidden/>
          </w:rPr>
        </w:r>
        <w:r w:rsidR="003C5EA6">
          <w:rPr>
            <w:noProof/>
            <w:webHidden/>
          </w:rPr>
          <w:fldChar w:fldCharType="separate"/>
        </w:r>
        <w:r w:rsidR="00E04862">
          <w:rPr>
            <w:noProof/>
            <w:webHidden/>
          </w:rPr>
          <w:t>13</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94" w:history="1">
        <w:r w:rsidR="003C5EA6" w:rsidRPr="00BF4CF9">
          <w:rPr>
            <w:rStyle w:val="Hyperlink"/>
            <w:noProof/>
          </w:rPr>
          <w:t>2.1.1</w:t>
        </w:r>
        <w:r w:rsidR="003C5EA6">
          <w:rPr>
            <w:rFonts w:asciiTheme="minorHAnsi" w:eastAsiaTheme="minorEastAsia" w:hAnsiTheme="minorHAnsi"/>
            <w:noProof/>
            <w:sz w:val="22"/>
            <w:lang w:eastAsia="de-DE"/>
          </w:rPr>
          <w:tab/>
        </w:r>
        <w:r w:rsidR="003C5EA6" w:rsidRPr="00BF4CF9">
          <w:rPr>
            <w:rStyle w:val="Hyperlink"/>
            <w:noProof/>
          </w:rPr>
          <w:t>Motivation</w:t>
        </w:r>
        <w:r w:rsidR="003C5EA6">
          <w:rPr>
            <w:noProof/>
            <w:webHidden/>
          </w:rPr>
          <w:tab/>
        </w:r>
        <w:r w:rsidR="003C5EA6">
          <w:rPr>
            <w:noProof/>
            <w:webHidden/>
          </w:rPr>
          <w:fldChar w:fldCharType="begin"/>
        </w:r>
        <w:r w:rsidR="003C5EA6">
          <w:rPr>
            <w:noProof/>
            <w:webHidden/>
          </w:rPr>
          <w:instrText xml:space="preserve"> PAGEREF _Toc487720394 \h </w:instrText>
        </w:r>
        <w:r w:rsidR="003C5EA6">
          <w:rPr>
            <w:noProof/>
            <w:webHidden/>
          </w:rPr>
        </w:r>
        <w:r w:rsidR="003C5EA6">
          <w:rPr>
            <w:noProof/>
            <w:webHidden/>
          </w:rPr>
          <w:fldChar w:fldCharType="separate"/>
        </w:r>
        <w:r w:rsidR="00E04862">
          <w:rPr>
            <w:noProof/>
            <w:webHidden/>
          </w:rPr>
          <w:t>13</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95" w:history="1">
        <w:r w:rsidR="003C5EA6" w:rsidRPr="00BF4CF9">
          <w:rPr>
            <w:rStyle w:val="Hyperlink"/>
            <w:noProof/>
          </w:rPr>
          <w:t>2.1.2</w:t>
        </w:r>
        <w:r w:rsidR="003C5EA6">
          <w:rPr>
            <w:rFonts w:asciiTheme="minorHAnsi" w:eastAsiaTheme="minorEastAsia" w:hAnsiTheme="minorHAnsi"/>
            <w:noProof/>
            <w:sz w:val="22"/>
            <w:lang w:eastAsia="de-DE"/>
          </w:rPr>
          <w:tab/>
        </w:r>
        <w:r w:rsidR="003C5EA6" w:rsidRPr="00BF4CF9">
          <w:rPr>
            <w:rStyle w:val="Hyperlink"/>
            <w:noProof/>
          </w:rPr>
          <w:t>Zielsetzung</w:t>
        </w:r>
        <w:r w:rsidR="003C5EA6">
          <w:rPr>
            <w:noProof/>
            <w:webHidden/>
          </w:rPr>
          <w:tab/>
        </w:r>
        <w:r w:rsidR="003C5EA6">
          <w:rPr>
            <w:noProof/>
            <w:webHidden/>
          </w:rPr>
          <w:fldChar w:fldCharType="begin"/>
        </w:r>
        <w:r w:rsidR="003C5EA6">
          <w:rPr>
            <w:noProof/>
            <w:webHidden/>
          </w:rPr>
          <w:instrText xml:space="preserve"> PAGEREF _Toc487720395 \h </w:instrText>
        </w:r>
        <w:r w:rsidR="003C5EA6">
          <w:rPr>
            <w:noProof/>
            <w:webHidden/>
          </w:rPr>
        </w:r>
        <w:r w:rsidR="003C5EA6">
          <w:rPr>
            <w:noProof/>
            <w:webHidden/>
          </w:rPr>
          <w:fldChar w:fldCharType="separate"/>
        </w:r>
        <w:r w:rsidR="00E04862">
          <w:rPr>
            <w:noProof/>
            <w:webHidden/>
          </w:rPr>
          <w:t>13</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396" w:history="1">
        <w:r w:rsidR="003C5EA6" w:rsidRPr="00BF4CF9">
          <w:rPr>
            <w:rStyle w:val="Hyperlink"/>
            <w:noProof/>
          </w:rPr>
          <w:t>2.2</w:t>
        </w:r>
        <w:r w:rsidR="003C5EA6">
          <w:rPr>
            <w:rFonts w:asciiTheme="minorHAnsi" w:eastAsiaTheme="minorEastAsia" w:hAnsiTheme="minorHAnsi"/>
            <w:noProof/>
            <w:sz w:val="22"/>
            <w:lang w:eastAsia="de-DE"/>
          </w:rPr>
          <w:tab/>
        </w:r>
        <w:r w:rsidR="003C5EA6" w:rsidRPr="00BF4CF9">
          <w:rPr>
            <w:rStyle w:val="Hyperlink"/>
            <w:noProof/>
          </w:rPr>
          <w:t>Bisheriges Konzept</w:t>
        </w:r>
        <w:r w:rsidR="003C5EA6">
          <w:rPr>
            <w:noProof/>
            <w:webHidden/>
          </w:rPr>
          <w:tab/>
        </w:r>
        <w:r w:rsidR="003C5EA6">
          <w:rPr>
            <w:noProof/>
            <w:webHidden/>
          </w:rPr>
          <w:fldChar w:fldCharType="begin"/>
        </w:r>
        <w:r w:rsidR="003C5EA6">
          <w:rPr>
            <w:noProof/>
            <w:webHidden/>
          </w:rPr>
          <w:instrText xml:space="preserve"> PAGEREF _Toc487720396 \h </w:instrText>
        </w:r>
        <w:r w:rsidR="003C5EA6">
          <w:rPr>
            <w:noProof/>
            <w:webHidden/>
          </w:rPr>
        </w:r>
        <w:r w:rsidR="003C5EA6">
          <w:rPr>
            <w:noProof/>
            <w:webHidden/>
          </w:rPr>
          <w:fldChar w:fldCharType="separate"/>
        </w:r>
        <w:r w:rsidR="00E04862">
          <w:rPr>
            <w:noProof/>
            <w:webHidden/>
          </w:rPr>
          <w:t>14</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97" w:history="1">
        <w:r w:rsidR="003C5EA6" w:rsidRPr="00BF4CF9">
          <w:rPr>
            <w:rStyle w:val="Hyperlink"/>
            <w:noProof/>
          </w:rPr>
          <w:t>2.2.1</w:t>
        </w:r>
        <w:r w:rsidR="003C5EA6">
          <w:rPr>
            <w:rFonts w:asciiTheme="minorHAnsi" w:eastAsiaTheme="minorEastAsia" w:hAnsiTheme="minorHAnsi"/>
            <w:noProof/>
            <w:sz w:val="22"/>
            <w:lang w:eastAsia="de-DE"/>
          </w:rPr>
          <w:tab/>
        </w:r>
        <w:r w:rsidR="003C5EA6" w:rsidRPr="00BF4CF9">
          <w:rPr>
            <w:rStyle w:val="Hyperlink"/>
            <w:noProof/>
          </w:rPr>
          <w:t>Stereoskopische Projektion</w:t>
        </w:r>
        <w:r w:rsidR="003C5EA6">
          <w:rPr>
            <w:noProof/>
            <w:webHidden/>
          </w:rPr>
          <w:tab/>
        </w:r>
        <w:r w:rsidR="003C5EA6">
          <w:rPr>
            <w:noProof/>
            <w:webHidden/>
          </w:rPr>
          <w:fldChar w:fldCharType="begin"/>
        </w:r>
        <w:r w:rsidR="003C5EA6">
          <w:rPr>
            <w:noProof/>
            <w:webHidden/>
          </w:rPr>
          <w:instrText xml:space="preserve"> PAGEREF _Toc487720397 \h </w:instrText>
        </w:r>
        <w:r w:rsidR="003C5EA6">
          <w:rPr>
            <w:noProof/>
            <w:webHidden/>
          </w:rPr>
        </w:r>
        <w:r w:rsidR="003C5EA6">
          <w:rPr>
            <w:noProof/>
            <w:webHidden/>
          </w:rPr>
          <w:fldChar w:fldCharType="separate"/>
        </w:r>
        <w:r w:rsidR="00E04862">
          <w:rPr>
            <w:noProof/>
            <w:webHidden/>
          </w:rPr>
          <w:t>14</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98" w:history="1">
        <w:r w:rsidR="003C5EA6" w:rsidRPr="00BF4CF9">
          <w:rPr>
            <w:rStyle w:val="Hyperlink"/>
            <w:noProof/>
          </w:rPr>
          <w:t>2.2.2</w:t>
        </w:r>
        <w:r w:rsidR="003C5EA6">
          <w:rPr>
            <w:rFonts w:asciiTheme="minorHAnsi" w:eastAsiaTheme="minorEastAsia" w:hAnsiTheme="minorHAnsi"/>
            <w:noProof/>
            <w:sz w:val="22"/>
            <w:lang w:eastAsia="de-DE"/>
          </w:rPr>
          <w:tab/>
        </w:r>
        <w:r w:rsidR="003C5EA6" w:rsidRPr="00BF4CF9">
          <w:rPr>
            <w:rStyle w:val="Hyperlink"/>
            <w:noProof/>
          </w:rPr>
          <w:t>Systemaufbau</w:t>
        </w:r>
        <w:r w:rsidR="003C5EA6">
          <w:rPr>
            <w:noProof/>
            <w:webHidden/>
          </w:rPr>
          <w:tab/>
        </w:r>
        <w:r w:rsidR="003C5EA6">
          <w:rPr>
            <w:noProof/>
            <w:webHidden/>
          </w:rPr>
          <w:fldChar w:fldCharType="begin"/>
        </w:r>
        <w:r w:rsidR="003C5EA6">
          <w:rPr>
            <w:noProof/>
            <w:webHidden/>
          </w:rPr>
          <w:instrText xml:space="preserve"> PAGEREF _Toc487720398 \h </w:instrText>
        </w:r>
        <w:r w:rsidR="003C5EA6">
          <w:rPr>
            <w:noProof/>
            <w:webHidden/>
          </w:rPr>
        </w:r>
        <w:r w:rsidR="003C5EA6">
          <w:rPr>
            <w:noProof/>
            <w:webHidden/>
          </w:rPr>
          <w:fldChar w:fldCharType="separate"/>
        </w:r>
        <w:r w:rsidR="00E04862">
          <w:rPr>
            <w:noProof/>
            <w:webHidden/>
          </w:rPr>
          <w:t>14</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399" w:history="1">
        <w:r w:rsidR="003C5EA6" w:rsidRPr="00BF4CF9">
          <w:rPr>
            <w:rStyle w:val="Hyperlink"/>
            <w:noProof/>
          </w:rPr>
          <w:t>2.2.3</w:t>
        </w:r>
        <w:r w:rsidR="003C5EA6">
          <w:rPr>
            <w:rFonts w:asciiTheme="minorHAnsi" w:eastAsiaTheme="minorEastAsia" w:hAnsiTheme="minorHAnsi"/>
            <w:noProof/>
            <w:sz w:val="22"/>
            <w:lang w:eastAsia="de-DE"/>
          </w:rPr>
          <w:tab/>
        </w:r>
        <w:r w:rsidR="003C5EA6" w:rsidRPr="00BF4CF9">
          <w:rPr>
            <w:rStyle w:val="Hyperlink"/>
            <w:noProof/>
          </w:rPr>
          <w:t>Gestensteuerung</w:t>
        </w:r>
        <w:r w:rsidR="003C5EA6">
          <w:rPr>
            <w:noProof/>
            <w:webHidden/>
          </w:rPr>
          <w:tab/>
        </w:r>
        <w:r w:rsidR="003C5EA6">
          <w:rPr>
            <w:noProof/>
            <w:webHidden/>
          </w:rPr>
          <w:fldChar w:fldCharType="begin"/>
        </w:r>
        <w:r w:rsidR="003C5EA6">
          <w:rPr>
            <w:noProof/>
            <w:webHidden/>
          </w:rPr>
          <w:instrText xml:space="preserve"> PAGEREF _Toc487720399 \h </w:instrText>
        </w:r>
        <w:r w:rsidR="003C5EA6">
          <w:rPr>
            <w:noProof/>
            <w:webHidden/>
          </w:rPr>
        </w:r>
        <w:r w:rsidR="003C5EA6">
          <w:rPr>
            <w:noProof/>
            <w:webHidden/>
          </w:rPr>
          <w:fldChar w:fldCharType="separate"/>
        </w:r>
        <w:r w:rsidR="00E04862">
          <w:rPr>
            <w:noProof/>
            <w:webHidden/>
          </w:rPr>
          <w:t>15</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00" w:history="1">
        <w:r w:rsidR="003C5EA6" w:rsidRPr="00BF4CF9">
          <w:rPr>
            <w:rStyle w:val="Hyperlink"/>
            <w:noProof/>
          </w:rPr>
          <w:t>2.2.4</w:t>
        </w:r>
        <w:r w:rsidR="003C5EA6">
          <w:rPr>
            <w:rFonts w:asciiTheme="minorHAnsi" w:eastAsiaTheme="minorEastAsia" w:hAnsiTheme="minorHAnsi"/>
            <w:noProof/>
            <w:sz w:val="22"/>
            <w:lang w:eastAsia="de-DE"/>
          </w:rPr>
          <w:tab/>
        </w:r>
        <w:r w:rsidR="003C5EA6" w:rsidRPr="00BF4CF9">
          <w:rPr>
            <w:rStyle w:val="Hyperlink"/>
            <w:noProof/>
          </w:rPr>
          <w:t>Fazit</w:t>
        </w:r>
        <w:r w:rsidR="003C5EA6">
          <w:rPr>
            <w:noProof/>
            <w:webHidden/>
          </w:rPr>
          <w:tab/>
        </w:r>
        <w:r w:rsidR="003C5EA6">
          <w:rPr>
            <w:noProof/>
            <w:webHidden/>
          </w:rPr>
          <w:fldChar w:fldCharType="begin"/>
        </w:r>
        <w:r w:rsidR="003C5EA6">
          <w:rPr>
            <w:noProof/>
            <w:webHidden/>
          </w:rPr>
          <w:instrText xml:space="preserve"> PAGEREF _Toc487720400 \h </w:instrText>
        </w:r>
        <w:r w:rsidR="003C5EA6">
          <w:rPr>
            <w:noProof/>
            <w:webHidden/>
          </w:rPr>
        </w:r>
        <w:r w:rsidR="003C5EA6">
          <w:rPr>
            <w:noProof/>
            <w:webHidden/>
          </w:rPr>
          <w:fldChar w:fldCharType="separate"/>
        </w:r>
        <w:r w:rsidR="00E04862">
          <w:rPr>
            <w:noProof/>
            <w:webHidden/>
          </w:rPr>
          <w:t>16</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401" w:history="1">
        <w:r w:rsidR="003C5EA6" w:rsidRPr="00BF4CF9">
          <w:rPr>
            <w:rStyle w:val="Hyperlink"/>
            <w:noProof/>
          </w:rPr>
          <w:t>2.3</w:t>
        </w:r>
        <w:r w:rsidR="003C5EA6">
          <w:rPr>
            <w:rFonts w:asciiTheme="minorHAnsi" w:eastAsiaTheme="minorEastAsia" w:hAnsiTheme="minorHAnsi"/>
            <w:noProof/>
            <w:sz w:val="22"/>
            <w:lang w:eastAsia="de-DE"/>
          </w:rPr>
          <w:tab/>
        </w:r>
        <w:r w:rsidR="003C5EA6" w:rsidRPr="00BF4CF9">
          <w:rPr>
            <w:rStyle w:val="Hyperlink"/>
            <w:noProof/>
          </w:rPr>
          <w:t>Der Umstieg auf VR</w:t>
        </w:r>
        <w:r w:rsidR="003C5EA6">
          <w:rPr>
            <w:noProof/>
            <w:webHidden/>
          </w:rPr>
          <w:tab/>
        </w:r>
        <w:r w:rsidR="003C5EA6">
          <w:rPr>
            <w:noProof/>
            <w:webHidden/>
          </w:rPr>
          <w:fldChar w:fldCharType="begin"/>
        </w:r>
        <w:r w:rsidR="003C5EA6">
          <w:rPr>
            <w:noProof/>
            <w:webHidden/>
          </w:rPr>
          <w:instrText xml:space="preserve"> PAGEREF _Toc487720401 \h </w:instrText>
        </w:r>
        <w:r w:rsidR="003C5EA6">
          <w:rPr>
            <w:noProof/>
            <w:webHidden/>
          </w:rPr>
        </w:r>
        <w:r w:rsidR="003C5EA6">
          <w:rPr>
            <w:noProof/>
            <w:webHidden/>
          </w:rPr>
          <w:fldChar w:fldCharType="separate"/>
        </w:r>
        <w:r w:rsidR="00E04862">
          <w:rPr>
            <w:noProof/>
            <w:webHidden/>
          </w:rPr>
          <w:t>18</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02" w:history="1">
        <w:r w:rsidR="003C5EA6" w:rsidRPr="00BF4CF9">
          <w:rPr>
            <w:rStyle w:val="Hyperlink"/>
            <w:noProof/>
          </w:rPr>
          <w:t>2.3.1</w:t>
        </w:r>
        <w:r w:rsidR="003C5EA6">
          <w:rPr>
            <w:rFonts w:asciiTheme="minorHAnsi" w:eastAsiaTheme="minorEastAsia" w:hAnsiTheme="minorHAnsi"/>
            <w:noProof/>
            <w:sz w:val="22"/>
            <w:lang w:eastAsia="de-DE"/>
          </w:rPr>
          <w:tab/>
        </w:r>
        <w:r w:rsidR="003C5EA6" w:rsidRPr="00BF4CF9">
          <w:rPr>
            <w:rStyle w:val="Hyperlink"/>
            <w:noProof/>
          </w:rPr>
          <w:t>Neue Technologien</w:t>
        </w:r>
        <w:r w:rsidR="003C5EA6">
          <w:rPr>
            <w:noProof/>
            <w:webHidden/>
          </w:rPr>
          <w:tab/>
        </w:r>
        <w:r w:rsidR="003C5EA6">
          <w:rPr>
            <w:noProof/>
            <w:webHidden/>
          </w:rPr>
          <w:fldChar w:fldCharType="begin"/>
        </w:r>
        <w:r w:rsidR="003C5EA6">
          <w:rPr>
            <w:noProof/>
            <w:webHidden/>
          </w:rPr>
          <w:instrText xml:space="preserve"> PAGEREF _Toc487720402 \h </w:instrText>
        </w:r>
        <w:r w:rsidR="003C5EA6">
          <w:rPr>
            <w:noProof/>
            <w:webHidden/>
          </w:rPr>
        </w:r>
        <w:r w:rsidR="003C5EA6">
          <w:rPr>
            <w:noProof/>
            <w:webHidden/>
          </w:rPr>
          <w:fldChar w:fldCharType="separate"/>
        </w:r>
        <w:r w:rsidR="00E04862">
          <w:rPr>
            <w:noProof/>
            <w:webHidden/>
          </w:rPr>
          <w:t>18</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03" w:history="1">
        <w:r w:rsidR="003C5EA6" w:rsidRPr="00BF4CF9">
          <w:rPr>
            <w:rStyle w:val="Hyperlink"/>
            <w:noProof/>
          </w:rPr>
          <w:t>2.3.2</w:t>
        </w:r>
        <w:r w:rsidR="003C5EA6">
          <w:rPr>
            <w:rFonts w:asciiTheme="minorHAnsi" w:eastAsiaTheme="minorEastAsia" w:hAnsiTheme="minorHAnsi"/>
            <w:noProof/>
            <w:sz w:val="22"/>
            <w:lang w:eastAsia="de-DE"/>
          </w:rPr>
          <w:tab/>
        </w:r>
        <w:r w:rsidR="003C5EA6" w:rsidRPr="00BF4CF9">
          <w:rPr>
            <w:rStyle w:val="Hyperlink"/>
            <w:noProof/>
          </w:rPr>
          <w:t>Brillenauswahl</w:t>
        </w:r>
        <w:r w:rsidR="003C5EA6">
          <w:rPr>
            <w:noProof/>
            <w:webHidden/>
          </w:rPr>
          <w:tab/>
        </w:r>
        <w:r w:rsidR="003C5EA6">
          <w:rPr>
            <w:noProof/>
            <w:webHidden/>
          </w:rPr>
          <w:fldChar w:fldCharType="begin"/>
        </w:r>
        <w:r w:rsidR="003C5EA6">
          <w:rPr>
            <w:noProof/>
            <w:webHidden/>
          </w:rPr>
          <w:instrText xml:space="preserve"> PAGEREF _Toc487720403 \h </w:instrText>
        </w:r>
        <w:r w:rsidR="003C5EA6">
          <w:rPr>
            <w:noProof/>
            <w:webHidden/>
          </w:rPr>
        </w:r>
        <w:r w:rsidR="003C5EA6">
          <w:rPr>
            <w:noProof/>
            <w:webHidden/>
          </w:rPr>
          <w:fldChar w:fldCharType="separate"/>
        </w:r>
        <w:r w:rsidR="00E04862">
          <w:rPr>
            <w:noProof/>
            <w:webHidden/>
          </w:rPr>
          <w:t>20</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404" w:history="1">
        <w:r w:rsidR="003C5EA6" w:rsidRPr="00BF4CF9">
          <w:rPr>
            <w:rStyle w:val="Hyperlink"/>
            <w:noProof/>
          </w:rPr>
          <w:t>2.4</w:t>
        </w:r>
        <w:r w:rsidR="003C5EA6">
          <w:rPr>
            <w:rFonts w:asciiTheme="minorHAnsi" w:eastAsiaTheme="minorEastAsia" w:hAnsiTheme="minorHAnsi"/>
            <w:noProof/>
            <w:sz w:val="22"/>
            <w:lang w:eastAsia="de-DE"/>
          </w:rPr>
          <w:tab/>
        </w:r>
        <w:r w:rsidR="003C5EA6" w:rsidRPr="00BF4CF9">
          <w:rPr>
            <w:rStyle w:val="Hyperlink"/>
            <w:noProof/>
          </w:rPr>
          <w:t>Grundlagen</w:t>
        </w:r>
        <w:r w:rsidR="003C5EA6">
          <w:rPr>
            <w:noProof/>
            <w:webHidden/>
          </w:rPr>
          <w:tab/>
        </w:r>
        <w:r w:rsidR="003C5EA6">
          <w:rPr>
            <w:noProof/>
            <w:webHidden/>
          </w:rPr>
          <w:fldChar w:fldCharType="begin"/>
        </w:r>
        <w:r w:rsidR="003C5EA6">
          <w:rPr>
            <w:noProof/>
            <w:webHidden/>
          </w:rPr>
          <w:instrText xml:space="preserve"> PAGEREF _Toc487720404 \h </w:instrText>
        </w:r>
        <w:r w:rsidR="003C5EA6">
          <w:rPr>
            <w:noProof/>
            <w:webHidden/>
          </w:rPr>
        </w:r>
        <w:r w:rsidR="003C5EA6">
          <w:rPr>
            <w:noProof/>
            <w:webHidden/>
          </w:rPr>
          <w:fldChar w:fldCharType="separate"/>
        </w:r>
        <w:r w:rsidR="00E04862">
          <w:rPr>
            <w:noProof/>
            <w:webHidden/>
          </w:rPr>
          <w:t>25</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05" w:history="1">
        <w:r w:rsidR="003C5EA6" w:rsidRPr="00BF4CF9">
          <w:rPr>
            <w:rStyle w:val="Hyperlink"/>
            <w:noProof/>
          </w:rPr>
          <w:t>2.4.1</w:t>
        </w:r>
        <w:r w:rsidR="003C5EA6">
          <w:rPr>
            <w:rFonts w:asciiTheme="minorHAnsi" w:eastAsiaTheme="minorEastAsia" w:hAnsiTheme="minorHAnsi"/>
            <w:noProof/>
            <w:sz w:val="22"/>
            <w:lang w:eastAsia="de-DE"/>
          </w:rPr>
          <w:tab/>
        </w:r>
        <w:r w:rsidR="003C5EA6" w:rsidRPr="00BF4CF9">
          <w:rPr>
            <w:rStyle w:val="Hyperlink"/>
            <w:noProof/>
          </w:rPr>
          <w:t>Unity</w:t>
        </w:r>
        <w:r w:rsidR="003C5EA6">
          <w:rPr>
            <w:noProof/>
            <w:webHidden/>
          </w:rPr>
          <w:tab/>
        </w:r>
        <w:r w:rsidR="003C5EA6">
          <w:rPr>
            <w:noProof/>
            <w:webHidden/>
          </w:rPr>
          <w:fldChar w:fldCharType="begin"/>
        </w:r>
        <w:r w:rsidR="003C5EA6">
          <w:rPr>
            <w:noProof/>
            <w:webHidden/>
          </w:rPr>
          <w:instrText xml:space="preserve"> PAGEREF _Toc487720405 \h </w:instrText>
        </w:r>
        <w:r w:rsidR="003C5EA6">
          <w:rPr>
            <w:noProof/>
            <w:webHidden/>
          </w:rPr>
        </w:r>
        <w:r w:rsidR="003C5EA6">
          <w:rPr>
            <w:noProof/>
            <w:webHidden/>
          </w:rPr>
          <w:fldChar w:fldCharType="separate"/>
        </w:r>
        <w:r w:rsidR="00E04862">
          <w:rPr>
            <w:noProof/>
            <w:webHidden/>
          </w:rPr>
          <w:t>25</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06" w:history="1">
        <w:r w:rsidR="003C5EA6" w:rsidRPr="00BF4CF9">
          <w:rPr>
            <w:rStyle w:val="Hyperlink"/>
            <w:noProof/>
          </w:rPr>
          <w:t>2.4.2</w:t>
        </w:r>
        <w:r w:rsidR="003C5EA6">
          <w:rPr>
            <w:rFonts w:asciiTheme="minorHAnsi" w:eastAsiaTheme="minorEastAsia" w:hAnsiTheme="minorHAnsi"/>
            <w:noProof/>
            <w:sz w:val="22"/>
            <w:lang w:eastAsia="de-DE"/>
          </w:rPr>
          <w:tab/>
        </w:r>
        <w:r w:rsidR="003C5EA6" w:rsidRPr="00BF4CF9">
          <w:rPr>
            <w:rStyle w:val="Hyperlink"/>
            <w:noProof/>
          </w:rPr>
          <w:t>Blender</w:t>
        </w:r>
        <w:r w:rsidR="003C5EA6">
          <w:rPr>
            <w:noProof/>
            <w:webHidden/>
          </w:rPr>
          <w:tab/>
        </w:r>
        <w:r w:rsidR="003C5EA6">
          <w:rPr>
            <w:noProof/>
            <w:webHidden/>
          </w:rPr>
          <w:fldChar w:fldCharType="begin"/>
        </w:r>
        <w:r w:rsidR="003C5EA6">
          <w:rPr>
            <w:noProof/>
            <w:webHidden/>
          </w:rPr>
          <w:instrText xml:space="preserve"> PAGEREF _Toc487720406 \h </w:instrText>
        </w:r>
        <w:r w:rsidR="003C5EA6">
          <w:rPr>
            <w:noProof/>
            <w:webHidden/>
          </w:rPr>
        </w:r>
        <w:r w:rsidR="003C5EA6">
          <w:rPr>
            <w:noProof/>
            <w:webHidden/>
          </w:rPr>
          <w:fldChar w:fldCharType="separate"/>
        </w:r>
        <w:r w:rsidR="00E04862">
          <w:rPr>
            <w:noProof/>
            <w:webHidden/>
          </w:rPr>
          <w:t>26</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07" w:history="1">
        <w:r w:rsidR="003C5EA6" w:rsidRPr="00BF4CF9">
          <w:rPr>
            <w:rStyle w:val="Hyperlink"/>
            <w:noProof/>
          </w:rPr>
          <w:t>2.4.3</w:t>
        </w:r>
        <w:r w:rsidR="003C5EA6">
          <w:rPr>
            <w:rFonts w:asciiTheme="minorHAnsi" w:eastAsiaTheme="minorEastAsia" w:hAnsiTheme="minorHAnsi"/>
            <w:noProof/>
            <w:sz w:val="22"/>
            <w:lang w:eastAsia="de-DE"/>
          </w:rPr>
          <w:tab/>
        </w:r>
        <w:r w:rsidR="003C5EA6" w:rsidRPr="00BF4CF9">
          <w:rPr>
            <w:rStyle w:val="Hyperlink"/>
            <w:noProof/>
          </w:rPr>
          <w:t>Dateiformate</w:t>
        </w:r>
        <w:r w:rsidR="003C5EA6">
          <w:rPr>
            <w:noProof/>
            <w:webHidden/>
          </w:rPr>
          <w:tab/>
        </w:r>
        <w:r w:rsidR="003C5EA6">
          <w:rPr>
            <w:noProof/>
            <w:webHidden/>
          </w:rPr>
          <w:fldChar w:fldCharType="begin"/>
        </w:r>
        <w:r w:rsidR="003C5EA6">
          <w:rPr>
            <w:noProof/>
            <w:webHidden/>
          </w:rPr>
          <w:instrText xml:space="preserve"> PAGEREF _Toc487720407 \h </w:instrText>
        </w:r>
        <w:r w:rsidR="003C5EA6">
          <w:rPr>
            <w:noProof/>
            <w:webHidden/>
          </w:rPr>
        </w:r>
        <w:r w:rsidR="003C5EA6">
          <w:rPr>
            <w:noProof/>
            <w:webHidden/>
          </w:rPr>
          <w:fldChar w:fldCharType="separate"/>
        </w:r>
        <w:r w:rsidR="00E04862">
          <w:rPr>
            <w:noProof/>
            <w:webHidden/>
          </w:rPr>
          <w:t>26</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08" w:history="1">
        <w:r w:rsidR="003C5EA6" w:rsidRPr="00BF4CF9">
          <w:rPr>
            <w:rStyle w:val="Hyperlink"/>
            <w:noProof/>
          </w:rPr>
          <w:t>2.4.4</w:t>
        </w:r>
        <w:r w:rsidR="003C5EA6">
          <w:rPr>
            <w:rFonts w:asciiTheme="minorHAnsi" w:eastAsiaTheme="minorEastAsia" w:hAnsiTheme="minorHAnsi"/>
            <w:noProof/>
            <w:sz w:val="22"/>
            <w:lang w:eastAsia="de-DE"/>
          </w:rPr>
          <w:tab/>
        </w:r>
        <w:r w:rsidR="003C5EA6" w:rsidRPr="00BF4CF9">
          <w:rPr>
            <w:rStyle w:val="Hyperlink"/>
            <w:noProof/>
          </w:rPr>
          <w:t>SteamVR</w:t>
        </w:r>
        <w:r w:rsidR="003C5EA6">
          <w:rPr>
            <w:noProof/>
            <w:webHidden/>
          </w:rPr>
          <w:tab/>
        </w:r>
        <w:r w:rsidR="003C5EA6">
          <w:rPr>
            <w:noProof/>
            <w:webHidden/>
          </w:rPr>
          <w:fldChar w:fldCharType="begin"/>
        </w:r>
        <w:r w:rsidR="003C5EA6">
          <w:rPr>
            <w:noProof/>
            <w:webHidden/>
          </w:rPr>
          <w:instrText xml:space="preserve"> PAGEREF _Toc487720408 \h </w:instrText>
        </w:r>
        <w:r w:rsidR="003C5EA6">
          <w:rPr>
            <w:noProof/>
            <w:webHidden/>
          </w:rPr>
        </w:r>
        <w:r w:rsidR="003C5EA6">
          <w:rPr>
            <w:noProof/>
            <w:webHidden/>
          </w:rPr>
          <w:fldChar w:fldCharType="separate"/>
        </w:r>
        <w:r w:rsidR="00E04862">
          <w:rPr>
            <w:noProof/>
            <w:webHidden/>
          </w:rPr>
          <w:t>27</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409" w:history="1">
        <w:r w:rsidR="003C5EA6" w:rsidRPr="00BF4CF9">
          <w:rPr>
            <w:rStyle w:val="Hyperlink"/>
            <w:noProof/>
          </w:rPr>
          <w:t>2.5</w:t>
        </w:r>
        <w:r w:rsidR="003C5EA6">
          <w:rPr>
            <w:rFonts w:asciiTheme="minorHAnsi" w:eastAsiaTheme="minorEastAsia" w:hAnsiTheme="minorHAnsi"/>
            <w:noProof/>
            <w:sz w:val="22"/>
            <w:lang w:eastAsia="de-DE"/>
          </w:rPr>
          <w:tab/>
        </w:r>
        <w:r w:rsidR="003C5EA6" w:rsidRPr="00BF4CF9">
          <w:rPr>
            <w:rStyle w:val="Hyperlink"/>
            <w:noProof/>
          </w:rPr>
          <w:t>Demonstrationsfähige Szene</w:t>
        </w:r>
        <w:r w:rsidR="003C5EA6">
          <w:rPr>
            <w:noProof/>
            <w:webHidden/>
          </w:rPr>
          <w:tab/>
        </w:r>
        <w:r w:rsidR="003C5EA6">
          <w:rPr>
            <w:noProof/>
            <w:webHidden/>
          </w:rPr>
          <w:fldChar w:fldCharType="begin"/>
        </w:r>
        <w:r w:rsidR="003C5EA6">
          <w:rPr>
            <w:noProof/>
            <w:webHidden/>
          </w:rPr>
          <w:instrText xml:space="preserve"> PAGEREF _Toc487720409 \h </w:instrText>
        </w:r>
        <w:r w:rsidR="003C5EA6">
          <w:rPr>
            <w:noProof/>
            <w:webHidden/>
          </w:rPr>
        </w:r>
        <w:r w:rsidR="003C5EA6">
          <w:rPr>
            <w:noProof/>
            <w:webHidden/>
          </w:rPr>
          <w:fldChar w:fldCharType="separate"/>
        </w:r>
        <w:r w:rsidR="00E04862">
          <w:rPr>
            <w:noProof/>
            <w:webHidden/>
          </w:rPr>
          <w:t>28</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10" w:history="1">
        <w:r w:rsidR="003C5EA6" w:rsidRPr="00BF4CF9">
          <w:rPr>
            <w:rStyle w:val="Hyperlink"/>
            <w:noProof/>
          </w:rPr>
          <w:t>2.5.1</w:t>
        </w:r>
        <w:r w:rsidR="003C5EA6">
          <w:rPr>
            <w:rFonts w:asciiTheme="minorHAnsi" w:eastAsiaTheme="minorEastAsia" w:hAnsiTheme="minorHAnsi"/>
            <w:noProof/>
            <w:sz w:val="22"/>
            <w:lang w:eastAsia="de-DE"/>
          </w:rPr>
          <w:tab/>
        </w:r>
        <w:r w:rsidR="003C5EA6" w:rsidRPr="00BF4CF9">
          <w:rPr>
            <w:rStyle w:val="Hyperlink"/>
            <w:noProof/>
          </w:rPr>
          <w:t>Anforderungen</w:t>
        </w:r>
        <w:r w:rsidR="003C5EA6">
          <w:rPr>
            <w:noProof/>
            <w:webHidden/>
          </w:rPr>
          <w:tab/>
        </w:r>
        <w:r w:rsidR="003C5EA6">
          <w:rPr>
            <w:noProof/>
            <w:webHidden/>
          </w:rPr>
          <w:fldChar w:fldCharType="begin"/>
        </w:r>
        <w:r w:rsidR="003C5EA6">
          <w:rPr>
            <w:noProof/>
            <w:webHidden/>
          </w:rPr>
          <w:instrText xml:space="preserve"> PAGEREF _Toc487720410 \h </w:instrText>
        </w:r>
        <w:r w:rsidR="003C5EA6">
          <w:rPr>
            <w:noProof/>
            <w:webHidden/>
          </w:rPr>
        </w:r>
        <w:r w:rsidR="003C5EA6">
          <w:rPr>
            <w:noProof/>
            <w:webHidden/>
          </w:rPr>
          <w:fldChar w:fldCharType="separate"/>
        </w:r>
        <w:r w:rsidR="00E04862">
          <w:rPr>
            <w:noProof/>
            <w:webHidden/>
          </w:rPr>
          <w:t>28</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11" w:history="1">
        <w:r w:rsidR="003C5EA6" w:rsidRPr="00BF4CF9">
          <w:rPr>
            <w:rStyle w:val="Hyperlink"/>
            <w:noProof/>
          </w:rPr>
          <w:t>2.5.2</w:t>
        </w:r>
        <w:r w:rsidR="003C5EA6">
          <w:rPr>
            <w:rFonts w:asciiTheme="minorHAnsi" w:eastAsiaTheme="minorEastAsia" w:hAnsiTheme="minorHAnsi"/>
            <w:noProof/>
            <w:sz w:val="22"/>
            <w:lang w:eastAsia="de-DE"/>
          </w:rPr>
          <w:tab/>
        </w:r>
        <w:r w:rsidR="003C5EA6" w:rsidRPr="00BF4CF9">
          <w:rPr>
            <w:rStyle w:val="Hyperlink"/>
            <w:noProof/>
          </w:rPr>
          <w:t>Umwandlung der Dateien</w:t>
        </w:r>
        <w:r w:rsidR="003C5EA6">
          <w:rPr>
            <w:noProof/>
            <w:webHidden/>
          </w:rPr>
          <w:tab/>
        </w:r>
        <w:r w:rsidR="003C5EA6">
          <w:rPr>
            <w:noProof/>
            <w:webHidden/>
          </w:rPr>
          <w:fldChar w:fldCharType="begin"/>
        </w:r>
        <w:r w:rsidR="003C5EA6">
          <w:rPr>
            <w:noProof/>
            <w:webHidden/>
          </w:rPr>
          <w:instrText xml:space="preserve"> PAGEREF _Toc487720411 \h </w:instrText>
        </w:r>
        <w:r w:rsidR="003C5EA6">
          <w:rPr>
            <w:noProof/>
            <w:webHidden/>
          </w:rPr>
        </w:r>
        <w:r w:rsidR="003C5EA6">
          <w:rPr>
            <w:noProof/>
            <w:webHidden/>
          </w:rPr>
          <w:fldChar w:fldCharType="separate"/>
        </w:r>
        <w:r w:rsidR="00E04862">
          <w:rPr>
            <w:noProof/>
            <w:webHidden/>
          </w:rPr>
          <w:t>29</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12" w:history="1">
        <w:r w:rsidR="003C5EA6" w:rsidRPr="00BF4CF9">
          <w:rPr>
            <w:rStyle w:val="Hyperlink"/>
            <w:noProof/>
          </w:rPr>
          <w:t>2.5.3</w:t>
        </w:r>
        <w:r w:rsidR="003C5EA6">
          <w:rPr>
            <w:rFonts w:asciiTheme="minorHAnsi" w:eastAsiaTheme="minorEastAsia" w:hAnsiTheme="minorHAnsi"/>
            <w:noProof/>
            <w:sz w:val="22"/>
            <w:lang w:eastAsia="de-DE"/>
          </w:rPr>
          <w:tab/>
        </w:r>
        <w:r w:rsidR="003C5EA6" w:rsidRPr="00BF4CF9">
          <w:rPr>
            <w:rStyle w:val="Hyperlink"/>
            <w:noProof/>
          </w:rPr>
          <w:t>Laden von Modellen</w:t>
        </w:r>
        <w:r w:rsidR="003C5EA6">
          <w:rPr>
            <w:noProof/>
            <w:webHidden/>
          </w:rPr>
          <w:tab/>
        </w:r>
        <w:r w:rsidR="003C5EA6">
          <w:rPr>
            <w:noProof/>
            <w:webHidden/>
          </w:rPr>
          <w:fldChar w:fldCharType="begin"/>
        </w:r>
        <w:r w:rsidR="003C5EA6">
          <w:rPr>
            <w:noProof/>
            <w:webHidden/>
          </w:rPr>
          <w:instrText xml:space="preserve"> PAGEREF _Toc487720412 \h </w:instrText>
        </w:r>
        <w:r w:rsidR="003C5EA6">
          <w:rPr>
            <w:noProof/>
            <w:webHidden/>
          </w:rPr>
        </w:r>
        <w:r w:rsidR="003C5EA6">
          <w:rPr>
            <w:noProof/>
            <w:webHidden/>
          </w:rPr>
          <w:fldChar w:fldCharType="separate"/>
        </w:r>
        <w:r w:rsidR="00E04862">
          <w:rPr>
            <w:noProof/>
            <w:webHidden/>
          </w:rPr>
          <w:t>30</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13" w:history="1">
        <w:r w:rsidR="003C5EA6" w:rsidRPr="00BF4CF9">
          <w:rPr>
            <w:rStyle w:val="Hyperlink"/>
            <w:noProof/>
          </w:rPr>
          <w:t>2.5.4</w:t>
        </w:r>
        <w:r w:rsidR="003C5EA6">
          <w:rPr>
            <w:rFonts w:asciiTheme="minorHAnsi" w:eastAsiaTheme="minorEastAsia" w:hAnsiTheme="minorHAnsi"/>
            <w:noProof/>
            <w:sz w:val="22"/>
            <w:lang w:eastAsia="de-DE"/>
          </w:rPr>
          <w:tab/>
        </w:r>
        <w:r w:rsidR="003C5EA6" w:rsidRPr="00BF4CF9">
          <w:rPr>
            <w:rStyle w:val="Hyperlink"/>
            <w:noProof/>
          </w:rPr>
          <w:t>Interaktion</w:t>
        </w:r>
        <w:r w:rsidR="003C5EA6">
          <w:rPr>
            <w:noProof/>
            <w:webHidden/>
          </w:rPr>
          <w:tab/>
        </w:r>
        <w:r w:rsidR="003C5EA6">
          <w:rPr>
            <w:noProof/>
            <w:webHidden/>
          </w:rPr>
          <w:fldChar w:fldCharType="begin"/>
        </w:r>
        <w:r w:rsidR="003C5EA6">
          <w:rPr>
            <w:noProof/>
            <w:webHidden/>
          </w:rPr>
          <w:instrText xml:space="preserve"> PAGEREF _Toc487720413 \h </w:instrText>
        </w:r>
        <w:r w:rsidR="003C5EA6">
          <w:rPr>
            <w:noProof/>
            <w:webHidden/>
          </w:rPr>
        </w:r>
        <w:r w:rsidR="003C5EA6">
          <w:rPr>
            <w:noProof/>
            <w:webHidden/>
          </w:rPr>
          <w:fldChar w:fldCharType="separate"/>
        </w:r>
        <w:r w:rsidR="00E04862">
          <w:rPr>
            <w:noProof/>
            <w:webHidden/>
          </w:rPr>
          <w:t>31</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414" w:history="1">
        <w:r w:rsidR="003C5EA6" w:rsidRPr="00BF4CF9">
          <w:rPr>
            <w:rStyle w:val="Hyperlink"/>
            <w:noProof/>
          </w:rPr>
          <w:t>2.6</w:t>
        </w:r>
        <w:r w:rsidR="003C5EA6">
          <w:rPr>
            <w:rFonts w:asciiTheme="minorHAnsi" w:eastAsiaTheme="minorEastAsia" w:hAnsiTheme="minorHAnsi"/>
            <w:noProof/>
            <w:sz w:val="22"/>
            <w:lang w:eastAsia="de-DE"/>
          </w:rPr>
          <w:tab/>
        </w:r>
        <w:r w:rsidR="003C5EA6" w:rsidRPr="00BF4CF9">
          <w:rPr>
            <w:rStyle w:val="Hyperlink"/>
            <w:noProof/>
          </w:rPr>
          <w:t>Zusammenfassung</w:t>
        </w:r>
        <w:r w:rsidR="003C5EA6">
          <w:rPr>
            <w:noProof/>
            <w:webHidden/>
          </w:rPr>
          <w:tab/>
        </w:r>
        <w:r w:rsidR="003C5EA6">
          <w:rPr>
            <w:noProof/>
            <w:webHidden/>
          </w:rPr>
          <w:fldChar w:fldCharType="begin"/>
        </w:r>
        <w:r w:rsidR="003C5EA6">
          <w:rPr>
            <w:noProof/>
            <w:webHidden/>
          </w:rPr>
          <w:instrText xml:space="preserve"> PAGEREF _Toc487720414 \h </w:instrText>
        </w:r>
        <w:r w:rsidR="003C5EA6">
          <w:rPr>
            <w:noProof/>
            <w:webHidden/>
          </w:rPr>
        </w:r>
        <w:r w:rsidR="003C5EA6">
          <w:rPr>
            <w:noProof/>
            <w:webHidden/>
          </w:rPr>
          <w:fldChar w:fldCharType="separate"/>
        </w:r>
        <w:r w:rsidR="00E04862">
          <w:rPr>
            <w:noProof/>
            <w:webHidden/>
          </w:rPr>
          <w:t>33</w:t>
        </w:r>
        <w:r w:rsidR="003C5EA6">
          <w:rPr>
            <w:noProof/>
            <w:webHidden/>
          </w:rPr>
          <w:fldChar w:fldCharType="end"/>
        </w:r>
      </w:hyperlink>
    </w:p>
    <w:p w:rsidR="003C5EA6" w:rsidRDefault="00533803">
      <w:pPr>
        <w:pStyle w:val="Verzeichnis2"/>
        <w:tabs>
          <w:tab w:val="left" w:pos="880"/>
          <w:tab w:val="right" w:leader="dot" w:pos="9060"/>
        </w:tabs>
        <w:rPr>
          <w:rFonts w:asciiTheme="minorHAnsi" w:eastAsiaTheme="minorEastAsia" w:hAnsiTheme="minorHAnsi"/>
          <w:noProof/>
          <w:sz w:val="22"/>
          <w:lang w:eastAsia="de-DE"/>
        </w:rPr>
      </w:pPr>
      <w:hyperlink w:anchor="_Toc487720415" w:history="1">
        <w:r w:rsidR="003C5EA6" w:rsidRPr="00BF4CF9">
          <w:rPr>
            <w:rStyle w:val="Hyperlink"/>
            <w:noProof/>
          </w:rPr>
          <w:t>2.7</w:t>
        </w:r>
        <w:r w:rsidR="003C5EA6">
          <w:rPr>
            <w:rFonts w:asciiTheme="minorHAnsi" w:eastAsiaTheme="minorEastAsia" w:hAnsiTheme="minorHAnsi"/>
            <w:noProof/>
            <w:sz w:val="22"/>
            <w:lang w:eastAsia="de-DE"/>
          </w:rPr>
          <w:tab/>
        </w:r>
        <w:r w:rsidR="003C5EA6" w:rsidRPr="00BF4CF9">
          <w:rPr>
            <w:rStyle w:val="Hyperlink"/>
            <w:noProof/>
          </w:rPr>
          <w:t>Ausblick</w:t>
        </w:r>
        <w:r w:rsidR="003C5EA6">
          <w:rPr>
            <w:noProof/>
            <w:webHidden/>
          </w:rPr>
          <w:tab/>
        </w:r>
        <w:r w:rsidR="003C5EA6">
          <w:rPr>
            <w:noProof/>
            <w:webHidden/>
          </w:rPr>
          <w:fldChar w:fldCharType="begin"/>
        </w:r>
        <w:r w:rsidR="003C5EA6">
          <w:rPr>
            <w:noProof/>
            <w:webHidden/>
          </w:rPr>
          <w:instrText xml:space="preserve"> PAGEREF _Toc487720415 \h </w:instrText>
        </w:r>
        <w:r w:rsidR="003C5EA6">
          <w:rPr>
            <w:noProof/>
            <w:webHidden/>
          </w:rPr>
        </w:r>
        <w:r w:rsidR="003C5EA6">
          <w:rPr>
            <w:noProof/>
            <w:webHidden/>
          </w:rPr>
          <w:fldChar w:fldCharType="separate"/>
        </w:r>
        <w:r w:rsidR="00E04862">
          <w:rPr>
            <w:noProof/>
            <w:webHidden/>
          </w:rPr>
          <w:t>34</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16" w:history="1">
        <w:r w:rsidR="003C5EA6" w:rsidRPr="00BF4CF9">
          <w:rPr>
            <w:rStyle w:val="Hyperlink"/>
            <w:noProof/>
          </w:rPr>
          <w:t>2.7.1</w:t>
        </w:r>
        <w:r w:rsidR="003C5EA6">
          <w:rPr>
            <w:rFonts w:asciiTheme="minorHAnsi" w:eastAsiaTheme="minorEastAsia" w:hAnsiTheme="minorHAnsi"/>
            <w:noProof/>
            <w:sz w:val="22"/>
            <w:lang w:eastAsia="de-DE"/>
          </w:rPr>
          <w:tab/>
        </w:r>
        <w:r w:rsidR="003C5EA6" w:rsidRPr="00BF4CF9">
          <w:rPr>
            <w:rStyle w:val="Hyperlink"/>
            <w:noProof/>
          </w:rPr>
          <w:t>Zusammenarbeit mit anderen Studienarbeiten</w:t>
        </w:r>
        <w:r w:rsidR="003C5EA6">
          <w:rPr>
            <w:noProof/>
            <w:webHidden/>
          </w:rPr>
          <w:tab/>
        </w:r>
        <w:r w:rsidR="003C5EA6">
          <w:rPr>
            <w:noProof/>
            <w:webHidden/>
          </w:rPr>
          <w:fldChar w:fldCharType="begin"/>
        </w:r>
        <w:r w:rsidR="003C5EA6">
          <w:rPr>
            <w:noProof/>
            <w:webHidden/>
          </w:rPr>
          <w:instrText xml:space="preserve"> PAGEREF _Toc487720416 \h </w:instrText>
        </w:r>
        <w:r w:rsidR="003C5EA6">
          <w:rPr>
            <w:noProof/>
            <w:webHidden/>
          </w:rPr>
        </w:r>
        <w:r w:rsidR="003C5EA6">
          <w:rPr>
            <w:noProof/>
            <w:webHidden/>
          </w:rPr>
          <w:fldChar w:fldCharType="separate"/>
        </w:r>
        <w:r w:rsidR="00E04862">
          <w:rPr>
            <w:noProof/>
            <w:webHidden/>
          </w:rPr>
          <w:t>34</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17" w:history="1">
        <w:r w:rsidR="003C5EA6" w:rsidRPr="00BF4CF9">
          <w:rPr>
            <w:rStyle w:val="Hyperlink"/>
            <w:noProof/>
          </w:rPr>
          <w:t>2.7.2</w:t>
        </w:r>
        <w:r w:rsidR="003C5EA6">
          <w:rPr>
            <w:rFonts w:asciiTheme="minorHAnsi" w:eastAsiaTheme="minorEastAsia" w:hAnsiTheme="minorHAnsi"/>
            <w:noProof/>
            <w:sz w:val="22"/>
            <w:lang w:eastAsia="de-DE"/>
          </w:rPr>
          <w:tab/>
        </w:r>
        <w:r w:rsidR="003C5EA6" w:rsidRPr="00BF4CF9">
          <w:rPr>
            <w:rStyle w:val="Hyperlink"/>
            <w:noProof/>
          </w:rPr>
          <w:t>Erweiterungen</w:t>
        </w:r>
        <w:r w:rsidR="003C5EA6">
          <w:rPr>
            <w:noProof/>
            <w:webHidden/>
          </w:rPr>
          <w:tab/>
        </w:r>
        <w:r w:rsidR="003C5EA6">
          <w:rPr>
            <w:noProof/>
            <w:webHidden/>
          </w:rPr>
          <w:fldChar w:fldCharType="begin"/>
        </w:r>
        <w:r w:rsidR="003C5EA6">
          <w:rPr>
            <w:noProof/>
            <w:webHidden/>
          </w:rPr>
          <w:instrText xml:space="preserve"> PAGEREF _Toc487720417 \h </w:instrText>
        </w:r>
        <w:r w:rsidR="003C5EA6">
          <w:rPr>
            <w:noProof/>
            <w:webHidden/>
          </w:rPr>
        </w:r>
        <w:r w:rsidR="003C5EA6">
          <w:rPr>
            <w:noProof/>
            <w:webHidden/>
          </w:rPr>
          <w:fldChar w:fldCharType="separate"/>
        </w:r>
        <w:r w:rsidR="00E04862">
          <w:rPr>
            <w:noProof/>
            <w:webHidden/>
          </w:rPr>
          <w:t>34</w:t>
        </w:r>
        <w:r w:rsidR="003C5EA6">
          <w:rPr>
            <w:noProof/>
            <w:webHidden/>
          </w:rPr>
          <w:fldChar w:fldCharType="end"/>
        </w:r>
      </w:hyperlink>
    </w:p>
    <w:p w:rsidR="003C5EA6" w:rsidRDefault="00533803">
      <w:pPr>
        <w:pStyle w:val="Verzeichnis3"/>
        <w:tabs>
          <w:tab w:val="left" w:pos="1320"/>
          <w:tab w:val="right" w:leader="dot" w:pos="9060"/>
        </w:tabs>
        <w:rPr>
          <w:rFonts w:asciiTheme="minorHAnsi" w:eastAsiaTheme="minorEastAsia" w:hAnsiTheme="minorHAnsi"/>
          <w:noProof/>
          <w:sz w:val="22"/>
          <w:lang w:eastAsia="de-DE"/>
        </w:rPr>
      </w:pPr>
      <w:hyperlink w:anchor="_Toc487720418" w:history="1">
        <w:r w:rsidR="003C5EA6" w:rsidRPr="00BF4CF9">
          <w:rPr>
            <w:rStyle w:val="Hyperlink"/>
            <w:noProof/>
          </w:rPr>
          <w:t>2.7.3</w:t>
        </w:r>
        <w:r w:rsidR="003C5EA6">
          <w:rPr>
            <w:rFonts w:asciiTheme="minorHAnsi" w:eastAsiaTheme="minorEastAsia" w:hAnsiTheme="minorHAnsi"/>
            <w:noProof/>
            <w:sz w:val="22"/>
            <w:lang w:eastAsia="de-DE"/>
          </w:rPr>
          <w:tab/>
        </w:r>
        <w:r w:rsidR="003C5EA6" w:rsidRPr="00BF4CF9">
          <w:rPr>
            <w:rStyle w:val="Hyperlink"/>
            <w:noProof/>
          </w:rPr>
          <w:t>Upgrades</w:t>
        </w:r>
        <w:r w:rsidR="003C5EA6">
          <w:rPr>
            <w:noProof/>
            <w:webHidden/>
          </w:rPr>
          <w:tab/>
        </w:r>
        <w:r w:rsidR="003C5EA6">
          <w:rPr>
            <w:noProof/>
            <w:webHidden/>
          </w:rPr>
          <w:fldChar w:fldCharType="begin"/>
        </w:r>
        <w:r w:rsidR="003C5EA6">
          <w:rPr>
            <w:noProof/>
            <w:webHidden/>
          </w:rPr>
          <w:instrText xml:space="preserve"> PAGEREF _Toc487720418 \h </w:instrText>
        </w:r>
        <w:r w:rsidR="003C5EA6">
          <w:rPr>
            <w:noProof/>
            <w:webHidden/>
          </w:rPr>
        </w:r>
        <w:r w:rsidR="003C5EA6">
          <w:rPr>
            <w:noProof/>
            <w:webHidden/>
          </w:rPr>
          <w:fldChar w:fldCharType="separate"/>
        </w:r>
        <w:r w:rsidR="00E04862">
          <w:rPr>
            <w:noProof/>
            <w:webHidden/>
          </w:rPr>
          <w:t>36</w:t>
        </w:r>
        <w:r w:rsidR="003C5EA6">
          <w:rPr>
            <w:noProof/>
            <w:webHidden/>
          </w:rPr>
          <w:fldChar w:fldCharType="end"/>
        </w:r>
      </w:hyperlink>
      <w:bookmarkStart w:id="0" w:name="_GoBack"/>
      <w:bookmarkEnd w:id="0"/>
    </w:p>
    <w:p w:rsidR="00203EA1" w:rsidRPr="00D50E20" w:rsidRDefault="00D50E20" w:rsidP="00A97C4E">
      <w:r w:rsidRPr="00D50E20">
        <w:fldChar w:fldCharType="end"/>
      </w:r>
      <w:r w:rsidR="00203EA1" w:rsidRPr="00D50E20">
        <w:br w:type="page"/>
      </w:r>
    </w:p>
    <w:p w:rsidR="00203EA1" w:rsidRPr="003C5EA6" w:rsidRDefault="00203EA1" w:rsidP="00203EA1">
      <w:pPr>
        <w:pStyle w:val="Untertitel"/>
        <w:rPr>
          <w:lang w:val="en-US"/>
        </w:rPr>
      </w:pPr>
      <w:proofErr w:type="spellStart"/>
      <w:r w:rsidRPr="003C5EA6">
        <w:rPr>
          <w:lang w:val="en-US"/>
        </w:rPr>
        <w:lastRenderedPageBreak/>
        <w:t>Abkürzungen</w:t>
      </w:r>
      <w:proofErr w:type="spellEnd"/>
    </w:p>
    <w:p w:rsidR="00E25AEF" w:rsidRDefault="00E25AEF" w:rsidP="00203EA1">
      <w:pPr>
        <w:rPr>
          <w:noProof/>
        </w:rPr>
        <w:sectPr w:rsidR="00E25AEF" w:rsidSect="00E25AEF">
          <w:headerReference w:type="default" r:id="rId9"/>
          <w:footerReference w:type="default" r:id="rId10"/>
          <w:type w:val="continuous"/>
          <w:pgSz w:w="11906" w:h="16838"/>
          <w:pgMar w:top="1418" w:right="1418" w:bottom="1418" w:left="1418" w:header="709" w:footer="709" w:gutter="0"/>
          <w:pgNumType w:fmt="upperRoman"/>
          <w:cols w:space="708"/>
          <w:titlePg/>
          <w:docGrid w:linePitch="360"/>
        </w:sectPr>
      </w:pPr>
      <w:r>
        <w:fldChar w:fldCharType="begin"/>
      </w:r>
      <w:r>
        <w:instrText xml:space="preserve"> INDEX \r \c "1" \z "1031" </w:instrText>
      </w:r>
      <w:r>
        <w:fldChar w:fldCharType="separate"/>
      </w:r>
    </w:p>
    <w:p w:rsidR="00E25AEF" w:rsidRDefault="00E25AEF">
      <w:pPr>
        <w:pStyle w:val="Index1"/>
        <w:rPr>
          <w:noProof/>
        </w:rPr>
      </w:pPr>
      <w:r>
        <w:rPr>
          <w:noProof/>
        </w:rPr>
        <w:lastRenderedPageBreak/>
        <w:t xml:space="preserve">API  </w:t>
      </w:r>
      <w:r w:rsidRPr="0048244D">
        <w:rPr>
          <w:i/>
          <w:noProof/>
        </w:rPr>
        <w:t>Application Programming Interface</w:t>
      </w:r>
    </w:p>
    <w:p w:rsidR="00E25AEF" w:rsidRDefault="00E25AEF">
      <w:pPr>
        <w:pStyle w:val="Index1"/>
        <w:rPr>
          <w:noProof/>
        </w:rPr>
      </w:pPr>
      <w:r>
        <w:rPr>
          <w:noProof/>
        </w:rPr>
        <w:t xml:space="preserve">AR  </w:t>
      </w:r>
      <w:r w:rsidRPr="0048244D">
        <w:rPr>
          <w:i/>
          <w:noProof/>
        </w:rPr>
        <w:t>Augmented Reality</w:t>
      </w:r>
    </w:p>
    <w:p w:rsidR="00E25AEF" w:rsidRDefault="00E25AEF">
      <w:pPr>
        <w:pStyle w:val="Index1"/>
        <w:rPr>
          <w:noProof/>
        </w:rPr>
      </w:pPr>
      <w:r>
        <w:rPr>
          <w:noProof/>
        </w:rPr>
        <w:t xml:space="preserve">CAD  </w:t>
      </w:r>
      <w:r w:rsidRPr="0048244D">
        <w:rPr>
          <w:i/>
          <w:noProof/>
        </w:rPr>
        <w:t>Computer Aided Design</w:t>
      </w:r>
    </w:p>
    <w:p w:rsidR="00E25AEF" w:rsidRDefault="00E25AEF">
      <w:pPr>
        <w:pStyle w:val="Index1"/>
        <w:rPr>
          <w:noProof/>
        </w:rPr>
      </w:pPr>
      <w:r>
        <w:rPr>
          <w:noProof/>
        </w:rPr>
        <w:t>DVI  Digital Visual Interface</w:t>
      </w:r>
    </w:p>
    <w:p w:rsidR="00E25AEF" w:rsidRDefault="00E25AEF">
      <w:pPr>
        <w:pStyle w:val="Index1"/>
        <w:rPr>
          <w:noProof/>
        </w:rPr>
      </w:pPr>
      <w:r>
        <w:rPr>
          <w:noProof/>
        </w:rPr>
        <w:t xml:space="preserve">GFR  </w:t>
      </w:r>
      <w:r w:rsidRPr="0048244D">
        <w:rPr>
          <w:i/>
          <w:noProof/>
        </w:rPr>
        <w:t>Global Formula Racing</w:t>
      </w:r>
    </w:p>
    <w:p w:rsidR="00E25AEF" w:rsidRDefault="00E25AEF">
      <w:pPr>
        <w:pStyle w:val="Index1"/>
        <w:rPr>
          <w:noProof/>
        </w:rPr>
      </w:pPr>
      <w:r>
        <w:rPr>
          <w:noProof/>
        </w:rPr>
        <w:t xml:space="preserve">GPL  </w:t>
      </w:r>
      <w:r w:rsidRPr="0048244D">
        <w:rPr>
          <w:i/>
          <w:noProof/>
        </w:rPr>
        <w:t>GNU General Public License</w:t>
      </w:r>
    </w:p>
    <w:p w:rsidR="00E25AEF" w:rsidRDefault="00E25AEF">
      <w:pPr>
        <w:pStyle w:val="Index1"/>
        <w:rPr>
          <w:noProof/>
        </w:rPr>
      </w:pPr>
      <w:r>
        <w:rPr>
          <w:noProof/>
        </w:rPr>
        <w:t xml:space="preserve">HTC  </w:t>
      </w:r>
      <w:r w:rsidRPr="0048244D">
        <w:rPr>
          <w:i/>
          <w:noProof/>
        </w:rPr>
        <w:t>High Tech Computer Corporation</w:t>
      </w:r>
    </w:p>
    <w:p w:rsidR="00E25AEF" w:rsidRDefault="00E25AEF">
      <w:pPr>
        <w:pStyle w:val="Index1"/>
        <w:rPr>
          <w:noProof/>
        </w:rPr>
      </w:pPr>
      <w:r>
        <w:rPr>
          <w:noProof/>
        </w:rPr>
        <w:t xml:space="preserve">MTL  </w:t>
      </w:r>
      <w:r w:rsidRPr="0048244D">
        <w:rPr>
          <w:i/>
          <w:noProof/>
        </w:rPr>
        <w:t>Material Template Library</w:t>
      </w:r>
    </w:p>
    <w:p w:rsidR="00E25AEF" w:rsidRDefault="00E25AEF">
      <w:pPr>
        <w:pStyle w:val="Index1"/>
        <w:rPr>
          <w:noProof/>
        </w:rPr>
      </w:pPr>
      <w:r>
        <w:rPr>
          <w:noProof/>
        </w:rPr>
        <w:t xml:space="preserve">OBJ  </w:t>
      </w:r>
      <w:r w:rsidRPr="0048244D">
        <w:rPr>
          <w:i/>
          <w:noProof/>
        </w:rPr>
        <w:t>Wavefront Obejct</w:t>
      </w:r>
    </w:p>
    <w:p w:rsidR="00E25AEF" w:rsidRDefault="00E25AEF">
      <w:pPr>
        <w:pStyle w:val="Index1"/>
        <w:rPr>
          <w:noProof/>
        </w:rPr>
      </w:pPr>
      <w:r>
        <w:rPr>
          <w:noProof/>
        </w:rPr>
        <w:t xml:space="preserve">STL  </w:t>
      </w:r>
      <w:r w:rsidRPr="0048244D">
        <w:rPr>
          <w:i/>
          <w:noProof/>
        </w:rPr>
        <w:t>Standard Tesselation Language</w:t>
      </w:r>
    </w:p>
    <w:p w:rsidR="00E25AEF" w:rsidRDefault="00E25AEF">
      <w:pPr>
        <w:pStyle w:val="Index1"/>
        <w:rPr>
          <w:noProof/>
        </w:rPr>
      </w:pPr>
      <w:r>
        <w:rPr>
          <w:noProof/>
        </w:rPr>
        <w:t xml:space="preserve">UK  </w:t>
      </w:r>
      <w:r w:rsidRPr="0048244D">
        <w:rPr>
          <w:i/>
          <w:noProof/>
        </w:rPr>
        <w:t>United Kingdom</w:t>
      </w:r>
    </w:p>
    <w:p w:rsidR="00E25AEF" w:rsidRDefault="00E25AEF">
      <w:pPr>
        <w:pStyle w:val="Index1"/>
        <w:rPr>
          <w:noProof/>
        </w:rPr>
      </w:pPr>
      <w:r>
        <w:rPr>
          <w:noProof/>
        </w:rPr>
        <w:t xml:space="preserve">USB  </w:t>
      </w:r>
      <w:r w:rsidRPr="0048244D">
        <w:rPr>
          <w:i/>
          <w:noProof/>
        </w:rPr>
        <w:t>Universal Serial Bus</w:t>
      </w:r>
    </w:p>
    <w:p w:rsidR="00E25AEF" w:rsidRDefault="00E25AEF">
      <w:pPr>
        <w:pStyle w:val="Index1"/>
        <w:rPr>
          <w:noProof/>
        </w:rPr>
      </w:pPr>
      <w:r>
        <w:rPr>
          <w:noProof/>
        </w:rPr>
        <w:t xml:space="preserve">VGA  </w:t>
      </w:r>
      <w:r w:rsidRPr="0048244D">
        <w:rPr>
          <w:i/>
          <w:noProof/>
        </w:rPr>
        <w:t>Video Graphics Array</w:t>
      </w:r>
    </w:p>
    <w:p w:rsidR="00E25AEF" w:rsidRDefault="00E25AEF" w:rsidP="00203EA1">
      <w:pPr>
        <w:rPr>
          <w:noProof/>
        </w:rPr>
        <w:sectPr w:rsidR="00E25AEF" w:rsidSect="00E25AEF">
          <w:type w:val="continuous"/>
          <w:pgSz w:w="11906" w:h="16838"/>
          <w:pgMar w:top="1418" w:right="1418" w:bottom="1418" w:left="1418" w:header="709" w:footer="709" w:gutter="0"/>
          <w:pgNumType w:fmt="upperRoman"/>
          <w:cols w:space="720"/>
          <w:titlePg/>
          <w:docGrid w:linePitch="360"/>
        </w:sectPr>
      </w:pPr>
    </w:p>
    <w:p w:rsidR="00D50E20" w:rsidRPr="00E25AEF" w:rsidRDefault="00E25AEF" w:rsidP="00203EA1">
      <w:pPr>
        <w:rPr>
          <w:lang w:val="en-US"/>
        </w:rPr>
      </w:pPr>
      <w:r>
        <w:lastRenderedPageBreak/>
        <w:fldChar w:fldCharType="end"/>
      </w:r>
    </w:p>
    <w:p w:rsidR="00E36E97" w:rsidRPr="00E25AEF" w:rsidRDefault="00E36E97" w:rsidP="00203EA1">
      <w:pPr>
        <w:rPr>
          <w:lang w:val="en-US"/>
        </w:rPr>
        <w:sectPr w:rsidR="00E36E97" w:rsidRPr="00E25AEF" w:rsidSect="00E25AEF">
          <w:type w:val="continuous"/>
          <w:pgSz w:w="11906" w:h="16838"/>
          <w:pgMar w:top="1418" w:right="1418" w:bottom="1418" w:left="1418" w:header="709" w:footer="709" w:gutter="0"/>
          <w:pgNumType w:fmt="upperRoman"/>
          <w:cols w:space="708"/>
          <w:titlePg/>
          <w:docGrid w:linePitch="360"/>
        </w:sectPr>
      </w:pPr>
    </w:p>
    <w:p w:rsidR="00C05282" w:rsidRDefault="00C05282" w:rsidP="00C05282">
      <w:pPr>
        <w:pStyle w:val="Untertitel"/>
      </w:pPr>
      <w:r>
        <w:lastRenderedPageBreak/>
        <w:t>Vorwort</w:t>
      </w:r>
    </w:p>
    <w:p w:rsidR="00C05282" w:rsidRDefault="009C2236" w:rsidP="00C05282">
      <w:r>
        <w:t>Ein</w:t>
      </w:r>
      <w:r w:rsidR="00936B69">
        <w:t>e große und wichtige Rolle</w:t>
      </w:r>
      <w:r>
        <w:t xml:space="preserve"> bei Softwareprojekten </w:t>
      </w:r>
      <w:r w:rsidR="00936B69">
        <w:t>spielt</w:t>
      </w:r>
      <w:r>
        <w:t xml:space="preserve"> eine </w:t>
      </w:r>
      <w:r w:rsidR="00936B69">
        <w:t>präzise und ausführliche</w:t>
      </w:r>
      <w:r>
        <w:t xml:space="preserve"> Dokumentation. Um die Dokumentation dieses Projektes auf ein angemessenes Niveau zu heben, </w:t>
      </w:r>
      <w:r w:rsidR="00936B69">
        <w:t>wurde entschieden</w:t>
      </w:r>
      <w:r>
        <w:t xml:space="preserve"> diesen Bericht in zwei Teile zu </w:t>
      </w:r>
      <w:r w:rsidR="00936B69">
        <w:t>gliedern</w:t>
      </w:r>
      <w:r>
        <w:t xml:space="preserve">. Zum einen in das </w:t>
      </w:r>
      <w:r>
        <w:fldChar w:fldCharType="begin"/>
      </w:r>
      <w:r>
        <w:instrText xml:space="preserve"> REF _Ref487006847 \r \h </w:instrText>
      </w:r>
      <w:r>
        <w:fldChar w:fldCharType="separate"/>
      </w:r>
      <w:r w:rsidR="00E04862">
        <w:t xml:space="preserve">Kapitel 1  </w:t>
      </w:r>
      <w:r>
        <w:fldChar w:fldCharType="end"/>
      </w:r>
      <w:r>
        <w:t xml:space="preserve"> „</w:t>
      </w:r>
      <w:r>
        <w:fldChar w:fldCharType="begin"/>
      </w:r>
      <w:r>
        <w:instrText xml:space="preserve"> REF _Ref487006854 \h </w:instrText>
      </w:r>
      <w:r>
        <w:fldChar w:fldCharType="separate"/>
      </w:r>
      <w:r w:rsidR="00E04862" w:rsidRPr="00D50E20">
        <w:t>Strukturelle Arbeiten</w:t>
      </w:r>
      <w:r>
        <w:fldChar w:fldCharType="end"/>
      </w:r>
      <w:r>
        <w:t xml:space="preserve">“, welches sich ausschließlich mit strukturellen Arbeiten rund um das Projekt „Stereo X Labor“ befasst. Hier werden alle Arbeiten dokumentiert, die sich nicht direkt mit dem technologischen Fortschritt des Projektes befassen. Das Gegenstück zu strukturellen Arbeiten bilden wissenschaftliche Arbeiten, welche das Projekt vorantreiben. Diese werden im </w:t>
      </w:r>
      <w:r>
        <w:fldChar w:fldCharType="begin"/>
      </w:r>
      <w:r>
        <w:instrText xml:space="preserve"> REF _Ref487006896 \r \h </w:instrText>
      </w:r>
      <w:r>
        <w:fldChar w:fldCharType="separate"/>
      </w:r>
      <w:r w:rsidR="00E04862">
        <w:t xml:space="preserve">Kapitel 2  </w:t>
      </w:r>
      <w:r>
        <w:fldChar w:fldCharType="end"/>
      </w:r>
      <w:r>
        <w:fldChar w:fldCharType="begin"/>
      </w:r>
      <w:r>
        <w:instrText xml:space="preserve"> REF _Ref487006900 \h </w:instrText>
      </w:r>
      <w:r>
        <w:fldChar w:fldCharType="separate"/>
      </w:r>
      <w:r w:rsidR="00E04862" w:rsidRPr="00D50E20">
        <w:t>Wissenschaftliche Arbeiten</w:t>
      </w:r>
      <w:r>
        <w:fldChar w:fldCharType="end"/>
      </w:r>
      <w:r>
        <w:t xml:space="preserve"> behandelt. In diesem Umfeld werden speziell in dieser Arbeit die Überlegungen und Vorgänge zum Technologieupgrade im Projekt beschrieben.</w:t>
      </w:r>
      <w:r w:rsidR="00C05282">
        <w:br w:type="page"/>
      </w:r>
    </w:p>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203EA1"/>
    <w:p w:rsidR="00203EA1" w:rsidRPr="00D50E20" w:rsidRDefault="00203EA1" w:rsidP="00D50E20">
      <w:pPr>
        <w:pStyle w:val="berschrift1"/>
      </w:pPr>
      <w:bookmarkStart w:id="1" w:name="_Ref487006847"/>
      <w:bookmarkStart w:id="2" w:name="_Ref487006854"/>
      <w:bookmarkStart w:id="3" w:name="_Toc487471610"/>
      <w:bookmarkStart w:id="4" w:name="_Toc487720377"/>
      <w:r w:rsidRPr="00D50E20">
        <w:t>Strukturelle Arbeiten</w:t>
      </w:r>
      <w:bookmarkEnd w:id="1"/>
      <w:bookmarkEnd w:id="2"/>
      <w:bookmarkEnd w:id="3"/>
      <w:bookmarkEnd w:id="4"/>
    </w:p>
    <w:p w:rsidR="00E36E97" w:rsidRDefault="00203EA1" w:rsidP="00A26DB8">
      <w:pPr>
        <w:pStyle w:val="berschrift2"/>
      </w:pPr>
      <w:r w:rsidRPr="00D50E20">
        <w:br w:type="page"/>
      </w:r>
      <w:bookmarkStart w:id="5" w:name="_Toc487471611"/>
      <w:bookmarkStart w:id="6" w:name="_Toc487720378"/>
      <w:r w:rsidR="00E36E97">
        <w:lastRenderedPageBreak/>
        <w:t>Einleitung</w:t>
      </w:r>
      <w:bookmarkEnd w:id="5"/>
      <w:bookmarkEnd w:id="6"/>
    </w:p>
    <w:p w:rsidR="00E36E97" w:rsidRDefault="00E36E97" w:rsidP="00E36E97">
      <w:pPr>
        <w:pStyle w:val="berschrift3"/>
      </w:pPr>
      <w:bookmarkStart w:id="7" w:name="_Toc487471612"/>
      <w:bookmarkStart w:id="8" w:name="_Toc487720379"/>
      <w:r>
        <w:t>Motivation</w:t>
      </w:r>
      <w:bookmarkEnd w:id="7"/>
      <w:bookmarkEnd w:id="8"/>
    </w:p>
    <w:p w:rsidR="00936B69" w:rsidRPr="00936B69" w:rsidRDefault="00936B69" w:rsidP="00936B69">
      <w:r>
        <w:t xml:space="preserve">Da Studienarbeiten von vielen Studenten bearbeitet werden und diese oft nur über einen relativ kurzen Zeitraum an diesen arbeiten, kommt es vor, und so trifft es auch auf diese Studienarbeit zu, dass viele verschiedene Dokumentationen und Systeme parallel existieren. So wird im Laufe der Zeit viel neue Hardware angeschafft, ohne einen genauen Überblick darüber zu haben, was bereits existiert oder eventuell auch fehlt, obwohl es eigentlich zum Projekt gehört. </w:t>
      </w:r>
      <w:r w:rsidR="004273A9">
        <w:t>Auch</w:t>
      </w:r>
      <w:r>
        <w:t xml:space="preserve"> Software</w:t>
      </w:r>
      <w:r w:rsidR="004273A9">
        <w:t>, egal ob selbst entwickelt oder von anderen Anbietern,</w:t>
      </w:r>
      <w:r>
        <w:t xml:space="preserve"> ist in Studienarbeiten oft ein leidiges Thema, da jeder Student </w:t>
      </w:r>
      <w:r w:rsidR="004273A9">
        <w:t>eine andere Vorstellung von der idealen Verwaltung</w:t>
      </w:r>
      <w:r>
        <w:t xml:space="preserve"> </w:t>
      </w:r>
      <w:r w:rsidR="004273A9">
        <w:t xml:space="preserve">dieser </w:t>
      </w:r>
      <w:r>
        <w:t>hat. Dies führt dazu, dass im darauffolgenden Studienjahr zunächst viel Zeit damit verbracht werden muss um sich einen Überblick über den Stand der Arbeit zu machen.</w:t>
      </w:r>
      <w:r w:rsidR="004273A9">
        <w:t xml:space="preserve"> In den Berichten der Studienarbeiten wird oft auch wenig bis gar nicht dokumentiert, wo und ob sich die entwickelte Software auf dem System befindet. Selbst wenn diese dann gefunden wird, ist diese oft spärlich dokumentiert.</w:t>
      </w:r>
    </w:p>
    <w:p w:rsidR="00E36E97" w:rsidRPr="00E36E97" w:rsidRDefault="00E36E97" w:rsidP="00E36E97">
      <w:pPr>
        <w:pStyle w:val="berschrift3"/>
      </w:pPr>
      <w:bookmarkStart w:id="9" w:name="_Toc487471613"/>
      <w:bookmarkStart w:id="10" w:name="_Toc487720380"/>
      <w:r>
        <w:t>Zielsetzung</w:t>
      </w:r>
      <w:bookmarkEnd w:id="9"/>
      <w:bookmarkEnd w:id="10"/>
    </w:p>
    <w:p w:rsidR="006E2527" w:rsidRDefault="004273A9" w:rsidP="004273A9">
      <w:pPr>
        <w:rPr>
          <w:rFonts w:eastAsiaTheme="majorEastAsia" w:cs="Arial"/>
          <w:sz w:val="32"/>
          <w:szCs w:val="26"/>
        </w:rPr>
      </w:pPr>
      <w:r>
        <w:t>Aufgrund der oben angeführten Gründe soll in diesem Kapitel erläutert werden, welche Maßnahmen ergriffen wurden um den zukünftigen Studenten den Einstieg in diese Studienarbeit so einfach wie möglich zu gestalten. Dafür soll zunächst das gesamte Inventar der Studienarbeit erfasst und dokumentiert werden. Zudem sollen Tools eingeführt werden, um die Übergabe der Studienarbeit an den Betreuer und die Studenten zu erleichtern. Diese werden unter dem Thema „Konfigurationsmanagement“ zusammengefasst. Nicht zuletzt werden durch das Technologieupgrade benötigte Umbauarbeiten im Labor festgehalten. Dadurch soll es einfacher werden, diese wieder rückgängig zu machen, sollte</w:t>
      </w:r>
      <w:r w:rsidR="005732C3">
        <w:t xml:space="preserve"> das Projekt wieder in einen alten Stand versetzt werden.</w:t>
      </w:r>
      <w:r w:rsidR="006E2527">
        <w:br w:type="page"/>
      </w:r>
    </w:p>
    <w:p w:rsidR="00934A94" w:rsidRDefault="00934A94" w:rsidP="00A26DB8">
      <w:pPr>
        <w:pStyle w:val="berschrift2"/>
      </w:pPr>
      <w:bookmarkStart w:id="11" w:name="_Toc487471614"/>
      <w:bookmarkStart w:id="12" w:name="_Toc487720381"/>
      <w:r>
        <w:lastRenderedPageBreak/>
        <w:t>Erfassung des Inventars</w:t>
      </w:r>
      <w:bookmarkEnd w:id="11"/>
      <w:bookmarkEnd w:id="12"/>
    </w:p>
    <w:p w:rsidR="00F821AF" w:rsidRDefault="00F821AF" w:rsidP="00F821AF">
      <w:pPr>
        <w:pStyle w:val="berschrift3"/>
      </w:pPr>
      <w:bookmarkStart w:id="13" w:name="_Toc487471615"/>
      <w:bookmarkStart w:id="14" w:name="_Toc487720382"/>
      <w:r>
        <w:t>Gründe für die Inventur</w:t>
      </w:r>
      <w:bookmarkEnd w:id="13"/>
      <w:bookmarkEnd w:id="14"/>
    </w:p>
    <w:p w:rsidR="002C5805" w:rsidRDefault="002C5805" w:rsidP="002C5805">
      <w:r>
        <w:t>Durch das ständig wachsende Inventar der Studienarbeit ist es mit der Zeit schwierig geworden den Überblick darüber zu wahren. Zudem ist es leider vorgekommen, dass Gegenstände ohne Hinweise auf ihren Verbleib verschwinden. Um für die Zukunft einen besseren Überblick zu haben und auch den Materialschwund einzudämmen, wurde zu Beginn eine Inventur durchgeführt. Hierbei wurden alle Gegenstände, welche eindeutig der Studienarbeit zugeordnet werden können, in einer Liste erfasst. Damit ist der aktuelle Bestand festgehalten. In Zukunft kann diese Liste aktualisiert werden, sollten sich Änderungen im Bestand der Studienarbeit ergeben. Durch eine gewissenhafte Führung dieser Inventarliste kann auch der Kreis der Verdächtigen eingeschränkt werden, sollten Teile der teilweise sehr teuren Ausstattung verschwinden.</w:t>
      </w:r>
    </w:p>
    <w:p w:rsidR="002C5805" w:rsidRPr="002C5805" w:rsidRDefault="006163D9" w:rsidP="002C5805">
      <w:r>
        <w:t>Da diese Studienarbeit sich das Labor mit anderen Studienarbeiten teilt wurden während der Inventur alle Gegenstände in Kisten verstaut. Dies trägt zu einem ordentlicheren Zustand des Labors bei, und macht es einfacher die Gegenstände im Labor den einzelnen Studienarbeiten zuzuordnen.</w:t>
      </w:r>
    </w:p>
    <w:p w:rsidR="00F821AF" w:rsidRPr="00F821AF" w:rsidRDefault="00F821AF" w:rsidP="00F821AF">
      <w:pPr>
        <w:pStyle w:val="berschrift3"/>
      </w:pPr>
      <w:bookmarkStart w:id="15" w:name="_Toc487471616"/>
      <w:bookmarkStart w:id="16" w:name="_Toc487720383"/>
      <w:r>
        <w:t>Ergebnisse</w:t>
      </w:r>
      <w:bookmarkEnd w:id="15"/>
      <w:bookmarkEnd w:id="16"/>
    </w:p>
    <w:p w:rsidR="006E2527" w:rsidRDefault="007B4841" w:rsidP="003C5EA6">
      <w:pPr>
        <w:rPr>
          <w:rFonts w:eastAsiaTheme="majorEastAsia" w:cs="Arial"/>
          <w:sz w:val="32"/>
          <w:szCs w:val="26"/>
        </w:rPr>
      </w:pPr>
      <w:r>
        <w:t>Aufgrund von bereits vorangega</w:t>
      </w:r>
      <w:r w:rsidR="00E04862">
        <w:t>ngener Modernisierungen fällt da</w:t>
      </w:r>
      <w:r>
        <w:t xml:space="preserve">s Inventar der Studienarbeit relativ groß aus. So gehören unter anderem unzählige Kabel dazu. </w:t>
      </w:r>
      <w:r w:rsidR="00DD4C85">
        <w:t>Mit insgesamt 14 Stück sind am meisten Kaltgerätestecker vorhanden. Allerdings sind hiervon zwei in der Schweizer Ausführung und einer in UK</w:t>
      </w:r>
      <w:r w:rsidR="0082135B">
        <w:fldChar w:fldCharType="begin"/>
      </w:r>
      <w:r w:rsidR="0082135B">
        <w:instrText xml:space="preserve"> XE "</w:instrText>
      </w:r>
      <w:r w:rsidR="0082135B" w:rsidRPr="00032732">
        <w:instrText>UK</w:instrText>
      </w:r>
      <w:r w:rsidR="0082135B">
        <w:instrText>" \t "</w:instrText>
      </w:r>
      <w:r w:rsidR="0082135B" w:rsidRPr="00BE372B">
        <w:rPr>
          <w:rFonts w:asciiTheme="minorHAnsi" w:hAnsiTheme="minorHAnsi"/>
          <w:i/>
        </w:rPr>
        <w:instrText xml:space="preserve">United </w:instrText>
      </w:r>
      <w:proofErr w:type="spellStart"/>
      <w:r w:rsidR="0082135B" w:rsidRPr="00BE372B">
        <w:rPr>
          <w:rFonts w:asciiTheme="minorHAnsi" w:hAnsiTheme="minorHAnsi"/>
          <w:i/>
        </w:rPr>
        <w:instrText>Kingdom</w:instrText>
      </w:r>
      <w:proofErr w:type="spellEnd"/>
      <w:r w:rsidR="0082135B">
        <w:instrText xml:space="preserve">" </w:instrText>
      </w:r>
      <w:r w:rsidR="0082135B">
        <w:fldChar w:fldCharType="end"/>
      </w:r>
      <w:r w:rsidR="00DD4C85">
        <w:t xml:space="preserve"> Ausführung. Auch diverse Bildschirmkabel sind vorhanden. Davon insgesamt fünf DVI</w:t>
      </w:r>
      <w:r w:rsidR="0082135B">
        <w:fldChar w:fldCharType="begin"/>
      </w:r>
      <w:r w:rsidR="0082135B">
        <w:instrText xml:space="preserve"> XE "</w:instrText>
      </w:r>
      <w:r w:rsidR="0082135B" w:rsidRPr="00032732">
        <w:instrText>DVI</w:instrText>
      </w:r>
      <w:r w:rsidR="0082135B">
        <w:instrText>" \t "</w:instrText>
      </w:r>
      <w:r w:rsidR="0082135B" w:rsidRPr="00BE372B">
        <w:instrText>Digital Visual Interface</w:instrText>
      </w:r>
      <w:r w:rsidR="0082135B">
        <w:instrText xml:space="preserve">" </w:instrText>
      </w:r>
      <w:r w:rsidR="0082135B">
        <w:fldChar w:fldCharType="end"/>
      </w:r>
      <w:r w:rsidR="00DD4C85">
        <w:t>-D Single Link zu HDMI Kabel und zwei DVI-D Single Link Kabel. Allerdings sind ebenfalls veraltete Kabel, wie vier VGA</w:t>
      </w:r>
      <w:r w:rsidR="0082135B">
        <w:fldChar w:fldCharType="begin"/>
      </w:r>
      <w:r w:rsidR="0082135B">
        <w:instrText xml:space="preserve"> XE "</w:instrText>
      </w:r>
      <w:r w:rsidR="0082135B" w:rsidRPr="00032732">
        <w:instrText>VGA</w:instrText>
      </w:r>
      <w:r w:rsidR="0082135B">
        <w:instrText>" \t "</w:instrText>
      </w:r>
      <w:r w:rsidR="0082135B" w:rsidRPr="00BE372B">
        <w:rPr>
          <w:rFonts w:asciiTheme="minorHAnsi" w:hAnsiTheme="minorHAnsi"/>
          <w:i/>
        </w:rPr>
        <w:instrText>Video Graphics Array</w:instrText>
      </w:r>
      <w:r w:rsidR="0082135B">
        <w:instrText xml:space="preserve">" </w:instrText>
      </w:r>
      <w:r w:rsidR="0082135B">
        <w:fldChar w:fldCharType="end"/>
      </w:r>
      <w:r w:rsidR="00DD4C85">
        <w:t xml:space="preserve"> und vier Composite AV Kabel vorhanden. Diese sind höchst wahrscheinlich dem Lieferumfang der Xbox 360 zu verdanken. Von diesen sind nämlich neun in der Release Version vorhanden und weitere fünf Xbox 360 Slim. Zusätzlich zur „alten“ bereits modernisierten Technik sind noch vier </w:t>
      </w:r>
      <w:proofErr w:type="spellStart"/>
      <w:r w:rsidR="00DD4C85">
        <w:t>Beamer</w:t>
      </w:r>
      <w:proofErr w:type="spellEnd"/>
      <w:r w:rsidR="00DD4C85">
        <w:t xml:space="preserve"> der Marke Acer P5390W vorhanden. Ebenfalls sind einige PC-Komponenten einzeln vorhanden. Nicht zuletzt ist ein leistungsstarker PC vorhanden, welcher weiterhin benutzt werden soll. In diesem Jahr hinzugekommen </w:t>
      </w:r>
      <w:r w:rsidR="00DD4C85">
        <w:lastRenderedPageBreak/>
        <w:t>ist eine HTC</w:t>
      </w:r>
      <w:r w:rsidR="0082135B">
        <w:fldChar w:fldCharType="begin"/>
      </w:r>
      <w:r w:rsidR="0082135B">
        <w:instrText xml:space="preserve"> XE "</w:instrText>
      </w:r>
      <w:r w:rsidR="0082135B" w:rsidRPr="00032732">
        <w:instrText>HTC</w:instrText>
      </w:r>
      <w:r w:rsidR="0082135B">
        <w:instrText>" \t "</w:instrText>
      </w:r>
      <w:r w:rsidR="0082135B" w:rsidRPr="00BE372B">
        <w:rPr>
          <w:rFonts w:asciiTheme="minorHAnsi" w:hAnsiTheme="minorHAnsi"/>
          <w:i/>
        </w:rPr>
        <w:instrText>High Tech Computer Corporation</w:instrText>
      </w:r>
      <w:r w:rsidR="0082135B">
        <w:instrText xml:space="preserve">" </w:instrText>
      </w:r>
      <w:r w:rsidR="0082135B">
        <w:fldChar w:fldCharType="end"/>
      </w:r>
      <w:r w:rsidR="00DD4C85">
        <w:t xml:space="preserve"> Vive.</w:t>
      </w:r>
      <w:r w:rsidR="00E04862">
        <w:t xml:space="preserve"> Zusätzlich gekauft wurden ein WLAN Empfänger für den PC, da der alte abhandengekommen ist und zusätzlich ein kleines Vorhängeschloss, welches am PC befestigt wurde, um zu verhindern, dass weiteres Equipment daraus abhandenkommt.</w:t>
      </w:r>
      <w:r w:rsidR="006E2527">
        <w:br w:type="page"/>
      </w:r>
    </w:p>
    <w:p w:rsidR="00934A94" w:rsidRDefault="00934A94" w:rsidP="00934A94">
      <w:pPr>
        <w:pStyle w:val="berschrift2"/>
      </w:pPr>
      <w:bookmarkStart w:id="17" w:name="_Toc487471617"/>
      <w:bookmarkStart w:id="18" w:name="_Toc487720384"/>
      <w:r>
        <w:lastRenderedPageBreak/>
        <w:t>Konfigurationsmanagement</w:t>
      </w:r>
      <w:bookmarkEnd w:id="17"/>
      <w:bookmarkEnd w:id="18"/>
    </w:p>
    <w:p w:rsidR="00F821AF" w:rsidRDefault="00F821AF" w:rsidP="00F821AF">
      <w:pPr>
        <w:pStyle w:val="berschrift3"/>
      </w:pPr>
      <w:bookmarkStart w:id="19" w:name="_Ref487196794"/>
      <w:bookmarkStart w:id="20" w:name="_Toc487471618"/>
      <w:bookmarkStart w:id="21" w:name="_Toc487720385"/>
      <w:proofErr w:type="spellStart"/>
      <w:r>
        <w:t>Git</w:t>
      </w:r>
      <w:r w:rsidR="002C5805">
        <w:t>hub</w:t>
      </w:r>
      <w:bookmarkEnd w:id="19"/>
      <w:bookmarkEnd w:id="20"/>
      <w:bookmarkEnd w:id="21"/>
      <w:proofErr w:type="spellEnd"/>
    </w:p>
    <w:p w:rsidR="000573A0" w:rsidRDefault="000573A0" w:rsidP="000573A0">
      <w:r>
        <w:t xml:space="preserve">Nicht nur der Verlust und die Unordnung von Hardware macht es neuen Studenten schwer sich in die Thematik einer Studienarbeit einzuarbeiten. Auch digitales Chaos und fehlende Programmteile erschweren den Einstieg. Aus diesem Grund wurde entschieden, ein Tool zur </w:t>
      </w:r>
      <w:proofErr w:type="spellStart"/>
      <w:r>
        <w:t>Versionierung</w:t>
      </w:r>
      <w:proofErr w:type="spellEnd"/>
      <w:r>
        <w:t xml:space="preserve"> einzuführen. </w:t>
      </w:r>
      <w:r w:rsidR="00FF653A">
        <w:t>Die W</w:t>
      </w:r>
      <w:r>
        <w:t xml:space="preserve">ahl ist dabei auf </w:t>
      </w:r>
      <w:proofErr w:type="spellStart"/>
      <w:r>
        <w:t>Git</w:t>
      </w:r>
      <w:proofErr w:type="spellEnd"/>
      <w:r>
        <w:t xml:space="preserve"> gefallen, da dort mit </w:t>
      </w:r>
      <w:proofErr w:type="spellStart"/>
      <w:r>
        <w:t>Github</w:t>
      </w:r>
      <w:proofErr w:type="spellEnd"/>
      <w:r>
        <w:t xml:space="preserve"> eine Plattform geboten wird, auf der die digitalen Inhalte gespeichert werden können. Zudem bildet </w:t>
      </w:r>
      <w:proofErr w:type="spellStart"/>
      <w:r>
        <w:t>Git</w:t>
      </w:r>
      <w:proofErr w:type="spellEnd"/>
      <w:r>
        <w:t xml:space="preserve"> zusammen mit </w:t>
      </w:r>
      <w:proofErr w:type="spellStart"/>
      <w:r>
        <w:t>Github</w:t>
      </w:r>
      <w:proofErr w:type="spellEnd"/>
      <w:r>
        <w:t xml:space="preserve"> ein mächtiges Werkzeug für die Planung von Projekten und die kontinuierliche Arbeit</w:t>
      </w:r>
      <w:r w:rsidR="00FF653A">
        <w:t xml:space="preserve"> an unterschiedlichen Aspekten dieser. </w:t>
      </w:r>
      <w:proofErr w:type="spellStart"/>
      <w:r w:rsidR="00FF653A">
        <w:t>Github</w:t>
      </w:r>
      <w:proofErr w:type="spellEnd"/>
      <w:r w:rsidR="00FF653A">
        <w:t xml:space="preserve"> bietet den Entwicklern die ihren Code und auch andere Dateien in einem Repository abzulegen. Andere Entwickler haben dann die Möglichkeit in verschiedenen </w:t>
      </w:r>
      <w:proofErr w:type="spellStart"/>
      <w:r w:rsidR="00FF653A">
        <w:t>Branches</w:t>
      </w:r>
      <w:proofErr w:type="spellEnd"/>
      <w:r w:rsidR="00FF653A">
        <w:t xml:space="preserve"> des Projekts zu arbeiten. So können Features in mehreren </w:t>
      </w:r>
      <w:proofErr w:type="spellStart"/>
      <w:r w:rsidR="00FF653A">
        <w:t>Branches</w:t>
      </w:r>
      <w:proofErr w:type="spellEnd"/>
      <w:r w:rsidR="00FF653A">
        <w:t xml:space="preserve"> mit verschiedenen Implementationen realisiert werden. Darüber hinaus können </w:t>
      </w:r>
      <w:proofErr w:type="spellStart"/>
      <w:r w:rsidR="00FF653A">
        <w:t>Issues</w:t>
      </w:r>
      <w:proofErr w:type="spellEnd"/>
      <w:r w:rsidR="00FF653A">
        <w:t xml:space="preserve"> erstellt werden, um Bugs zu verfolgen und zu beheben, oder geplante Erweiterungen zu organisieren und zu realisieren.</w:t>
      </w:r>
    </w:p>
    <w:p w:rsidR="00EB1064" w:rsidRPr="00EB1064" w:rsidRDefault="00FF653A" w:rsidP="000573A0">
      <w:r>
        <w:t xml:space="preserve">Daraus resultierend wurde für das Projekt ein eigener </w:t>
      </w:r>
      <w:proofErr w:type="spellStart"/>
      <w:r>
        <w:t>Git</w:t>
      </w:r>
      <w:proofErr w:type="spellEnd"/>
      <w:r>
        <w:t>/</w:t>
      </w:r>
      <w:proofErr w:type="spellStart"/>
      <w:r>
        <w:t>Github</w:t>
      </w:r>
      <w:proofErr w:type="spellEnd"/>
      <w:r>
        <w:t xml:space="preserve"> Account angelegt (siehe </w:t>
      </w:r>
      <w:r w:rsidR="00EB1064">
        <w:fldChar w:fldCharType="begin"/>
      </w:r>
      <w:r w:rsidR="00EB1064">
        <w:instrText xml:space="preserve"> REF _Ref487030211 \w \h </w:instrText>
      </w:r>
      <w:r w:rsidR="00EB1064">
        <w:fldChar w:fldCharType="separate"/>
      </w:r>
      <w:r w:rsidR="00E04862">
        <w:t>1.3.3</w:t>
      </w:r>
      <w:r w:rsidR="00EB1064">
        <w:fldChar w:fldCharType="end"/>
      </w:r>
      <w:r w:rsidR="00EB1064">
        <w:t xml:space="preserve"> </w:t>
      </w:r>
      <w:r w:rsidR="00EB1064">
        <w:fldChar w:fldCharType="begin"/>
      </w:r>
      <w:r w:rsidR="00EB1064">
        <w:instrText xml:space="preserve"> REF _Ref487030211 \h </w:instrText>
      </w:r>
      <w:r w:rsidR="00EB1064">
        <w:fldChar w:fldCharType="separate"/>
      </w:r>
      <w:r w:rsidR="00E04862">
        <w:t>Accounts</w:t>
      </w:r>
      <w:r w:rsidR="00EB1064">
        <w:fldChar w:fldCharType="end"/>
      </w:r>
      <w:r w:rsidR="00EB1064">
        <w:t>). Über diesen Account wurde ein öffentliches Repository angelegt, welches unter der GPL</w:t>
      </w:r>
      <w:r w:rsidR="0082135B">
        <w:fldChar w:fldCharType="begin"/>
      </w:r>
      <w:r w:rsidR="0082135B">
        <w:instrText xml:space="preserve"> XE "</w:instrText>
      </w:r>
      <w:r w:rsidR="0082135B" w:rsidRPr="00032732">
        <w:instrText>GPL</w:instrText>
      </w:r>
      <w:r w:rsidR="0082135B">
        <w:instrText>" \t "</w:instrText>
      </w:r>
      <w:r w:rsidR="0082135B" w:rsidRPr="00BE372B">
        <w:rPr>
          <w:rFonts w:asciiTheme="minorHAnsi" w:hAnsiTheme="minorHAnsi"/>
          <w:i/>
        </w:rPr>
        <w:instrText xml:space="preserve">GNU General Public </w:instrText>
      </w:r>
      <w:proofErr w:type="spellStart"/>
      <w:r w:rsidR="0082135B" w:rsidRPr="00BE372B">
        <w:rPr>
          <w:rFonts w:asciiTheme="minorHAnsi" w:hAnsiTheme="minorHAnsi"/>
          <w:i/>
        </w:rPr>
        <w:instrText>License</w:instrText>
      </w:r>
      <w:proofErr w:type="spellEnd"/>
      <w:r w:rsidR="0082135B">
        <w:instrText xml:space="preserve">" </w:instrText>
      </w:r>
      <w:r w:rsidR="0082135B">
        <w:fldChar w:fldCharType="end"/>
      </w:r>
      <w:r w:rsidR="00EB1064">
        <w:t>-3.0 Lizenz steht. Um ein privates Repository anzulegen würden monatlichen Kosten von min. 7 $ anfallen. Durch diesen Account können zentral über den Account der Studienarbeit weitere „Mitarbeiter“ zum Projekt hinzugefügt werden. Dadurch können dem Projekt dynamisch die Accounts der Studenten hinzugefügt werden, welche gerade an der Studienarbeit arbeiten.</w:t>
      </w:r>
      <w:r w:rsidR="00E57449">
        <w:t xml:space="preserve"> Durch das von </w:t>
      </w:r>
      <w:proofErr w:type="spellStart"/>
      <w:r w:rsidR="00E57449">
        <w:t>Github</w:t>
      </w:r>
      <w:proofErr w:type="spellEnd"/>
      <w:r w:rsidR="00E57449">
        <w:t xml:space="preserve"> bereitgestellte Wiki können Studenten eine Dokumentation für ihre Nachfolger hinterlassen, die leicht zu finden ist, und ebenfalls mit dem Fortschritt des Projektes angepasst werden kann. </w:t>
      </w:r>
    </w:p>
    <w:p w:rsidR="00F821AF" w:rsidRDefault="00F821AF" w:rsidP="00F821AF">
      <w:pPr>
        <w:pStyle w:val="berschrift3"/>
      </w:pPr>
      <w:bookmarkStart w:id="22" w:name="_Toc487471619"/>
      <w:bookmarkStart w:id="23" w:name="_Toc487720386"/>
      <w:proofErr w:type="spellStart"/>
      <w:r>
        <w:t>KeePass</w:t>
      </w:r>
      <w:bookmarkEnd w:id="22"/>
      <w:bookmarkEnd w:id="23"/>
      <w:proofErr w:type="spellEnd"/>
    </w:p>
    <w:p w:rsidR="00F1196C" w:rsidRDefault="00F1196C" w:rsidP="00F1196C">
      <w:r>
        <w:t xml:space="preserve">Möchte man bei der Entwicklung einer Anwendung für die HTC Vive VR-Brille auf den </w:t>
      </w:r>
      <w:proofErr w:type="spellStart"/>
      <w:r>
        <w:t>gesammten</w:t>
      </w:r>
      <w:proofErr w:type="spellEnd"/>
      <w:r>
        <w:t xml:space="preserve"> Wissensschatz der Community und sämtliche Aspekte der Brille zugreifen werden einige Accounts benötigt. Diese werden in </w:t>
      </w:r>
      <w:r>
        <w:fldChar w:fldCharType="begin"/>
      </w:r>
      <w:r>
        <w:instrText xml:space="preserve"> REF _Ref487030211 \r \h </w:instrText>
      </w:r>
      <w:r>
        <w:fldChar w:fldCharType="separate"/>
      </w:r>
      <w:r w:rsidR="00E04862">
        <w:t>1.3.3</w:t>
      </w:r>
      <w:r>
        <w:fldChar w:fldCharType="end"/>
      </w:r>
      <w:r>
        <w:t xml:space="preserve"> genauer beschrieben. Im ersten Schritt wurden diese zwar relativ simpel in einer Tabelle hinterlegt. Durch die große Anzahl an benötigten Accounts erschien es jedoch von Vorteil eine Software zur Verwaltung dieser zu Verwenden. Da in den Praxisphasen </w:t>
      </w:r>
      <w:r>
        <w:lastRenderedPageBreak/>
        <w:t xml:space="preserve">bereits gute Erfahrungen mit </w:t>
      </w:r>
      <w:proofErr w:type="spellStart"/>
      <w:r>
        <w:t>KeePass</w:t>
      </w:r>
      <w:proofErr w:type="spellEnd"/>
      <w:r>
        <w:t xml:space="preserve"> gemacht wurden, wurde auch für die Studienarbeit die Verwendung von </w:t>
      </w:r>
      <w:proofErr w:type="spellStart"/>
      <w:r>
        <w:t>KeePass</w:t>
      </w:r>
      <w:proofErr w:type="spellEnd"/>
      <w:r>
        <w:t xml:space="preserve"> beschlossen. </w:t>
      </w:r>
      <w:proofErr w:type="spellStart"/>
      <w:r>
        <w:t>KeePass</w:t>
      </w:r>
      <w:proofErr w:type="spellEnd"/>
      <w:r>
        <w:t xml:space="preserve"> ist eine freie Verwaltungssoftware für Passwörter. Sie verwendet in der Classic Edition wahlweise den AES-Algorithmus oder den </w:t>
      </w:r>
      <w:proofErr w:type="spellStart"/>
      <w:r>
        <w:t>Twofisch</w:t>
      </w:r>
      <w:proofErr w:type="spellEnd"/>
      <w:r>
        <w:t>-Algorithmus. Die Datenbank, in welcher die Passwörter hinterlegt werden, wird durch einen Hauptschlüssel und unterschiedliche sekundäre Schlüssel verschlüsselt. Im Fall der Studienarbeit wurde der Hauptschlüssel durch eine Schlüsseldatei und einen geheimen Schlüssel, welcher durch das Windows-Benutzerkonto abgeleitet wurde, erweitert. Durch die somit erhöhte Entropie Schlüssel ist es ohne die Schlüsseldatei und den exakten Schlüssel des Benutzerkontos nicht möglich die Datenbank zu entschlüsseln.</w:t>
      </w:r>
    </w:p>
    <w:p w:rsidR="00F1196C" w:rsidRPr="00F1196C" w:rsidRDefault="00C40D77" w:rsidP="00F1196C">
      <w:r>
        <w:t>Allerdings muss sowohl von Schlüsseldatei und Benutzerkontenschlüssel eine Sicherung angelegt werden. Bei Verlust des Benutzerkontos kann, selbst bei identischen Einstellungen, kein identischer Schlüssel generiert werden, da der Schlüssel zwar mit diesen Daten geschützt ist, aber nicht direkt daraus abgeleitet werden kann.</w:t>
      </w:r>
    </w:p>
    <w:p w:rsidR="00FF653A" w:rsidRDefault="00FF653A" w:rsidP="00FF653A">
      <w:pPr>
        <w:pStyle w:val="berschrift3"/>
      </w:pPr>
      <w:bookmarkStart w:id="24" w:name="_Ref487030211"/>
      <w:bookmarkStart w:id="25" w:name="_Toc487471620"/>
      <w:bookmarkStart w:id="26" w:name="_Toc487720387"/>
      <w:r>
        <w:t>Accounts</w:t>
      </w:r>
      <w:bookmarkEnd w:id="24"/>
      <w:bookmarkEnd w:id="25"/>
      <w:bookmarkEnd w:id="26"/>
    </w:p>
    <w:p w:rsidR="00C40D77" w:rsidRDefault="00C40D77" w:rsidP="00C40D77">
      <w:pPr>
        <w:pStyle w:val="berschrift4"/>
      </w:pPr>
      <w:proofErr w:type="spellStart"/>
      <w:r>
        <w:t>Steam</w:t>
      </w:r>
      <w:proofErr w:type="spellEnd"/>
    </w:p>
    <w:p w:rsidR="00C40D77" w:rsidRPr="00AC39A9" w:rsidRDefault="00C40D77" w:rsidP="00C40D77">
      <w:proofErr w:type="spellStart"/>
      <w:r>
        <w:t>Steam</w:t>
      </w:r>
      <w:proofErr w:type="spellEnd"/>
      <w:r>
        <w:t xml:space="preserve"> stellt die grundlegende API  und bereits fertige Komponenten zur Entwicklung von Anwendungen für die HTC Vive bereit. Zudem wird </w:t>
      </w:r>
      <w:proofErr w:type="spellStart"/>
      <w:r>
        <w:t>Steam</w:t>
      </w:r>
      <w:proofErr w:type="spellEnd"/>
      <w:r>
        <w:t xml:space="preserve"> als Software auf dem </w:t>
      </w:r>
      <w:proofErr w:type="spellStart"/>
      <w:r>
        <w:t>computer</w:t>
      </w:r>
      <w:proofErr w:type="spellEnd"/>
      <w:r>
        <w:t xml:space="preserve"> benötigt, um die Brille verwenden zu können (siehe </w:t>
      </w:r>
      <w:r>
        <w:fldChar w:fldCharType="begin"/>
      </w:r>
      <w:r>
        <w:instrText xml:space="preserve"> REF _Ref487186849 \r \h </w:instrText>
      </w:r>
      <w:r>
        <w:fldChar w:fldCharType="separate"/>
      </w:r>
      <w:r w:rsidR="00E04862">
        <w:t>2.4.4</w:t>
      </w:r>
      <w:r>
        <w:fldChar w:fldCharType="end"/>
      </w:r>
      <w:r w:rsidR="00AC39A9">
        <w:t xml:space="preserve"> </w:t>
      </w:r>
      <w:r w:rsidR="00AC39A9">
        <w:fldChar w:fldCharType="begin"/>
      </w:r>
      <w:r w:rsidR="00AC39A9">
        <w:instrText xml:space="preserve"> REF _Ref487186854 \h </w:instrText>
      </w:r>
      <w:r w:rsidR="00AC39A9">
        <w:fldChar w:fldCharType="separate"/>
      </w:r>
      <w:proofErr w:type="spellStart"/>
      <w:r w:rsidR="00E04862" w:rsidRPr="00D50E20">
        <w:t>SteamVR</w:t>
      </w:r>
      <w:proofErr w:type="spellEnd"/>
      <w:r w:rsidR="00AC39A9">
        <w:fldChar w:fldCharType="end"/>
      </w:r>
      <w:r w:rsidR="00AC39A9">
        <w:t xml:space="preserve">). Auch bereits veröffentliche Anwendungen und Spiele können über </w:t>
      </w:r>
      <w:proofErr w:type="spellStart"/>
      <w:r w:rsidR="00AC39A9">
        <w:t>Steam</w:t>
      </w:r>
      <w:proofErr w:type="spellEnd"/>
      <w:r w:rsidR="00AC39A9">
        <w:t xml:space="preserve">, welche als Vertriebsplattform für Spiele bekannt ist, bezogen werden. Da </w:t>
      </w:r>
      <w:proofErr w:type="spellStart"/>
      <w:r w:rsidR="00AC39A9">
        <w:t>Steam</w:t>
      </w:r>
      <w:proofErr w:type="spellEnd"/>
      <w:r w:rsidR="00AC39A9">
        <w:t xml:space="preserve"> jedoch nicht ohne einen Account funktioniert und es impraktikabel ist Accounts von Studenten zu verwenden, wurde ein Account eigens für die Studienarbeit angelegt. Theoretisch könnten zwar auch Accounts von Studierenden</w:t>
      </w:r>
      <w:r w:rsidR="00AC39A9">
        <w:rPr>
          <w:b/>
        </w:rPr>
        <w:t xml:space="preserve"> </w:t>
      </w:r>
      <w:r w:rsidR="00AC39A9">
        <w:t>verwendet werden, allerdings müssen diese dann immer mittels eines Codes die VR Inhalte freischalten, wobei nicht bekannt ist, ob dies unbegrenzt möglich ist.</w:t>
      </w:r>
    </w:p>
    <w:p w:rsidR="00C40D77" w:rsidRDefault="00C40D77" w:rsidP="00C40D77">
      <w:pPr>
        <w:pStyle w:val="berschrift4"/>
      </w:pPr>
      <w:proofErr w:type="spellStart"/>
      <w:r>
        <w:t>Viveport</w:t>
      </w:r>
      <w:proofErr w:type="spellEnd"/>
    </w:p>
    <w:p w:rsidR="00755651" w:rsidRDefault="00755651" w:rsidP="00755651">
      <w:proofErr w:type="spellStart"/>
      <w:r>
        <w:t>Viveport</w:t>
      </w:r>
      <w:proofErr w:type="spellEnd"/>
      <w:r>
        <w:t xml:space="preserve"> ist, ähnlich zu </w:t>
      </w:r>
      <w:proofErr w:type="spellStart"/>
      <w:r>
        <w:t>Steam</w:t>
      </w:r>
      <w:proofErr w:type="spellEnd"/>
      <w:r>
        <w:t xml:space="preserve">, ein App-Store für die HTC Vive. Allerdings bietet er noch viele weiter Möglichkeiten für Entwickler. So kann man sich mit anderen Entwicklern in Foren vernetzen und Informationen und Wissen austauschen. Ursprünglich war wohl auch die </w:t>
      </w:r>
      <w:proofErr w:type="spellStart"/>
      <w:r>
        <w:t>Viveport</w:t>
      </w:r>
      <w:proofErr w:type="spellEnd"/>
      <w:r>
        <w:t xml:space="preserve">-Software nötig um die HTC Vive verwenden </w:t>
      </w:r>
      <w:r>
        <w:lastRenderedPageBreak/>
        <w:t xml:space="preserve">zu können. Im Laufe der Studienarbeit stellte sich jedoch heraus, dass </w:t>
      </w:r>
      <w:proofErr w:type="spellStart"/>
      <w:r>
        <w:t>Steam</w:t>
      </w:r>
      <w:proofErr w:type="spellEnd"/>
      <w:r>
        <w:t>/</w:t>
      </w:r>
      <w:proofErr w:type="spellStart"/>
      <w:r>
        <w:t>SteamVR</w:t>
      </w:r>
      <w:proofErr w:type="spellEnd"/>
      <w:r>
        <w:t xml:space="preserve"> ausreichend sind. Nichts desto trotz existiert ein Account für </w:t>
      </w:r>
      <w:proofErr w:type="spellStart"/>
      <w:r>
        <w:t>Viveport</w:t>
      </w:r>
      <w:proofErr w:type="spellEnd"/>
      <w:r>
        <w:t xml:space="preserve"> und wird vollständigkeitshalber ebenfalls hier aufgeführt.</w:t>
      </w:r>
    </w:p>
    <w:p w:rsidR="00755651" w:rsidRPr="00755651" w:rsidRDefault="00755651" w:rsidP="00755651">
      <w:r>
        <w:t xml:space="preserve">Bei der Erstellung des Accounts bzw. dem Upgrade zu einem </w:t>
      </w:r>
      <w:proofErr w:type="spellStart"/>
      <w:r>
        <w:t>Entwickleraccount</w:t>
      </w:r>
      <w:proofErr w:type="spellEnd"/>
      <w:r>
        <w:t xml:space="preserve"> traten jedoch unerwartete Probleme auf. So muss zwingend ein Benutzerfoto hochgeladen werden. Dies war jedoch zum Zeitpunkt der Studienarbeit aus unbekannten Gründen nicht möglich.</w:t>
      </w:r>
    </w:p>
    <w:p w:rsidR="00C40D77" w:rsidRDefault="00C40D77" w:rsidP="00C40D77">
      <w:pPr>
        <w:pStyle w:val="berschrift4"/>
      </w:pPr>
      <w:proofErr w:type="spellStart"/>
      <w:r>
        <w:t>Unity</w:t>
      </w:r>
      <w:proofErr w:type="spellEnd"/>
    </w:p>
    <w:p w:rsidR="00755651" w:rsidRPr="00755651" w:rsidRDefault="00755651" w:rsidP="00755651">
      <w:r>
        <w:t xml:space="preserve">Mit </w:t>
      </w:r>
      <w:proofErr w:type="spellStart"/>
      <w:r>
        <w:t>Unity</w:t>
      </w:r>
      <w:proofErr w:type="spellEnd"/>
      <w:r>
        <w:t xml:space="preserve"> </w:t>
      </w:r>
      <w:r w:rsidR="00C905D8">
        <w:t>nutzt</w:t>
      </w:r>
      <w:r>
        <w:t xml:space="preserve"> HTC </w:t>
      </w:r>
      <w:r w:rsidR="00C905D8">
        <w:t xml:space="preserve">für die Vive </w:t>
      </w:r>
      <w:r>
        <w:t>eine mächtige, aber relativ Einsteigerfreundliche Grafikengine. Für den privaten und schulischen Gebrauch ist die Engine kostenlos. Allerdings wird, um überhaupt ein Projekt im eigenen Editor zu erstellen</w:t>
      </w:r>
      <w:r w:rsidR="001A67A6">
        <w:t>,</w:t>
      </w:r>
      <w:r>
        <w:t xml:space="preserve"> ein </w:t>
      </w:r>
      <w:r w:rsidR="001A67A6">
        <w:t>Account</w:t>
      </w:r>
      <w:r>
        <w:t xml:space="preserve"> benötigt.</w:t>
      </w:r>
    </w:p>
    <w:p w:rsidR="00C40D77" w:rsidRDefault="00C40D77" w:rsidP="00C40D77">
      <w:pPr>
        <w:pStyle w:val="berschrift4"/>
      </w:pPr>
      <w:proofErr w:type="spellStart"/>
      <w:r>
        <w:t>Github</w:t>
      </w:r>
      <w:proofErr w:type="spellEnd"/>
    </w:p>
    <w:p w:rsidR="00FD292B" w:rsidRDefault="00FD292B" w:rsidP="00FD292B">
      <w:r>
        <w:t xml:space="preserve">Wie bereits in </w:t>
      </w:r>
      <w:r>
        <w:fldChar w:fldCharType="begin"/>
      </w:r>
      <w:r>
        <w:instrText xml:space="preserve"> REF _Ref487196794 \w \h </w:instrText>
      </w:r>
      <w:r>
        <w:fldChar w:fldCharType="separate"/>
      </w:r>
      <w:r w:rsidR="00E04862">
        <w:t>1.3.1</w:t>
      </w:r>
      <w:r>
        <w:fldChar w:fldCharType="end"/>
      </w:r>
      <w:r>
        <w:t xml:space="preserve"> </w:t>
      </w:r>
      <w:r>
        <w:fldChar w:fldCharType="begin"/>
      </w:r>
      <w:r>
        <w:instrText xml:space="preserve"> REF _Ref487196794 \h </w:instrText>
      </w:r>
      <w:r>
        <w:fldChar w:fldCharType="separate"/>
      </w:r>
      <w:proofErr w:type="spellStart"/>
      <w:r w:rsidR="00E04862">
        <w:t>Github</w:t>
      </w:r>
      <w:proofErr w:type="spellEnd"/>
      <w:r>
        <w:fldChar w:fldCharType="end"/>
      </w:r>
      <w:r>
        <w:t xml:space="preserve"> erläutert, wurde entschieden, die Arbeiten der Studienarbeit auf einem </w:t>
      </w:r>
      <w:proofErr w:type="spellStart"/>
      <w:r>
        <w:t>Github</w:t>
      </w:r>
      <w:proofErr w:type="spellEnd"/>
      <w:r>
        <w:t xml:space="preserve"> Repository abzulegen. Auch hierzu ist ein Account nötig. Es wurde entschieden hier ebenfalls einen eigenen Account für die Studienarbeit anzulegen. Zum einen können Accounts von Studierenden zwar, durch ein Angebot von </w:t>
      </w:r>
      <w:proofErr w:type="spellStart"/>
      <w:r>
        <w:t>Github</w:t>
      </w:r>
      <w:proofErr w:type="spellEnd"/>
      <w:r>
        <w:t xml:space="preserve">, kostenfreie private </w:t>
      </w:r>
      <w:proofErr w:type="spellStart"/>
      <w:r>
        <w:t>Repositories</w:t>
      </w:r>
      <w:proofErr w:type="spellEnd"/>
      <w:r>
        <w:t xml:space="preserve"> anlegen, zum anderen müssten diese dann auch von Studierenden verwaltet werden, die eventuell bereits lange Zeit nichtmehr an der Studienarbeit mitarbeiten. </w:t>
      </w:r>
    </w:p>
    <w:p w:rsidR="00FD292B" w:rsidRPr="00FD292B" w:rsidRDefault="00FD292B" w:rsidP="00FD292B">
      <w:r>
        <w:t xml:space="preserve">Durch den eigenen Account für die Studienarbeit entfällt zwar die Möglichkeit private </w:t>
      </w:r>
      <w:proofErr w:type="spellStart"/>
      <w:r>
        <w:t>Repositories</w:t>
      </w:r>
      <w:proofErr w:type="spellEnd"/>
      <w:r>
        <w:t xml:space="preserve"> anzulegen, allerdings kann das Projekt nun zentral über diesen Account verwaltet werden. Das öffentliche Repository der Studienarbeit kann zwar von jedem angesehen werden, jedoch nur von zugelassenen Mitgliedern bearbeitet werden. Des Weiteren wurde das Projekt unter die GNU General Public </w:t>
      </w:r>
      <w:proofErr w:type="spellStart"/>
      <w:r>
        <w:t>License</w:t>
      </w:r>
      <w:proofErr w:type="spellEnd"/>
      <w:r>
        <w:t xml:space="preserve"> gestellt.</w:t>
      </w:r>
    </w:p>
    <w:p w:rsidR="00C40D77" w:rsidRDefault="00C40D77" w:rsidP="00C40D77">
      <w:pPr>
        <w:pStyle w:val="berschrift4"/>
      </w:pPr>
      <w:r>
        <w:t>Google</w:t>
      </w:r>
    </w:p>
    <w:p w:rsidR="006E2527" w:rsidRPr="003C5EA6" w:rsidRDefault="00D80E8C" w:rsidP="003C5EA6">
      <w:r>
        <w:t xml:space="preserve">Um einen Account bei einem Anbieter anlegen zu können wird inzwischen nahezu immer eine aktuelle und gültige E-Mail Adresse benötigt. Da im privaten Umfeld bisher nur gute Erfahrungen mit Google bzw. </w:t>
      </w:r>
      <w:proofErr w:type="spellStart"/>
      <w:r>
        <w:t>Gmail</w:t>
      </w:r>
      <w:proofErr w:type="spellEnd"/>
      <w:r>
        <w:t xml:space="preserve"> gemacht wurde, wurde entschieden eine E-Mail Adresse bzw. einen Account bei </w:t>
      </w:r>
      <w:proofErr w:type="spellStart"/>
      <w:r>
        <w:t>selbem</w:t>
      </w:r>
      <w:proofErr w:type="spellEnd"/>
      <w:r>
        <w:t xml:space="preserve"> anzulegen.</w:t>
      </w:r>
      <w:r w:rsidR="006E2527">
        <w:br w:type="page"/>
      </w:r>
    </w:p>
    <w:p w:rsidR="00417175" w:rsidRDefault="00934A94" w:rsidP="00934A94">
      <w:pPr>
        <w:pStyle w:val="berschrift2"/>
      </w:pPr>
      <w:bookmarkStart w:id="27" w:name="_Toc487471621"/>
      <w:bookmarkStart w:id="28" w:name="_Toc487720388"/>
      <w:r>
        <w:lastRenderedPageBreak/>
        <w:t>Umbau des Labors</w:t>
      </w:r>
      <w:bookmarkEnd w:id="27"/>
      <w:bookmarkEnd w:id="28"/>
    </w:p>
    <w:p w:rsidR="00F821AF" w:rsidRDefault="00F821AF" w:rsidP="00F821AF">
      <w:pPr>
        <w:pStyle w:val="berschrift3"/>
      </w:pPr>
      <w:bookmarkStart w:id="29" w:name="_Toc487471622"/>
      <w:bookmarkStart w:id="30" w:name="_Toc487720389"/>
      <w:r>
        <w:t xml:space="preserve">Rückrüstung der </w:t>
      </w:r>
      <w:proofErr w:type="spellStart"/>
      <w:r>
        <w:t>Beamer</w:t>
      </w:r>
      <w:proofErr w:type="spellEnd"/>
      <w:r>
        <w:t xml:space="preserve"> und Leinwände</w:t>
      </w:r>
      <w:bookmarkEnd w:id="29"/>
      <w:bookmarkEnd w:id="30"/>
    </w:p>
    <w:p w:rsidR="00D80E8C" w:rsidRPr="00D80E8C" w:rsidRDefault="008F544A" w:rsidP="00D80E8C">
      <w:r>
        <w:t xml:space="preserve">Die Studienarbeit um das Stereo X Labor hat bisher auf das Prinzip der Stereoskopischen Projektion gesetzt. Hierfür wurden insgesamt vier </w:t>
      </w:r>
      <w:proofErr w:type="spellStart"/>
      <w:r>
        <w:t>Beamer</w:t>
      </w:r>
      <w:proofErr w:type="spellEnd"/>
      <w:r>
        <w:t xml:space="preserve"> und zwei Leinwände benutzt (siehe</w:t>
      </w:r>
      <w:r w:rsidR="00EE5FA3">
        <w:t xml:space="preserve"> </w:t>
      </w:r>
      <w:r w:rsidR="00EE5FA3">
        <w:fldChar w:fldCharType="begin"/>
      </w:r>
      <w:r w:rsidR="00EE5FA3">
        <w:instrText xml:space="preserve"> REF _Ref487472835 \r \h </w:instrText>
      </w:r>
      <w:r w:rsidR="00EE5FA3">
        <w:fldChar w:fldCharType="separate"/>
      </w:r>
      <w:r w:rsidR="00E04862">
        <w:t>2.2</w:t>
      </w:r>
      <w:r w:rsidR="00EE5FA3">
        <w:fldChar w:fldCharType="end"/>
      </w:r>
      <w:r w:rsidR="00EE5FA3">
        <w:t xml:space="preserve"> </w:t>
      </w:r>
      <w:r w:rsidR="00EE5FA3">
        <w:fldChar w:fldCharType="begin"/>
      </w:r>
      <w:r w:rsidR="00EE5FA3">
        <w:instrText xml:space="preserve"> REF _Ref487472853 \h </w:instrText>
      </w:r>
      <w:r w:rsidR="00EE5FA3">
        <w:fldChar w:fldCharType="separate"/>
      </w:r>
      <w:r w:rsidR="00E04862" w:rsidRPr="00D50E20">
        <w:t>Bisheriges Konzept</w:t>
      </w:r>
      <w:r w:rsidR="00EE5FA3">
        <w:fldChar w:fldCharType="end"/>
      </w:r>
      <w:r>
        <w:t xml:space="preserve">). Da jedoch durch den Umstieg auf eine VR-Brille weder </w:t>
      </w:r>
      <w:proofErr w:type="spellStart"/>
      <w:r>
        <w:t>Beamer</w:t>
      </w:r>
      <w:proofErr w:type="spellEnd"/>
      <w:r>
        <w:t xml:space="preserve"> noch </w:t>
      </w:r>
      <w:proofErr w:type="spellStart"/>
      <w:r>
        <w:t>Leinweände</w:t>
      </w:r>
      <w:proofErr w:type="spellEnd"/>
      <w:r>
        <w:t xml:space="preserve"> benötigt werden, wurden diese abgebaut. Die </w:t>
      </w:r>
      <w:proofErr w:type="spellStart"/>
      <w:r>
        <w:t>Beamer</w:t>
      </w:r>
      <w:proofErr w:type="spellEnd"/>
      <w:r>
        <w:t xml:space="preserve"> waren, jeweils als Paar, an einer Halterung an einer Stange, welche an der Decke befestigt ist, montiert. Diese Halterungen wurden von den </w:t>
      </w:r>
      <w:proofErr w:type="spellStart"/>
      <w:r>
        <w:t>Beamern</w:t>
      </w:r>
      <w:proofErr w:type="spellEnd"/>
      <w:r>
        <w:t xml:space="preserve"> und der Stange entfernt. Die Stange an sich ist jedoch </w:t>
      </w:r>
      <w:proofErr w:type="spellStart"/>
      <w:r>
        <w:t>immernoc</w:t>
      </w:r>
      <w:r w:rsidR="00EE5FA3">
        <w:t>h</w:t>
      </w:r>
      <w:proofErr w:type="spellEnd"/>
      <w:r w:rsidR="00EE5FA3">
        <w:t xml:space="preserve"> an der Decke befestigt (siehe </w:t>
      </w:r>
      <w:r w:rsidR="00EE5FA3">
        <w:fldChar w:fldCharType="begin"/>
      </w:r>
      <w:r w:rsidR="00EE5FA3">
        <w:instrText xml:space="preserve"> REF _Ref487472957 \r \h </w:instrText>
      </w:r>
      <w:r w:rsidR="00EE5FA3">
        <w:fldChar w:fldCharType="separate"/>
      </w:r>
      <w:r w:rsidR="00E04862">
        <w:t>1.4.2</w:t>
      </w:r>
      <w:r w:rsidR="00EE5FA3">
        <w:fldChar w:fldCharType="end"/>
      </w:r>
      <w:r w:rsidR="00EE5FA3">
        <w:t xml:space="preserve"> </w:t>
      </w:r>
      <w:r w:rsidR="00EE5FA3">
        <w:fldChar w:fldCharType="begin"/>
      </w:r>
      <w:r w:rsidR="00EE5FA3">
        <w:instrText xml:space="preserve"> REF _Ref487472959 \h </w:instrText>
      </w:r>
      <w:r w:rsidR="00EE5FA3">
        <w:fldChar w:fldCharType="separate"/>
      </w:r>
      <w:r w:rsidR="00E04862">
        <w:t>Aufbau der VR-Hardware</w:t>
      </w:r>
      <w:r w:rsidR="00EE5FA3">
        <w:fldChar w:fldCharType="end"/>
      </w:r>
      <w:r>
        <w:t xml:space="preserve">). Die Leinwände waren ohne bauliche Maßnahmen im Labor aufgestellt worden. Die </w:t>
      </w:r>
      <w:proofErr w:type="spellStart"/>
      <w:r>
        <w:t>Beamer</w:t>
      </w:r>
      <w:proofErr w:type="spellEnd"/>
      <w:r>
        <w:t xml:space="preserve"> wurden in die dafür vorgesehenen Taschen verstaut und Lagern in einem abgeschlossenen Raum in der Hochschule. Bei Bedarf kann auf diese über Herrn Lau zugegriffen werden. Deshalb konnten sie einfach abgebaut und in den dafür vorgesehenen Taschen verstaut werden. Diese Taschen lagern im Labor.</w:t>
      </w:r>
    </w:p>
    <w:p w:rsidR="00F821AF" w:rsidRPr="00F821AF" w:rsidRDefault="00F821AF" w:rsidP="00F821AF">
      <w:pPr>
        <w:pStyle w:val="berschrift3"/>
      </w:pPr>
      <w:bookmarkStart w:id="31" w:name="_Ref487472957"/>
      <w:bookmarkStart w:id="32" w:name="_Ref487472959"/>
      <w:bookmarkStart w:id="33" w:name="_Toc487471623"/>
      <w:bookmarkStart w:id="34" w:name="_Toc487720390"/>
      <w:r>
        <w:t>Aufbau der VR-Hardware</w:t>
      </w:r>
      <w:bookmarkEnd w:id="31"/>
      <w:bookmarkEnd w:id="32"/>
      <w:bookmarkEnd w:id="33"/>
      <w:bookmarkEnd w:id="34"/>
    </w:p>
    <w:p w:rsidR="008F544A" w:rsidRDefault="008F544A" w:rsidP="008F544A">
      <w:r>
        <w:t xml:space="preserve">Nachdem die alte Hardware abgebaut wurde, kann die für die VR-Brille benötigte Hardware aufgebaut werden. Diese besteht auf zwei </w:t>
      </w:r>
      <w:proofErr w:type="spellStart"/>
      <w:r>
        <w:t>Lightboxen</w:t>
      </w:r>
      <w:proofErr w:type="spellEnd"/>
      <w:r>
        <w:t xml:space="preserve">. Dies sind kleine Boxen in denen Infrarot LEDs verbaut sind. Die Boxen werden über ein separates Netzteil mit Strom versorgt und können frei im Raum platziert werden. Zu beachten ist allerdings, dass sie über Kopfhöhe, also mindestens 2 m, befestigt werden sollten. Zur Befestigung der Boxen liefert HTC jeweils einen Halter mit, welcher mit zwei Schraub an einer Wand befestigt werden kann. Auf diesem Halter wird die </w:t>
      </w:r>
      <w:proofErr w:type="spellStart"/>
      <w:r>
        <w:t>Lightbox</w:t>
      </w:r>
      <w:proofErr w:type="spellEnd"/>
      <w:r>
        <w:t xml:space="preserve"> mittels einer Stativschraube befestigt. Die Stativschraube weißt jedoch keine metrisches ISO-Gewinde auf, sondern ein Zollgewinde in der Größe ¼“. Aus diesem Grund können auch beliebige andere Stative zur Positionierung der </w:t>
      </w:r>
      <w:proofErr w:type="spellStart"/>
      <w:r>
        <w:t>Lightboxen</w:t>
      </w:r>
      <w:proofErr w:type="spellEnd"/>
      <w:r>
        <w:t xml:space="preserve"> verwendet werden, solange sie ebenfalls über eine ¼“ Schraube verfügen.</w:t>
      </w:r>
    </w:p>
    <w:p w:rsidR="008F544A" w:rsidRDefault="008F544A" w:rsidP="008F544A">
      <w:r>
        <w:t xml:space="preserve">Bei der Montage der Halterungen für die </w:t>
      </w:r>
      <w:proofErr w:type="spellStart"/>
      <w:r>
        <w:t>Lightboxen</w:t>
      </w:r>
      <w:proofErr w:type="spellEnd"/>
      <w:r>
        <w:t xml:space="preserve"> wurde zuerst, vor dem Abbau der Stereo Hardware, versucht, diese mittels Kabelbindern und Drähten an den im Labor vorhandenen Rohren zu befestigen. Allerdings stellte sich diese Methode als ungeeignet heraus, da selbst die kleinste Bewegung der </w:t>
      </w:r>
      <w:proofErr w:type="spellStart"/>
      <w:r>
        <w:t>Lightbox</w:t>
      </w:r>
      <w:proofErr w:type="spellEnd"/>
      <w:r>
        <w:t xml:space="preserve"> zu einem Ruckeln in der VR-Brille führen und diese wiederum zu Motion-</w:t>
      </w:r>
      <w:proofErr w:type="spellStart"/>
      <w:r>
        <w:t>Sickness</w:t>
      </w:r>
      <w:proofErr w:type="spellEnd"/>
      <w:r>
        <w:t xml:space="preserve">. Deshalb wurde </w:t>
      </w:r>
      <w:r>
        <w:lastRenderedPageBreak/>
        <w:t xml:space="preserve">letztlich entschieden die </w:t>
      </w:r>
      <w:proofErr w:type="spellStart"/>
      <w:r>
        <w:t>Lightboxen</w:t>
      </w:r>
      <w:proofErr w:type="spellEnd"/>
      <w:r>
        <w:t xml:space="preserve"> samt Halterungen an den Rohren bzw. Halterungen der </w:t>
      </w:r>
      <w:proofErr w:type="spellStart"/>
      <w:r>
        <w:t>Beamer</w:t>
      </w:r>
      <w:proofErr w:type="spellEnd"/>
      <w:r>
        <w:t xml:space="preserve"> zu befestigen. Aus diesem Grund wurden sowohl </w:t>
      </w:r>
      <w:proofErr w:type="spellStart"/>
      <w:r>
        <w:t>Beamer</w:t>
      </w:r>
      <w:proofErr w:type="spellEnd"/>
      <w:r>
        <w:t xml:space="preserve"> als auch Leinwände abgebaut. Die </w:t>
      </w:r>
      <w:proofErr w:type="spellStart"/>
      <w:r>
        <w:t>Lightbox</w:t>
      </w:r>
      <w:proofErr w:type="spellEnd"/>
      <w:r>
        <w:t xml:space="preserve"> wurde dann an einem Halterungsarm, an welchem zuvor ein </w:t>
      </w:r>
      <w:proofErr w:type="spellStart"/>
      <w:r>
        <w:t>Beamer</w:t>
      </w:r>
      <w:proofErr w:type="spellEnd"/>
      <w:r>
        <w:t xml:space="preserve"> befestigt war, mit Kabelbindern befestigt und am Rohr, welches an der Decke befestigt ist, montiert. Die Kabel des separaten Netzteils wurden ebenfalls mit Kabelbindern befestigt, um Unfällen vorzubeugen.</w:t>
      </w:r>
    </w:p>
    <w:p w:rsidR="008F544A" w:rsidRDefault="008F544A" w:rsidP="008F544A">
      <w:r>
        <w:t xml:space="preserve">Bei der Montage der </w:t>
      </w:r>
      <w:proofErr w:type="spellStart"/>
      <w:r>
        <w:t>Lightboxen</w:t>
      </w:r>
      <w:proofErr w:type="spellEnd"/>
      <w:r>
        <w:t xml:space="preserve"> muss darauf geachtet werden, dass diese sich gegenseitig „sehen“ können. Stellt man sich ein Quadrat vor, welches die Fläche darstellt, auf der der Anwender </w:t>
      </w:r>
      <w:proofErr w:type="spellStart"/>
      <w:r>
        <w:t>getrackt</w:t>
      </w:r>
      <w:proofErr w:type="spellEnd"/>
      <w:r>
        <w:t xml:space="preserve"> werden soll, sollten die </w:t>
      </w:r>
      <w:proofErr w:type="spellStart"/>
      <w:r>
        <w:t>Lightboxen</w:t>
      </w:r>
      <w:proofErr w:type="spellEnd"/>
      <w:r>
        <w:t xml:space="preserve"> in den Ecken dieses platziert werden. Im Idealfall werden die Boxen in gegenüberliegenden Ecken platziert. Aufgrund der bereits montierten Halterungen der </w:t>
      </w:r>
      <w:proofErr w:type="spellStart"/>
      <w:r>
        <w:t>Beamer</w:t>
      </w:r>
      <w:proofErr w:type="spellEnd"/>
      <w:r>
        <w:t xml:space="preserve"> konnte dies leider nicht berücksichtigt werden, so dass die Boxen nun in zwei nebeneinander liegenden Ecken dieses imaginären Quadrates montiert sind.</w:t>
      </w:r>
    </w:p>
    <w:p w:rsidR="008F544A" w:rsidRDefault="008F544A" w:rsidP="008F544A">
      <w:r>
        <w:t xml:space="preserve">Zum Lieferumfang der HTC </w:t>
      </w:r>
      <w:proofErr w:type="gramStart"/>
      <w:r>
        <w:t>Vive</w:t>
      </w:r>
      <w:proofErr w:type="gramEnd"/>
      <w:r>
        <w:t xml:space="preserve"> zählt zusätzlich noch eine Connector-Box, welche die Kabel, die zum Computer führen, verlängert und physisch vom Headset trennen. Das Headset besitzt zwar die gleichen Anschlüsse wie die Kabel, welche zum Computer führen, und könnte somit direkt am Computer angeschlossen werden, allerdings ist das Netzteil, welches benötigt wird um die Brille zu verwenden, nur dazu gedacht in Verbindung mit dieser Box verwendet zu werden. Somit sollten die Kabel des Headsets in die Connector-Box gesteckt werden. Dies ermöglicht zudem, dass das Headset, sollte die Rückseite des Computers schwer erreichbar sein, vom Computer getrennt werden kann und verstaut werden kann. </w:t>
      </w:r>
    </w:p>
    <w:p w:rsidR="008F544A" w:rsidRDefault="008F544A" w:rsidP="008F544A">
      <w:r>
        <w:t>Des Weiteren werden neben den bereits genannten Komponenten noch zwei Controller, Netzteile zum Aufladen dieser und Kopfhörer mitgeliefert.</w:t>
      </w:r>
    </w:p>
    <w:p w:rsidR="00417175" w:rsidRDefault="00417175">
      <w:pPr>
        <w:spacing w:line="259" w:lineRule="auto"/>
        <w:rPr>
          <w:rFonts w:eastAsiaTheme="majorEastAsia" w:cs="Arial"/>
          <w:sz w:val="32"/>
          <w:szCs w:val="26"/>
        </w:rPr>
      </w:pPr>
      <w:r>
        <w:br w:type="page"/>
      </w:r>
    </w:p>
    <w:p w:rsidR="008F544A" w:rsidRPr="008F544A" w:rsidRDefault="00417175" w:rsidP="00934A94">
      <w:pPr>
        <w:pStyle w:val="berschrift2"/>
        <w:rPr>
          <w:sz w:val="28"/>
          <w:szCs w:val="24"/>
        </w:rPr>
      </w:pPr>
      <w:bookmarkStart w:id="35" w:name="_Toc487471624"/>
      <w:bookmarkStart w:id="36" w:name="_Toc487720391"/>
      <w:r>
        <w:lastRenderedPageBreak/>
        <w:t>Zusammenfassung</w:t>
      </w:r>
      <w:bookmarkEnd w:id="35"/>
      <w:bookmarkEnd w:id="36"/>
    </w:p>
    <w:p w:rsidR="008F544A" w:rsidRDefault="008F544A" w:rsidP="008F544A">
      <w:r>
        <w:t xml:space="preserve">Zusammenfassend wurden verschiedenste strukturelle Arbeiten an der Studienarbeit vorgenommen. Allem voran der Umstieg auf VR, welcher im zweiten Kapitel dieser Arbeit genauer beschrieben wird. Durch den Technologiewechsel bedingt wurden einige Umbaumaßnahmen im Labor der Studienarbeit vorgenommen. Allerdings fanden mit der Inventur im Labor und der einhergehenden Organisation der zur Studienarbeit gehörenden Hardware nicht nur materielle Aufräumarbeiten statt. Vielmehr wurde, mit </w:t>
      </w:r>
      <w:proofErr w:type="spellStart"/>
      <w:r>
        <w:t>KeePass</w:t>
      </w:r>
      <w:proofErr w:type="spellEnd"/>
      <w:r>
        <w:t xml:space="preserve">, ein System zur Account und Passwortverwaltung und, mit </w:t>
      </w:r>
      <w:proofErr w:type="spellStart"/>
      <w:r>
        <w:t>Github</w:t>
      </w:r>
      <w:proofErr w:type="spellEnd"/>
      <w:r>
        <w:t>, eine Möglichkeit zur besseren Verwaltung der entwickelten Software eingeführt. Nicht zuletzt ist die Dokumentation über die Einführung dieser Systeme in diesem Bericht besonders wichtig, damit Studierende, welche die Studienarbeit fortführen, einen einfachen Start in die Arbeit im Stereo X Labor haben. Denn sollte den Studierenden nicht bewusst sein, dass diese Systeme Bestandteil der Studienarbeit sind, können sie auch nicht genutzt werden.</w:t>
      </w:r>
    </w:p>
    <w:p w:rsidR="00D50E20" w:rsidRPr="00D50E20" w:rsidRDefault="00D50E20" w:rsidP="008F544A">
      <w:pPr>
        <w:rPr>
          <w:sz w:val="28"/>
          <w:szCs w:val="24"/>
        </w:rPr>
      </w:pPr>
      <w:r w:rsidRPr="00D50E20">
        <w:br w:type="page"/>
      </w:r>
    </w:p>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 w:rsidR="00D50E20" w:rsidRPr="00D50E20" w:rsidRDefault="00D50E20" w:rsidP="00D50E20">
      <w:pPr>
        <w:pStyle w:val="berschrift1"/>
      </w:pPr>
      <w:bookmarkStart w:id="37" w:name="_Ref487006896"/>
      <w:bookmarkStart w:id="38" w:name="_Ref487006900"/>
      <w:bookmarkStart w:id="39" w:name="_Toc487471625"/>
      <w:bookmarkStart w:id="40" w:name="_Toc487720392"/>
      <w:r w:rsidRPr="00D50E20">
        <w:t>Wissenschaftliche Arbeiten</w:t>
      </w:r>
      <w:bookmarkEnd w:id="37"/>
      <w:bookmarkEnd w:id="38"/>
      <w:bookmarkEnd w:id="39"/>
      <w:bookmarkEnd w:id="40"/>
    </w:p>
    <w:p w:rsidR="00D50E20" w:rsidRPr="00D50E20" w:rsidRDefault="00D50E20" w:rsidP="00D50E20">
      <w:pPr>
        <w:rPr>
          <w:rFonts w:eastAsiaTheme="majorEastAsia" w:cs="Arial"/>
          <w:sz w:val="52"/>
          <w:szCs w:val="32"/>
        </w:rPr>
      </w:pPr>
      <w:r w:rsidRPr="00D50E20">
        <w:br w:type="page"/>
      </w:r>
    </w:p>
    <w:p w:rsidR="00E36E97" w:rsidRDefault="00E36E97" w:rsidP="00A26DB8">
      <w:pPr>
        <w:pStyle w:val="berschrift2"/>
      </w:pPr>
      <w:bookmarkStart w:id="41" w:name="_Toc487471626"/>
      <w:bookmarkStart w:id="42" w:name="_Toc487720393"/>
      <w:r>
        <w:lastRenderedPageBreak/>
        <w:t>Einleitung</w:t>
      </w:r>
      <w:bookmarkEnd w:id="41"/>
      <w:bookmarkEnd w:id="42"/>
    </w:p>
    <w:p w:rsidR="00E36E97" w:rsidRDefault="00E36E97" w:rsidP="00E36E97">
      <w:pPr>
        <w:pStyle w:val="berschrift3"/>
      </w:pPr>
      <w:bookmarkStart w:id="43" w:name="_Toc487471627"/>
      <w:bookmarkStart w:id="44" w:name="_Toc487720394"/>
      <w:r>
        <w:t>Motivation</w:t>
      </w:r>
      <w:bookmarkEnd w:id="43"/>
      <w:bookmarkEnd w:id="44"/>
    </w:p>
    <w:p w:rsidR="008F544A" w:rsidRPr="008F544A" w:rsidRDefault="008F544A" w:rsidP="008F544A">
      <w:r>
        <w:t xml:space="preserve">Die Technik im Bereich der Visualisierung schreitet immer schneller voran. So geschehen mit der 3D-Technik. Das Konzept des Stereo X Labors beruht auf dem Prinzip der stereoskopischen Projektion. Hierbei werden den Augen unterschiedliche Bilder gezeigt und durch den Abstand der Augen entsteht der Eindruck eines dreidimensionalen Objekts. Im Stereo X Labor wird dieses Prinzip momentan mit mehreren </w:t>
      </w:r>
      <w:proofErr w:type="spellStart"/>
      <w:r>
        <w:t>Beamern</w:t>
      </w:r>
      <w:proofErr w:type="spellEnd"/>
      <w:r>
        <w:t xml:space="preserve"> und Leinwänden auf die Spitze getrieben, um ein im Raum schwebendes Hologramm zu erschaffen. Jedoch ist diese Technik durch den Fortschritt in den letzten Jahren doch etwas veraltet. Aus diesem Grund soll für das  Stereo X Labor untersucht werden, wie die Technologie modernisiert werden kann, um diese auch in Zukunft gut nutzen zu können.</w:t>
      </w:r>
    </w:p>
    <w:p w:rsidR="00E36E97" w:rsidRPr="00E36E97" w:rsidRDefault="00E36E97" w:rsidP="00E36E97">
      <w:pPr>
        <w:pStyle w:val="berschrift3"/>
      </w:pPr>
      <w:bookmarkStart w:id="45" w:name="_Toc487471628"/>
      <w:bookmarkStart w:id="46" w:name="_Toc487720395"/>
      <w:r>
        <w:t>Zielsetzung</w:t>
      </w:r>
      <w:bookmarkEnd w:id="45"/>
      <w:bookmarkEnd w:id="46"/>
    </w:p>
    <w:p w:rsidR="00B33D21" w:rsidRDefault="001832E5" w:rsidP="00B33D21">
      <w:r>
        <w:t>Um in einem Projekt etwas zu erreichen, müssen die Ziele klar abgesteckt sein.</w:t>
      </w:r>
      <w:r w:rsidR="00B33D21">
        <w:t xml:space="preserve"> Diese sind zum einen die Auswahl einer Technologie, um das Labor zu modernisieren. Nach der Auswahl der Technologie muss zudem ein spezifisches Produkt dieser Technologie ausgewählt werden, um im Projekt eingesetzt zu werden. Dies ist jedoch ein kleiner Teil der geplanten Ziele. Gesamtziel ist es, eine präsentierfähige Szene zu erstellen, welche die Vorteile der gewählten Technologie aufzeigt und dem Nutzer ermöglicht nicht nur die Technologie an sich, sondern auch die Möglichkeiten mit dieser zu erleben.</w:t>
      </w:r>
    </w:p>
    <w:p w:rsidR="006E2527" w:rsidRDefault="00B33D21" w:rsidP="00B33D21">
      <w:pPr>
        <w:rPr>
          <w:rFonts w:eastAsiaTheme="majorEastAsia" w:cs="Arial"/>
          <w:sz w:val="32"/>
          <w:szCs w:val="26"/>
        </w:rPr>
      </w:pPr>
      <w:r>
        <w:t>Des Weiteren sollen mögliche Konzepte für den Einsatz der gewählten Technologie, unter Umständen auch in Kooperation mit anderen Studienarbeiten, erörtert werden.</w:t>
      </w:r>
      <w:r w:rsidR="006E2527">
        <w:br w:type="page"/>
      </w:r>
    </w:p>
    <w:p w:rsidR="00A26DB8" w:rsidRPr="00D50E20" w:rsidRDefault="00A26DB8" w:rsidP="00A26DB8">
      <w:pPr>
        <w:pStyle w:val="berschrift2"/>
      </w:pPr>
      <w:bookmarkStart w:id="47" w:name="_Ref487472835"/>
      <w:bookmarkStart w:id="48" w:name="_Ref487472843"/>
      <w:bookmarkStart w:id="49" w:name="_Ref487472853"/>
      <w:bookmarkStart w:id="50" w:name="_Toc487471629"/>
      <w:bookmarkStart w:id="51" w:name="_Toc487720396"/>
      <w:r w:rsidRPr="00D50E20">
        <w:lastRenderedPageBreak/>
        <w:t>Bisheriges Konzept</w:t>
      </w:r>
      <w:bookmarkEnd w:id="47"/>
      <w:bookmarkEnd w:id="48"/>
      <w:bookmarkEnd w:id="49"/>
      <w:bookmarkEnd w:id="50"/>
      <w:bookmarkEnd w:id="51"/>
    </w:p>
    <w:p w:rsidR="00A26DB8" w:rsidRDefault="00A26DB8" w:rsidP="00A26DB8">
      <w:pPr>
        <w:pStyle w:val="berschrift3"/>
      </w:pPr>
      <w:bookmarkStart w:id="52" w:name="_Toc487471630"/>
      <w:bookmarkStart w:id="53" w:name="_Toc487720397"/>
      <w:r>
        <w:t>Stereoskopische Projektion</w:t>
      </w:r>
      <w:bookmarkEnd w:id="52"/>
      <w:bookmarkEnd w:id="53"/>
    </w:p>
    <w:p w:rsidR="007C03A1" w:rsidRPr="007C03A1" w:rsidRDefault="007C03A1" w:rsidP="007C03A1">
      <w:r>
        <w:t xml:space="preserve">Die vorangehenden Studienarbeiten beruhen auf dem Prinzip der Stereoskopischen Projektion oder auch Stereoskopie. Dieser Effekt ist beispielsweise aus dem Kino bei 3D Filmen bekannt. Dabei werden zwei Bilder auf die Leinwand projiziert, welche eine unterschiedliche Polarisation haben. Der Nutzer bekommt eine Brille bei welcher die Gläser ebenfalls unterschiedlich aber zum Bild passend polarisiert sind. Durch die Brille </w:t>
      </w:r>
      <w:proofErr w:type="gramStart"/>
      <w:r>
        <w:t>erreichet</w:t>
      </w:r>
      <w:proofErr w:type="gramEnd"/>
      <w:r>
        <w:t xml:space="preserve"> jeweils nur ein Bild ein Auge. Da das menschliche Gehirn darauf ausgelegt ist, jederzeit zwei ähnliche, aber durch den Abstand der Augen nicht ganz gleiche, Bilder zu sehen, nehmen wir Menschen beim Sehen die Tiefe wahr. D</w:t>
      </w:r>
      <w:r w:rsidR="00123A89">
        <w:t>ieser Effekt wird durch die b</w:t>
      </w:r>
      <w:r>
        <w:t xml:space="preserve">eiden </w:t>
      </w:r>
      <w:r w:rsidR="00123A89">
        <w:t>durch die Brille empfangenen</w:t>
      </w:r>
      <w:r>
        <w:t xml:space="preserve"> Bilder auch erzeugt</w:t>
      </w:r>
      <w:r w:rsidR="00123A89">
        <w:t>. Da diese auch einen leichten perspektivischen Unterschied haben, empfindet der Nutzer auch eine Tiefe. Der Hologramm Effekt wird durch die Kombinierung zweier dieser 3D Bilder erlangt.</w:t>
      </w:r>
    </w:p>
    <w:p w:rsidR="00A26DB8" w:rsidRPr="00A26DB8" w:rsidRDefault="00A26DB8" w:rsidP="00A26DB8">
      <w:pPr>
        <w:pStyle w:val="berschrift3"/>
      </w:pPr>
      <w:bookmarkStart w:id="54" w:name="_Toc487471631"/>
      <w:bookmarkStart w:id="55" w:name="_Toc487720398"/>
      <w:r>
        <w:t>Systemaufbau</w:t>
      </w:r>
      <w:bookmarkEnd w:id="54"/>
      <w:bookmarkEnd w:id="55"/>
    </w:p>
    <w:p w:rsidR="00123A89" w:rsidRDefault="00DF273F" w:rsidP="00123A89">
      <w:r>
        <w:rPr>
          <w:noProof/>
          <w:lang w:eastAsia="de-DE"/>
        </w:rPr>
        <mc:AlternateContent>
          <mc:Choice Requires="wpg">
            <w:drawing>
              <wp:inline distT="0" distB="0" distL="0" distR="0" wp14:anchorId="556A94AA" wp14:editId="74D620BC">
                <wp:extent cx="3362960" cy="3239770"/>
                <wp:effectExtent l="0" t="0" r="8890" b="0"/>
                <wp:docPr id="26" name="Gruppieren 26"/>
                <wp:cNvGraphicFramePr/>
                <a:graphic xmlns:a="http://schemas.openxmlformats.org/drawingml/2006/main">
                  <a:graphicData uri="http://schemas.microsoft.com/office/word/2010/wordprocessingGroup">
                    <wpg:wgp>
                      <wpg:cNvGrpSpPr/>
                      <wpg:grpSpPr>
                        <a:xfrm>
                          <a:off x="0" y="0"/>
                          <a:ext cx="3362960" cy="3239770"/>
                          <a:chOff x="0" y="0"/>
                          <a:chExt cx="3362960" cy="3239770"/>
                        </a:xfrm>
                      </wpg:grpSpPr>
                      <pic:pic xmlns:pic="http://schemas.openxmlformats.org/drawingml/2006/picture">
                        <pic:nvPicPr>
                          <pic:cNvPr id="24" name="Grafik 24" descr="https://raw.githubusercontent.com/StereoXDHBWFN/HTC-Vive/master/Bericht%202017/Systemaufbau.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2325" cy="2971800"/>
                          </a:xfrm>
                          <a:prstGeom prst="rect">
                            <a:avLst/>
                          </a:prstGeom>
                          <a:noFill/>
                          <a:ln>
                            <a:noFill/>
                          </a:ln>
                        </pic:spPr>
                      </pic:pic>
                      <wps:wsp>
                        <wps:cNvPr id="25" name="Textfeld 25"/>
                        <wps:cNvSpPr txBox="1"/>
                        <wps:spPr>
                          <a:xfrm>
                            <a:off x="0" y="2981325"/>
                            <a:ext cx="3362960" cy="258445"/>
                          </a:xfrm>
                          <a:prstGeom prst="rect">
                            <a:avLst/>
                          </a:prstGeom>
                          <a:solidFill>
                            <a:prstClr val="white"/>
                          </a:solidFill>
                          <a:ln>
                            <a:noFill/>
                          </a:ln>
                          <a:effectLst/>
                        </wps:spPr>
                        <wps:txbx>
                          <w:txbxContent>
                            <w:p w:rsidR="003C5EA6" w:rsidRPr="00A65E9B" w:rsidRDefault="003C5EA6" w:rsidP="00DF273F">
                              <w:pPr>
                                <w:pStyle w:val="Beschriftung"/>
                                <w:rPr>
                                  <w:noProof/>
                                  <w:sz w:val="24"/>
                                </w:rPr>
                              </w:pPr>
                              <w:bookmarkStart w:id="56" w:name="_Toc487716276"/>
                              <w:bookmarkStart w:id="57" w:name="_Toc487720503"/>
                              <w:r>
                                <w:t xml:space="preserve">Abbildung </w:t>
                              </w:r>
                              <w:r w:rsidR="00533803">
                                <w:fldChar w:fldCharType="begin"/>
                              </w:r>
                              <w:r w:rsidR="00533803">
                                <w:instrText xml:space="preserve"> SEQ Abbildung \* ARABIC </w:instrText>
                              </w:r>
                              <w:r w:rsidR="00533803">
                                <w:fldChar w:fldCharType="separate"/>
                              </w:r>
                              <w:r w:rsidR="00E04862">
                                <w:rPr>
                                  <w:noProof/>
                                </w:rPr>
                                <w:t>1</w:t>
                              </w:r>
                              <w:r w:rsidR="00533803">
                                <w:rPr>
                                  <w:noProof/>
                                </w:rPr>
                                <w:fldChar w:fldCharType="end"/>
                              </w:r>
                              <w:r>
                                <w:t xml:space="preserve">: Schema des </w:t>
                              </w:r>
                              <w:proofErr w:type="spellStart"/>
                              <w:r>
                                <w:t>Sytemaufbaus</w:t>
                              </w:r>
                              <w:bookmarkEnd w:id="56"/>
                              <w:bookmarkEnd w:id="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6" o:spid="_x0000_s1026" style="width:264.8pt;height:255.1pt;mso-position-horizontal-relative:char;mso-position-vertical-relative:line" coordsize="33629,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4" o:spid="_x0000_s1027" type="#_x0000_t75" alt="https://raw.githubusercontent.com/StereoXDHBWFN/HTC-Vive/master/Bericht%202017/Systemaufbau.PNG" style="position:absolute;width:33623;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Y1hLFAAAA2wAAAA8AAABkcnMvZG93bnJldi54bWxEj91KAzEUhO8LvkM4gnc2sZZS16ZFBGX7&#10;A6VVe33YHLOLm5N1E9vdt28KQi+HmfmGmS06V4sjtaHyrOFhqEAQF95UbDV8frzdT0GEiGyw9kwa&#10;egqwmN8MZpgZf+IdHffRigThkKGGMsYmkzIUJTkMQ98QJ+/btw5jkq2VpsVTgrtajpSaSIcVp4US&#10;G3otqfjZ/zkNh5Vdqvc+3xye1rh9zNVv/2UnWt/ddi/PICJ18Rr+b+dGw2gMly/pB8j5G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2NYSxQAAANsAAAAPAAAAAAAAAAAAAAAA&#10;AJ8CAABkcnMvZG93bnJldi54bWxQSwUGAAAAAAQABAD3AAAAkQMAAAAA&#10;">
                  <v:imagedata r:id="rId12" o:title="Systemaufbau"/>
                  <v:path arrowok="t"/>
                </v:shape>
                <v:shapetype id="_x0000_t202" coordsize="21600,21600" o:spt="202" path="m,l,21600r21600,l21600,xe">
                  <v:stroke joinstyle="miter"/>
                  <v:path gradientshapeok="t" o:connecttype="rect"/>
                </v:shapetype>
                <v:shape id="Textfeld 25" o:spid="_x0000_s1028" type="#_x0000_t202" style="position:absolute;top:29813;width:3362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3C5EA6" w:rsidRPr="00A65E9B" w:rsidRDefault="003C5EA6" w:rsidP="00DF273F">
                        <w:pPr>
                          <w:pStyle w:val="Beschriftung"/>
                          <w:rPr>
                            <w:noProof/>
                            <w:sz w:val="24"/>
                          </w:rPr>
                        </w:pPr>
                        <w:bookmarkStart w:id="58" w:name="_Toc487716276"/>
                        <w:bookmarkStart w:id="59" w:name="_Toc487720503"/>
                        <w:r>
                          <w:t xml:space="preserve">Abbildung </w:t>
                        </w:r>
                        <w:r w:rsidR="00533803">
                          <w:fldChar w:fldCharType="begin"/>
                        </w:r>
                        <w:r w:rsidR="00533803">
                          <w:instrText xml:space="preserve"> SEQ Abbildung \* ARABIC </w:instrText>
                        </w:r>
                        <w:r w:rsidR="00533803">
                          <w:fldChar w:fldCharType="separate"/>
                        </w:r>
                        <w:r w:rsidR="00E04862">
                          <w:rPr>
                            <w:noProof/>
                          </w:rPr>
                          <w:t>1</w:t>
                        </w:r>
                        <w:r w:rsidR="00533803">
                          <w:rPr>
                            <w:noProof/>
                          </w:rPr>
                          <w:fldChar w:fldCharType="end"/>
                        </w:r>
                        <w:r>
                          <w:t xml:space="preserve">: Schema des </w:t>
                        </w:r>
                        <w:proofErr w:type="spellStart"/>
                        <w:r>
                          <w:t>Sytemaufbaus</w:t>
                        </w:r>
                        <w:bookmarkEnd w:id="58"/>
                        <w:bookmarkEnd w:id="59"/>
                        <w:proofErr w:type="spellEnd"/>
                      </w:p>
                    </w:txbxContent>
                  </v:textbox>
                </v:shape>
                <w10:anchorlock/>
              </v:group>
            </w:pict>
          </mc:Fallback>
        </mc:AlternateContent>
      </w:r>
    </w:p>
    <w:p w:rsidR="00DF273F" w:rsidRDefault="00DF273F" w:rsidP="00123A89">
      <w:r>
        <w:t>In obigem</w:t>
      </w:r>
      <w:r w:rsidR="003658E1">
        <w:t xml:space="preserve"> –nicht maßstabgetreuen–</w:t>
      </w:r>
      <w:r>
        <w:t xml:space="preserve"> Schema lässt sich der Aufbau der vorherigen Stereo X Installation erkennen. Es gibt zwei Leinwände, die jeweils von zwei </w:t>
      </w:r>
      <w:proofErr w:type="spellStart"/>
      <w:r>
        <w:t>Beamern</w:t>
      </w:r>
      <w:proofErr w:type="spellEnd"/>
      <w:r>
        <w:t xml:space="preserve"> angestrahlt werden. Vor jeden </w:t>
      </w:r>
      <w:proofErr w:type="spellStart"/>
      <w:r>
        <w:t>Beamer</w:t>
      </w:r>
      <w:proofErr w:type="spellEnd"/>
      <w:r>
        <w:t xml:space="preserve"> wurde eine Polarisationsfolie gehängt. Die beiden Bilder, die auf die gleiche Leinwand gestrahlt werden, also von </w:t>
      </w:r>
      <w:proofErr w:type="spellStart"/>
      <w:r>
        <w:lastRenderedPageBreak/>
        <w:t>Beamern</w:t>
      </w:r>
      <w:proofErr w:type="spellEnd"/>
      <w:r>
        <w:t>, die übereinander hängen, sind dabei unterschiedlich polarisiert. Es sind aber nur zwei unterschiedliche Polarisationen für die vier Bilder vorhanden.</w:t>
      </w:r>
      <w:r w:rsidR="003658E1">
        <w:t xml:space="preserve"> Mit einer entsprechend polarisierten Brille können dann sowohl das linke Bild als auch das rechte Bild mit einem 3D Effekt gesehen werden. Im richtigen Betrachtungswinkel entsteht durch die Überlagerung der 3D Effekte ein Hologramm Effekt.</w:t>
      </w:r>
    </w:p>
    <w:p w:rsidR="003658E1" w:rsidRPr="00123A89" w:rsidRDefault="00AA0676" w:rsidP="00123A89">
      <w:r>
        <w:t xml:space="preserve">Zusätzlich zu diesem Aufbau ist zwischen den beiden Leinwänden eine Microsoft Kinect angebracht. Der Zweck dieser wird im nachfolgenden Abschnitt </w:t>
      </w:r>
      <w:r>
        <w:fldChar w:fldCharType="begin"/>
      </w:r>
      <w:r>
        <w:instrText xml:space="preserve"> REF _Ref487712667 \r \h </w:instrText>
      </w:r>
      <w:r>
        <w:fldChar w:fldCharType="separate"/>
      </w:r>
      <w:r w:rsidR="00E04862">
        <w:t>2.2.3</w:t>
      </w:r>
      <w:r>
        <w:fldChar w:fldCharType="end"/>
      </w:r>
      <w:r>
        <w:t xml:space="preserve"> </w:t>
      </w:r>
      <w:r>
        <w:fldChar w:fldCharType="begin"/>
      </w:r>
      <w:r>
        <w:instrText xml:space="preserve"> REF _Ref487712683 \h </w:instrText>
      </w:r>
      <w:r>
        <w:fldChar w:fldCharType="separate"/>
      </w:r>
      <w:r w:rsidR="00E04862">
        <w:t>Gestensteuerung</w:t>
      </w:r>
      <w:r>
        <w:fldChar w:fldCharType="end"/>
      </w:r>
      <w:r>
        <w:t xml:space="preserve"> erklärt.</w:t>
      </w:r>
    </w:p>
    <w:p w:rsidR="00A26DB8" w:rsidRDefault="00A26DB8" w:rsidP="003658E1">
      <w:pPr>
        <w:pStyle w:val="berschrift3"/>
      </w:pPr>
      <w:bookmarkStart w:id="60" w:name="_Toc487471632"/>
      <w:bookmarkStart w:id="61" w:name="_Ref487712667"/>
      <w:bookmarkStart w:id="62" w:name="_Ref487712683"/>
      <w:bookmarkStart w:id="63" w:name="_Toc487720399"/>
      <w:r>
        <w:t>Gestensteuerung</w:t>
      </w:r>
      <w:bookmarkEnd w:id="60"/>
      <w:bookmarkEnd w:id="61"/>
      <w:bookmarkEnd w:id="62"/>
      <w:bookmarkEnd w:id="63"/>
    </w:p>
    <w:p w:rsidR="00AA0676" w:rsidRDefault="00AA0676" w:rsidP="00AA0676">
      <w:r>
        <w:t>Zusätzlich zu dem oben beschrieben System wurde noch eine Gestensteuerung von einer an</w:t>
      </w:r>
      <w:r w:rsidR="00A931BA">
        <w:t>deren Studienarbeit entwickelt.</w:t>
      </w:r>
    </w:p>
    <w:p w:rsidR="00AA0676" w:rsidRDefault="00A931BA" w:rsidP="00AA0676">
      <w:r>
        <w:rPr>
          <w:noProof/>
          <w:lang w:eastAsia="de-DE"/>
        </w:rPr>
        <mc:AlternateContent>
          <mc:Choice Requires="wpg">
            <w:drawing>
              <wp:inline distT="0" distB="0" distL="0" distR="0" wp14:anchorId="55B2CA7A" wp14:editId="470E7FAA">
                <wp:extent cx="3385185" cy="2172970"/>
                <wp:effectExtent l="0" t="0" r="5715" b="0"/>
                <wp:docPr id="31" name="Gruppieren 31"/>
                <wp:cNvGraphicFramePr/>
                <a:graphic xmlns:a="http://schemas.openxmlformats.org/drawingml/2006/main">
                  <a:graphicData uri="http://schemas.microsoft.com/office/word/2010/wordprocessingGroup">
                    <wpg:wgp>
                      <wpg:cNvGrpSpPr/>
                      <wpg:grpSpPr>
                        <a:xfrm>
                          <a:off x="0" y="0"/>
                          <a:ext cx="3385185" cy="2172970"/>
                          <a:chOff x="0" y="0"/>
                          <a:chExt cx="3385185" cy="2172970"/>
                        </a:xfrm>
                      </wpg:grpSpPr>
                      <pic:pic xmlns:pic="http://schemas.openxmlformats.org/drawingml/2006/picture">
                        <pic:nvPicPr>
                          <pic:cNvPr id="28" name="Grafik 28" descr="https://1.f.ix.de/imgs/18/1/2/7/0/2/7/8/Kinect-5d0e062ea99ee253.jpe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1375" cy="1905000"/>
                          </a:xfrm>
                          <a:prstGeom prst="rect">
                            <a:avLst/>
                          </a:prstGeom>
                          <a:noFill/>
                          <a:ln>
                            <a:noFill/>
                          </a:ln>
                        </pic:spPr>
                      </pic:pic>
                      <wps:wsp>
                        <wps:cNvPr id="30" name="Textfeld 30"/>
                        <wps:cNvSpPr txBox="1"/>
                        <wps:spPr>
                          <a:xfrm>
                            <a:off x="0" y="1914525"/>
                            <a:ext cx="3385185" cy="258445"/>
                          </a:xfrm>
                          <a:prstGeom prst="rect">
                            <a:avLst/>
                          </a:prstGeom>
                          <a:solidFill>
                            <a:prstClr val="white"/>
                          </a:solidFill>
                          <a:ln>
                            <a:noFill/>
                          </a:ln>
                          <a:effectLst/>
                        </wps:spPr>
                        <wps:txbx>
                          <w:txbxContent>
                            <w:p w:rsidR="003C5EA6" w:rsidRPr="004F7FF4" w:rsidRDefault="003C5EA6" w:rsidP="00A931BA">
                              <w:pPr>
                                <w:pStyle w:val="Beschriftung"/>
                                <w:rPr>
                                  <w:noProof/>
                                  <w:sz w:val="24"/>
                                </w:rPr>
                              </w:pPr>
                              <w:bookmarkStart w:id="64" w:name="_Ref487713669"/>
                              <w:bookmarkStart w:id="65" w:name="_Toc487716277"/>
                              <w:bookmarkStart w:id="66" w:name="_Toc487720504"/>
                              <w:r>
                                <w:t xml:space="preserve">Abbildung </w:t>
                              </w:r>
                              <w:r w:rsidR="00533803">
                                <w:fldChar w:fldCharType="begin"/>
                              </w:r>
                              <w:r w:rsidR="00533803">
                                <w:instrText xml:space="preserve"> SEQ Abbildung \* ARABIC </w:instrText>
                              </w:r>
                              <w:r w:rsidR="00533803">
                                <w:fldChar w:fldCharType="separate"/>
                              </w:r>
                              <w:r w:rsidR="00E04862">
                                <w:rPr>
                                  <w:noProof/>
                                </w:rPr>
                                <w:t>2</w:t>
                              </w:r>
                              <w:r w:rsidR="00533803">
                                <w:rPr>
                                  <w:noProof/>
                                </w:rPr>
                                <w:fldChar w:fldCharType="end"/>
                              </w:r>
                              <w:bookmarkEnd w:id="64"/>
                              <w:r>
                                <w:t xml:space="preserve">: Kinect 2 </w:t>
                              </w:r>
                              <w:proofErr w:type="spellStart"/>
                              <w:r>
                                <w:t>for</w:t>
                              </w:r>
                              <w:proofErr w:type="spellEnd"/>
                              <w:r>
                                <w:t xml:space="preserve"> Windows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31" o:spid="_x0000_s1029" style="width:266.55pt;height:171.1pt;mso-position-horizontal-relative:char;mso-position-vertical-relative:line" coordsize="33851,21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">
                <v:shape id="Grafik 28" o:spid="_x0000_s1030" type="#_x0000_t75" alt="https://1.f.ix.de/imgs/18/1/2/7/0/2/7/8/Kinect-5d0e062ea99ee253.jpeg" style="position:absolute;width:33813;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CbG3EAAAA2wAAAA8AAABkcnMvZG93bnJldi54bWxET8tqwkAU3Qv9h+EWuhGdNIsi0VFElGZR&#10;aLQP7O6SuXlg5k7ITJPYr3cWQpeH815tRtOInjpXW1bwPI9AEOdW11wq+Pw4zBYgnEfW2FgmBVdy&#10;sFk/TFaYaDvwkfqTL0UIYZeggsr7NpHS5RUZdHPbEgeusJ1BH2BXSt3hEMJNI+MoepEGaw4NFba0&#10;qyi/nH6Nguz8t/+a6uL9pyzS7/NbtnvN8KrU0+O4XYLwNPp/8d2dagVxGBu+hB8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CbG3EAAAA2wAAAA8AAAAAAAAAAAAAAAAA&#10;nwIAAGRycy9kb3ducmV2LnhtbFBLBQYAAAAABAAEAPcAAACQAwAAAAA=&#10;">
                  <v:imagedata r:id="rId14" o:title="Kinect-5d0e062ea99ee253"/>
                  <v:path arrowok="t"/>
                </v:shape>
                <v:shape id="Textfeld 30" o:spid="_x0000_s1031" type="#_x0000_t202" style="position:absolute;top:19145;width:3385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3C5EA6" w:rsidRPr="004F7FF4" w:rsidRDefault="003C5EA6" w:rsidP="00A931BA">
                        <w:pPr>
                          <w:pStyle w:val="Beschriftung"/>
                          <w:rPr>
                            <w:noProof/>
                            <w:sz w:val="24"/>
                          </w:rPr>
                        </w:pPr>
                        <w:bookmarkStart w:id="67" w:name="_Ref487713669"/>
                        <w:bookmarkStart w:id="68" w:name="_Toc487716277"/>
                        <w:bookmarkStart w:id="69" w:name="_Toc487720504"/>
                        <w:r>
                          <w:t xml:space="preserve">Abbildung </w:t>
                        </w:r>
                        <w:r w:rsidR="00533803">
                          <w:fldChar w:fldCharType="begin"/>
                        </w:r>
                        <w:r w:rsidR="00533803">
                          <w:instrText xml:space="preserve"> SEQ Abbildung \* ARABIC </w:instrText>
                        </w:r>
                        <w:r w:rsidR="00533803">
                          <w:fldChar w:fldCharType="separate"/>
                        </w:r>
                        <w:r w:rsidR="00E04862">
                          <w:rPr>
                            <w:noProof/>
                          </w:rPr>
                          <w:t>2</w:t>
                        </w:r>
                        <w:r w:rsidR="00533803">
                          <w:rPr>
                            <w:noProof/>
                          </w:rPr>
                          <w:fldChar w:fldCharType="end"/>
                        </w:r>
                        <w:bookmarkEnd w:id="67"/>
                        <w:r>
                          <w:t xml:space="preserve">: Kinect 2 </w:t>
                        </w:r>
                        <w:proofErr w:type="spellStart"/>
                        <w:r>
                          <w:t>for</w:t>
                        </w:r>
                        <w:proofErr w:type="spellEnd"/>
                        <w:r>
                          <w:t xml:space="preserve"> Windows</w:t>
                        </w:r>
                        <w:bookmarkEnd w:id="68"/>
                        <w:bookmarkEnd w:id="69"/>
                      </w:p>
                    </w:txbxContent>
                  </v:textbox>
                </v:shape>
                <w10:anchorlock/>
              </v:group>
            </w:pict>
          </mc:Fallback>
        </mc:AlternateContent>
      </w:r>
    </w:p>
    <w:p w:rsidR="00A931BA" w:rsidRDefault="00A931BA" w:rsidP="00AA0676">
      <w:r>
        <w:t xml:space="preserve">Die Gestensteuerung funktioniert über eine Kinect v2 von Microsoft, wie sie in obiger </w:t>
      </w:r>
      <w:r>
        <w:fldChar w:fldCharType="begin"/>
      </w:r>
      <w:r>
        <w:instrText xml:space="preserve"> REF _Ref487713669 \h </w:instrText>
      </w:r>
      <w:r>
        <w:fldChar w:fldCharType="separate"/>
      </w:r>
      <w:r w:rsidR="00E04862">
        <w:t xml:space="preserve">Abbildung </w:t>
      </w:r>
      <w:r w:rsidR="00E04862">
        <w:rPr>
          <w:noProof/>
        </w:rPr>
        <w:t>2</w:t>
      </w:r>
      <w:r>
        <w:fldChar w:fldCharType="end"/>
      </w:r>
      <w:r>
        <w:rPr>
          <w:rStyle w:val="Funotenzeichen"/>
        </w:rPr>
        <w:footnoteReference w:id="2"/>
      </w:r>
      <w:r>
        <w:t xml:space="preserve"> zu sehen ist.</w:t>
      </w:r>
      <w:r w:rsidR="00ED6902">
        <w:t xml:space="preserve"> Über einen aktiven Infrarot Sensor, werden Objekte anhand ihrer Oberflächenrückstrahlung bestimmt. Dies kann sowohl im hellen wie auch im dunklen geschehen. Aus den empfangen Daten errechnet Kinect automatisch ein Skelettmodell und gibt dem Entwickler dieses über eine API</w:t>
      </w:r>
      <w:r w:rsidR="0082135B">
        <w:fldChar w:fldCharType="begin"/>
      </w:r>
      <w:r w:rsidR="0082135B">
        <w:instrText xml:space="preserve"> XE "</w:instrText>
      </w:r>
      <w:r w:rsidR="0082135B" w:rsidRPr="00032732">
        <w:instrText>API</w:instrText>
      </w:r>
      <w:r w:rsidR="0082135B">
        <w:instrText>" \t "</w:instrText>
      </w:r>
      <w:proofErr w:type="spellStart"/>
      <w:r w:rsidR="0082135B" w:rsidRPr="00BE372B">
        <w:rPr>
          <w:rFonts w:asciiTheme="minorHAnsi" w:hAnsiTheme="minorHAnsi"/>
          <w:i/>
        </w:rPr>
        <w:instrText>Application</w:instrText>
      </w:r>
      <w:proofErr w:type="spellEnd"/>
      <w:r w:rsidR="0082135B" w:rsidRPr="00BE372B">
        <w:rPr>
          <w:rFonts w:asciiTheme="minorHAnsi" w:hAnsiTheme="minorHAnsi"/>
          <w:i/>
        </w:rPr>
        <w:instrText xml:space="preserve"> </w:instrText>
      </w:r>
      <w:proofErr w:type="spellStart"/>
      <w:r w:rsidR="0082135B" w:rsidRPr="00BE372B">
        <w:rPr>
          <w:rFonts w:asciiTheme="minorHAnsi" w:hAnsiTheme="minorHAnsi"/>
          <w:i/>
        </w:rPr>
        <w:instrText>Programming</w:instrText>
      </w:r>
      <w:proofErr w:type="spellEnd"/>
      <w:r w:rsidR="0082135B" w:rsidRPr="00BE372B">
        <w:rPr>
          <w:rFonts w:asciiTheme="minorHAnsi" w:hAnsiTheme="minorHAnsi"/>
          <w:i/>
        </w:rPr>
        <w:instrText xml:space="preserve"> Interface</w:instrText>
      </w:r>
      <w:r w:rsidR="0082135B">
        <w:instrText xml:space="preserve">" </w:instrText>
      </w:r>
      <w:r w:rsidR="0082135B">
        <w:fldChar w:fldCharType="end"/>
      </w:r>
      <w:r w:rsidR="00ED6902">
        <w:t xml:space="preserve"> von Microsoft zurück</w:t>
      </w:r>
      <w:r w:rsidR="00127443">
        <w:t>. In diesem Modell sind die wichtigsten Gelenke für die Körperhaltung als Knoten definiert, mit diesen kann entweder selbst eine Geste programmiert werden oder eine von Microsoft übernommen werden.</w:t>
      </w:r>
    </w:p>
    <w:p w:rsidR="00A931BA" w:rsidRDefault="00A931BA" w:rsidP="00AA0676">
      <w:r>
        <w:rPr>
          <w:noProof/>
          <w:lang w:eastAsia="de-DE"/>
        </w:rPr>
        <w:lastRenderedPageBreak/>
        <mc:AlternateContent>
          <mc:Choice Requires="wpg">
            <w:drawing>
              <wp:inline distT="0" distB="0" distL="0" distR="0" wp14:anchorId="12447254" wp14:editId="66E2C4A0">
                <wp:extent cx="5772150" cy="3925570"/>
                <wp:effectExtent l="0" t="0" r="0" b="0"/>
                <wp:docPr id="33" name="Gruppieren 33"/>
                <wp:cNvGraphicFramePr/>
                <a:graphic xmlns:a="http://schemas.openxmlformats.org/drawingml/2006/main">
                  <a:graphicData uri="http://schemas.microsoft.com/office/word/2010/wordprocessingGroup">
                    <wpg:wgp>
                      <wpg:cNvGrpSpPr/>
                      <wpg:grpSpPr>
                        <a:xfrm>
                          <a:off x="0" y="0"/>
                          <a:ext cx="5772150" cy="3925570"/>
                          <a:chOff x="0" y="0"/>
                          <a:chExt cx="5772150" cy="3925570"/>
                        </a:xfrm>
                      </wpg:grpSpPr>
                      <pic:pic xmlns:pic="http://schemas.openxmlformats.org/drawingml/2006/picture">
                        <pic:nvPicPr>
                          <pic:cNvPr id="29" name="Grafik 29" descr="https://1.f.ix.de/imgs/18/1/2/7/0/2/7/8/Track-b4e19a7f169eda66.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3657600"/>
                          </a:xfrm>
                          <a:prstGeom prst="rect">
                            <a:avLst/>
                          </a:prstGeom>
                          <a:noFill/>
                          <a:ln>
                            <a:noFill/>
                          </a:ln>
                        </pic:spPr>
                      </pic:pic>
                      <wps:wsp>
                        <wps:cNvPr id="32" name="Textfeld 32"/>
                        <wps:cNvSpPr txBox="1"/>
                        <wps:spPr>
                          <a:xfrm>
                            <a:off x="0" y="3667125"/>
                            <a:ext cx="5772150" cy="258445"/>
                          </a:xfrm>
                          <a:prstGeom prst="rect">
                            <a:avLst/>
                          </a:prstGeom>
                          <a:solidFill>
                            <a:prstClr val="white"/>
                          </a:solidFill>
                          <a:ln>
                            <a:noFill/>
                          </a:ln>
                          <a:effectLst/>
                        </wps:spPr>
                        <wps:txbx>
                          <w:txbxContent>
                            <w:p w:rsidR="003C5EA6" w:rsidRPr="00F46045" w:rsidRDefault="003C5EA6" w:rsidP="00A931BA">
                              <w:pPr>
                                <w:pStyle w:val="Beschriftung"/>
                                <w:rPr>
                                  <w:noProof/>
                                  <w:sz w:val="24"/>
                                </w:rPr>
                              </w:pPr>
                              <w:bookmarkStart w:id="70" w:name="_Ref487715907"/>
                              <w:bookmarkStart w:id="71" w:name="_Toc487716278"/>
                              <w:bookmarkStart w:id="72" w:name="_Toc487720505"/>
                              <w:r>
                                <w:t xml:space="preserve">Abbildung </w:t>
                              </w:r>
                              <w:r w:rsidR="00533803">
                                <w:fldChar w:fldCharType="begin"/>
                              </w:r>
                              <w:r w:rsidR="00533803">
                                <w:instrText xml:space="preserve"> SEQ Abbildung \* </w:instrText>
                              </w:r>
                              <w:r w:rsidR="00533803">
                                <w:instrText xml:space="preserve">ARABIC </w:instrText>
                              </w:r>
                              <w:r w:rsidR="00533803">
                                <w:fldChar w:fldCharType="separate"/>
                              </w:r>
                              <w:r w:rsidR="00E04862">
                                <w:rPr>
                                  <w:noProof/>
                                </w:rPr>
                                <w:t>3</w:t>
                              </w:r>
                              <w:r w:rsidR="00533803">
                                <w:rPr>
                                  <w:noProof/>
                                </w:rPr>
                                <w:fldChar w:fldCharType="end"/>
                              </w:r>
                              <w:bookmarkEnd w:id="70"/>
                              <w:r>
                                <w:t>: Kinect Erkennung</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33" o:spid="_x0000_s1032" style="width:454.5pt;height:309.1pt;mso-position-horizontal-relative:char;mso-position-vertical-relative:line" coordsize="57721,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">
                <v:shape id="Grafik 29" o:spid="_x0000_s1033" type="#_x0000_t75" alt="https://1.f.ix.de/imgs/18/1/2/7/0/2/7/8/Track-b4e19a7f169eda66.png" style="position:absolute;width:57721;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Q1NnFAAAA2wAAAA8AAABkcnMvZG93bnJldi54bWxEj0FrwkAUhO8F/8PyhF7EbPRQNM0qYmnp&#10;pUhje/D2mn0m0ezbsLvV6K93C0KPw8w3w+TL3rTiRM43lhVMkhQEcWl1w5WCr+3reAbCB2SNrWVS&#10;cCEPy8XgIcdM2zN/0qkIlYgl7DNUUIfQZVL6siaDPrEdcfT21hkMUbpKaofnWG5aOU3TJ2mw4bhQ&#10;Y0frmspj8WsUTDe7ZuO//XV/eClG10n4+HmTWqnHYb96BhGoD//hO/2uIzeHvy/xB8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ENTZxQAAANsAAAAPAAAAAAAAAAAAAAAA&#10;AJ8CAABkcnMvZG93bnJldi54bWxQSwUGAAAAAAQABAD3AAAAkQMAAAAA&#10;">
                  <v:imagedata r:id="rId16" o:title="Track-b4e19a7f169eda66"/>
                  <v:path arrowok="t"/>
                </v:shape>
                <v:shape id="Textfeld 32" o:spid="_x0000_s1034" type="#_x0000_t202" style="position:absolute;top:36671;width:577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3C5EA6" w:rsidRPr="00F46045" w:rsidRDefault="003C5EA6" w:rsidP="00A931BA">
                        <w:pPr>
                          <w:pStyle w:val="Beschriftung"/>
                          <w:rPr>
                            <w:noProof/>
                            <w:sz w:val="24"/>
                          </w:rPr>
                        </w:pPr>
                        <w:bookmarkStart w:id="73" w:name="_Ref487715907"/>
                        <w:bookmarkStart w:id="74" w:name="_Toc487716278"/>
                        <w:bookmarkStart w:id="75" w:name="_Toc487720505"/>
                        <w:r>
                          <w:t xml:space="preserve">Abbildung </w:t>
                        </w:r>
                        <w:r w:rsidR="00533803">
                          <w:fldChar w:fldCharType="begin"/>
                        </w:r>
                        <w:r w:rsidR="00533803">
                          <w:instrText xml:space="preserve"> SEQ Abbildung \* </w:instrText>
                        </w:r>
                        <w:r w:rsidR="00533803">
                          <w:instrText xml:space="preserve">ARABIC </w:instrText>
                        </w:r>
                        <w:r w:rsidR="00533803">
                          <w:fldChar w:fldCharType="separate"/>
                        </w:r>
                        <w:r w:rsidR="00E04862">
                          <w:rPr>
                            <w:noProof/>
                          </w:rPr>
                          <w:t>3</w:t>
                        </w:r>
                        <w:r w:rsidR="00533803">
                          <w:rPr>
                            <w:noProof/>
                          </w:rPr>
                          <w:fldChar w:fldCharType="end"/>
                        </w:r>
                        <w:bookmarkEnd w:id="73"/>
                        <w:r>
                          <w:t>: Kinect Erkennung</w:t>
                        </w:r>
                        <w:bookmarkEnd w:id="74"/>
                        <w:bookmarkEnd w:id="75"/>
                      </w:p>
                    </w:txbxContent>
                  </v:textbox>
                </v:shape>
                <w10:anchorlock/>
              </v:group>
            </w:pict>
          </mc:Fallback>
        </mc:AlternateContent>
      </w:r>
    </w:p>
    <w:p w:rsidR="00127443" w:rsidRPr="00AA0676" w:rsidRDefault="00127443" w:rsidP="00AA0676">
      <w:r>
        <w:t xml:space="preserve">In </w:t>
      </w:r>
      <w:r>
        <w:fldChar w:fldCharType="begin"/>
      </w:r>
      <w:r>
        <w:instrText xml:space="preserve"> REF _Ref487715907 \h </w:instrText>
      </w:r>
      <w:r>
        <w:fldChar w:fldCharType="separate"/>
      </w:r>
      <w:r w:rsidR="00E04862">
        <w:t xml:space="preserve">Abbildung </w:t>
      </w:r>
      <w:r w:rsidR="00E04862">
        <w:rPr>
          <w:noProof/>
        </w:rPr>
        <w:t>3</w:t>
      </w:r>
      <w:r>
        <w:fldChar w:fldCharType="end"/>
      </w:r>
      <w:r>
        <w:rPr>
          <w:rStyle w:val="Funotenzeichen"/>
        </w:rPr>
        <w:footnoteReference w:id="3"/>
      </w:r>
      <w:r>
        <w:t xml:space="preserve"> sind deutlich Menschen und die zugehörigen, von der Kinect erkannten Skelettmodelle zu erkennen. Microsoft gibt an bis zu sechs Personen gleichzeitig erkennen zu können.</w:t>
      </w:r>
      <w:r>
        <w:rPr>
          <w:rStyle w:val="Funotenzeichen"/>
        </w:rPr>
        <w:footnoteReference w:id="4"/>
      </w:r>
      <w:r w:rsidR="00865962">
        <w:t xml:space="preserve"> Von diesen könnten dann einzeln Gesten ausgewertet werden, das System der vorherigen Studienarbeit beruht jedoch auf einer einzigen Person.</w:t>
      </w:r>
    </w:p>
    <w:p w:rsidR="00A26DB8" w:rsidRPr="00A26DB8" w:rsidRDefault="00A26DB8" w:rsidP="00A26DB8">
      <w:pPr>
        <w:pStyle w:val="berschrift3"/>
      </w:pPr>
      <w:bookmarkStart w:id="76" w:name="_Toc487471634"/>
      <w:bookmarkStart w:id="77" w:name="_Toc487720400"/>
      <w:r>
        <w:t>Fazit</w:t>
      </w:r>
      <w:bookmarkEnd w:id="76"/>
      <w:bookmarkEnd w:id="77"/>
    </w:p>
    <w:p w:rsidR="00A17C94" w:rsidRDefault="00865962" w:rsidP="00A17C94">
      <w:r>
        <w:t xml:space="preserve">Insgesamt war das ganze System </w:t>
      </w:r>
      <w:r w:rsidR="00A17C94">
        <w:t xml:space="preserve">für den Zeitpunkt der Erstellung sehr einfallsreich und gut. Dies ist hauptsächlich den fehlenden alternativen Technologien geschuldet. Probleme waren, dass das System Fehler anfällig war, vor allem in der Umgebung, in der es aufgebaut war. Der Raum hat eine hohe Luftfeuchtigkeit, wodurch die </w:t>
      </w:r>
      <w:proofErr w:type="spellStart"/>
      <w:r w:rsidR="00A17C94">
        <w:t>Beamer</w:t>
      </w:r>
      <w:proofErr w:type="spellEnd"/>
      <w:r w:rsidR="00A17C94">
        <w:t xml:space="preserve"> angegriffen wurden, so waren zu Beginn dieser Studienarbeit auch zwei </w:t>
      </w:r>
      <w:proofErr w:type="spellStart"/>
      <w:r w:rsidR="00A17C94">
        <w:t>Beamer</w:t>
      </w:r>
      <w:proofErr w:type="spellEnd"/>
      <w:r w:rsidR="00A17C94">
        <w:t xml:space="preserve"> kaputt. Des Weiteren war das System nur von einer begrenzten Position aus zu betrachten, weswegen der Nutzer das Modell vor sich bewegen und selbst an der gleichen Position bleiben musste. Auch gibt es beim Aufbau des Systems einiges zu beachten, wie die Position der </w:t>
      </w:r>
      <w:proofErr w:type="spellStart"/>
      <w:r w:rsidR="00A17C94">
        <w:t>Beamer</w:t>
      </w:r>
      <w:proofErr w:type="spellEnd"/>
      <w:r w:rsidR="00A17C94">
        <w:t xml:space="preserve">, der Leinwände und der Kinect. Wenn dort </w:t>
      </w:r>
      <w:r w:rsidR="00A17C94">
        <w:lastRenderedPageBreak/>
        <w:t xml:space="preserve">etwas abweicht, entsteht nicht das für den Nutzer gewünschte Hologramm Effekt. Zu guter Letzt ist auch noch zu beachten, dass der Raum nicht zu hell sein darf, da die Bilder der </w:t>
      </w:r>
      <w:proofErr w:type="spellStart"/>
      <w:r w:rsidR="00A17C94">
        <w:t>Beamer</w:t>
      </w:r>
      <w:proofErr w:type="spellEnd"/>
      <w:r w:rsidR="00A17C94">
        <w:t xml:space="preserve"> sonst nicht zu sehen sind.</w:t>
      </w:r>
    </w:p>
    <w:p w:rsidR="00A26DB8" w:rsidRPr="003C5EA6" w:rsidRDefault="00A17C94" w:rsidP="003C5EA6">
      <w:r>
        <w:t>Zusammenfassend lässt sich sagen, dass es ein gutes und technisch fortgeschrittenes Projekt war, aufgrund neuer Technologien aber dennoch reif für ein Upgrade.</w:t>
      </w:r>
      <w:r w:rsidR="00A26DB8">
        <w:br w:type="page"/>
      </w:r>
    </w:p>
    <w:p w:rsidR="00A26DB8" w:rsidRPr="00D50E20" w:rsidRDefault="00A26DB8" w:rsidP="00A26DB8">
      <w:pPr>
        <w:pStyle w:val="berschrift2"/>
      </w:pPr>
      <w:bookmarkStart w:id="78" w:name="_Toc487471635"/>
      <w:bookmarkStart w:id="79" w:name="_Toc487720401"/>
      <w:r>
        <w:lastRenderedPageBreak/>
        <w:t>Der Umstieg auf V</w:t>
      </w:r>
      <w:r w:rsidR="006E2527">
        <w:t>R</w:t>
      </w:r>
      <w:bookmarkEnd w:id="78"/>
      <w:bookmarkEnd w:id="79"/>
    </w:p>
    <w:p w:rsidR="00A26DB8" w:rsidRDefault="00A26DB8" w:rsidP="00A26DB8">
      <w:pPr>
        <w:pStyle w:val="berschrift3"/>
      </w:pPr>
      <w:bookmarkStart w:id="80" w:name="_Toc487471636"/>
      <w:bookmarkStart w:id="81" w:name="_Toc487720402"/>
      <w:r>
        <w:t>Neue Technologien</w:t>
      </w:r>
      <w:bookmarkEnd w:id="80"/>
      <w:bookmarkEnd w:id="81"/>
    </w:p>
    <w:p w:rsidR="00A26DB8" w:rsidRDefault="00A26DB8" w:rsidP="00A26DB8">
      <w:pPr>
        <w:pStyle w:val="berschrift4"/>
      </w:pPr>
      <w:proofErr w:type="spellStart"/>
      <w:r w:rsidRPr="00A26DB8">
        <w:t>Augmented</w:t>
      </w:r>
      <w:proofErr w:type="spellEnd"/>
      <w:r w:rsidRPr="00A26DB8">
        <w:t xml:space="preserve"> Reality</w:t>
      </w:r>
    </w:p>
    <w:p w:rsidR="00AD55F3" w:rsidRDefault="00AD55F3" w:rsidP="00AD55F3">
      <w:r>
        <w:t xml:space="preserve">Die erste betrachtete Möglichkeit ist </w:t>
      </w:r>
      <w:proofErr w:type="spellStart"/>
      <w:r>
        <w:t>Augmented</w:t>
      </w:r>
      <w:proofErr w:type="spellEnd"/>
      <w:r>
        <w:t xml:space="preserve"> Reality. Darunter </w:t>
      </w:r>
      <w:r w:rsidR="00C13BAD">
        <w:t>wird</w:t>
      </w:r>
      <w:r>
        <w:t xml:space="preserve"> das einblenden von virtuellen Objekten in die reale Welt</w:t>
      </w:r>
      <w:r w:rsidR="00C13BAD">
        <w:t xml:space="preserve"> verstanden</w:t>
      </w:r>
      <w:r>
        <w:t>. Bekannte Beispiele dafür sind zum Beispiel Pokémon GO, Head-</w:t>
      </w:r>
      <w:proofErr w:type="spellStart"/>
      <w:r>
        <w:t>up</w:t>
      </w:r>
      <w:proofErr w:type="spellEnd"/>
      <w:r>
        <w:t xml:space="preserve"> Displays –auch HUD genannt– oder die Microsoft </w:t>
      </w:r>
      <w:proofErr w:type="spellStart"/>
      <w:r>
        <w:t>Hololense</w:t>
      </w:r>
      <w:proofErr w:type="spellEnd"/>
      <w:r>
        <w:t xml:space="preserve">. </w:t>
      </w:r>
      <w:r w:rsidR="00C13BAD">
        <w:t xml:space="preserve">Für das Stereo X Labor käme von diesen am ehesten eine </w:t>
      </w:r>
      <w:proofErr w:type="spellStart"/>
      <w:r w:rsidR="00C13BAD">
        <w:t>Hololense</w:t>
      </w:r>
      <w:proofErr w:type="spellEnd"/>
      <w:r w:rsidR="00C13BAD">
        <w:t xml:space="preserve"> in Erwägung, da eine Smartphone App problematisch bei der Berechnungszeit und der Tiefendarstellung wäre.</w:t>
      </w:r>
      <w:r w:rsidR="00BD170D">
        <w:t xml:space="preserve"> Auch die Möglichkeit mit diesen Objekten dann zu interagieren ist begrenzt.</w:t>
      </w:r>
    </w:p>
    <w:p w:rsidR="00C13BAD" w:rsidRPr="00AD55F3" w:rsidRDefault="00C13BAD" w:rsidP="00AD55F3">
      <w:r>
        <w:t xml:space="preserve">Gegen die </w:t>
      </w:r>
      <w:proofErr w:type="spellStart"/>
      <w:r>
        <w:t>Hololense</w:t>
      </w:r>
      <w:proofErr w:type="spellEnd"/>
      <w:r>
        <w:t xml:space="preserve"> im Vergleich zu den später genannten Möglichkeiten, sprachen der hohe Preis, der beschränkte Zugang und das eingeschränkte Blickfeld, da der Bildschirm (noch) recht klein ist. Für zukünftige Anwendungen des Stereo X Programms, wäre ein Einstieg in </w:t>
      </w:r>
      <w:proofErr w:type="spellStart"/>
      <w:r>
        <w:t>Augmented</w:t>
      </w:r>
      <w:proofErr w:type="spellEnd"/>
      <w:r>
        <w:t xml:space="preserve"> Reality mit der </w:t>
      </w:r>
      <w:proofErr w:type="spellStart"/>
      <w:r>
        <w:t>Hololense</w:t>
      </w:r>
      <w:proofErr w:type="spellEnd"/>
      <w:r>
        <w:t xml:space="preserve"> oder Produkten von anderen Anbieter durchaus de</w:t>
      </w:r>
      <w:r w:rsidR="001A4E4D">
        <w:t xml:space="preserve">nkbar, wenn diese auf dem Normalverbrauchermarkt zu finanzierbaren Preisen angeboten werden. </w:t>
      </w:r>
    </w:p>
    <w:p w:rsidR="00A26DB8" w:rsidRDefault="00A26DB8" w:rsidP="00A26DB8">
      <w:pPr>
        <w:pStyle w:val="berschrift4"/>
      </w:pPr>
      <w:r>
        <w:t>Virtual Reality</w:t>
      </w:r>
    </w:p>
    <w:p w:rsidR="00E53D90" w:rsidRDefault="001A4E4D" w:rsidP="000C1AB1">
      <w:pPr>
        <w:rPr>
          <w:noProof/>
          <w:lang w:eastAsia="de-DE"/>
        </w:rPr>
      </w:pPr>
      <w:r>
        <w:t xml:space="preserve">Virtual Reality ist mit der Veröffentlichung der </w:t>
      </w:r>
      <w:proofErr w:type="spellStart"/>
      <w:r>
        <w:t>Oculus</w:t>
      </w:r>
      <w:proofErr w:type="spellEnd"/>
      <w:r>
        <w:t xml:space="preserve"> Rift und der HTC Vive bekannt geworden. Hierbei hat der Nutzer mittels zweier in eine Brille verbaute Bildschirme das Gefühl, sich direkt in einer virtuellen Szene zu befinden.</w:t>
      </w:r>
      <w:r w:rsidR="0094093B">
        <w:t xml:space="preserve"> Der Nutzer hat hierbei die Möglichkeit sich in der Szene umzuschauen, wie in der realen Welt. Mithilfe externer Kontroller kann er sich außerdem in der Szene bewegen und mit Objekten interagieren.</w:t>
      </w:r>
      <w:r w:rsidR="008D2374">
        <w:t xml:space="preserve"> Die Möglichkeiten dazu sind sehr von den verwendeten Kontrollern abhängig.</w:t>
      </w:r>
      <w:r w:rsidR="00E53D90" w:rsidRPr="00E53D90">
        <w:rPr>
          <w:noProof/>
          <w:lang w:eastAsia="de-DE"/>
        </w:rPr>
        <w:t xml:space="preserve"> </w:t>
      </w:r>
      <w:r w:rsidR="006B6F27">
        <w:rPr>
          <w:noProof/>
          <w:lang w:eastAsia="de-DE"/>
        </w:rPr>
        <w:t>Nachfolgend werden einige Beispiele vorgestellt.</w:t>
      </w:r>
    </w:p>
    <w:p w:rsidR="006B6F27" w:rsidRDefault="00E53D90" w:rsidP="000C1AB1">
      <w:r>
        <w:rPr>
          <w:noProof/>
          <w:lang w:eastAsia="de-DE"/>
        </w:rPr>
        <w:lastRenderedPageBreak/>
        <mc:AlternateContent>
          <mc:Choice Requires="wpg">
            <w:drawing>
              <wp:inline distT="0" distB="0" distL="0" distR="0" wp14:anchorId="249E0C3D" wp14:editId="5E483907">
                <wp:extent cx="5895975" cy="3268345"/>
                <wp:effectExtent l="0" t="0" r="9525" b="8255"/>
                <wp:docPr id="10" name="Gruppieren 10"/>
                <wp:cNvGraphicFramePr/>
                <a:graphic xmlns:a="http://schemas.openxmlformats.org/drawingml/2006/main">
                  <a:graphicData uri="http://schemas.microsoft.com/office/word/2010/wordprocessingGroup">
                    <wpg:wgp>
                      <wpg:cNvGrpSpPr/>
                      <wpg:grpSpPr>
                        <a:xfrm>
                          <a:off x="0" y="0"/>
                          <a:ext cx="5895975" cy="3268345"/>
                          <a:chOff x="0" y="0"/>
                          <a:chExt cx="5895975" cy="3268345"/>
                        </a:xfrm>
                      </wpg:grpSpPr>
                      <wpg:grpSp>
                        <wpg:cNvPr id="8" name="Gruppieren 8"/>
                        <wpg:cNvGrpSpPr/>
                        <wpg:grpSpPr>
                          <a:xfrm>
                            <a:off x="0" y="0"/>
                            <a:ext cx="5895975" cy="3000375"/>
                            <a:chOff x="0" y="0"/>
                            <a:chExt cx="5895975" cy="3000375"/>
                          </a:xfrm>
                        </wpg:grpSpPr>
                        <pic:pic xmlns:pic="http://schemas.openxmlformats.org/drawingml/2006/picture">
                          <pic:nvPicPr>
                            <pic:cNvPr id="1" name="Grafik 1" descr="http://www.virtuix.com/wp-content/uploads/2014/12/omni_product.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705100" y="0"/>
                              <a:ext cx="3190875" cy="3000375"/>
                            </a:xfrm>
                            <a:prstGeom prst="rect">
                              <a:avLst/>
                            </a:prstGeom>
                            <a:noFill/>
                            <a:ln>
                              <a:noFill/>
                            </a:ln>
                          </pic:spPr>
                        </pic:pic>
                        <pic:pic xmlns:pic="http://schemas.openxmlformats.org/drawingml/2006/picture">
                          <pic:nvPicPr>
                            <pic:cNvPr id="4" name="Grafik 4" descr="https://www.vive.com/media/filer_public/f7/e1/f7e1eb16-6a14-4707-a82b-c9f7024ba161/base_station_01.jpg"/>
                            <pic:cNvPicPr>
                              <a:picLocks noChangeAspect="1"/>
                            </pic:cNvPicPr>
                          </pic:nvPicPr>
                          <pic:blipFill rotWithShape="1">
                            <a:blip r:embed="rId18">
                              <a:extLst>
                                <a:ext uri="{28A0092B-C50C-407E-A947-70E740481C1C}">
                                  <a14:useLocalDpi xmlns:a14="http://schemas.microsoft.com/office/drawing/2010/main" val="0"/>
                                </a:ext>
                              </a:extLst>
                            </a:blip>
                            <a:srcRect l="26993" t="16624" r="25976" b="14322"/>
                            <a:stretch/>
                          </pic:blipFill>
                          <pic:spPr bwMode="auto">
                            <a:xfrm>
                              <a:off x="0" y="0"/>
                              <a:ext cx="2705100" cy="2571750"/>
                            </a:xfrm>
                            <a:prstGeom prst="rect">
                              <a:avLst/>
                            </a:prstGeom>
                            <a:noFill/>
                            <a:ln>
                              <a:noFill/>
                            </a:ln>
                            <a:extLst>
                              <a:ext uri="{53640926-AAD7-44D8-BBD7-CCE9431645EC}">
                                <a14:shadowObscured xmlns:a14="http://schemas.microsoft.com/office/drawing/2010/main"/>
                              </a:ext>
                            </a:extLst>
                          </pic:spPr>
                        </pic:pic>
                      </wpg:grpSp>
                      <wps:wsp>
                        <wps:cNvPr id="9" name="Textfeld 9"/>
                        <wps:cNvSpPr txBox="1"/>
                        <wps:spPr>
                          <a:xfrm>
                            <a:off x="0" y="3009900"/>
                            <a:ext cx="5895975" cy="258445"/>
                          </a:xfrm>
                          <a:prstGeom prst="rect">
                            <a:avLst/>
                          </a:prstGeom>
                          <a:solidFill>
                            <a:prstClr val="white"/>
                          </a:solidFill>
                          <a:ln>
                            <a:noFill/>
                          </a:ln>
                          <a:effectLst/>
                        </wps:spPr>
                        <wps:txbx>
                          <w:txbxContent>
                            <w:p w:rsidR="003C5EA6" w:rsidRPr="00E53D90" w:rsidRDefault="003C5EA6" w:rsidP="00E53D90">
                              <w:pPr>
                                <w:pStyle w:val="Beschriftung"/>
                                <w:rPr>
                                  <w:noProof/>
                                  <w:sz w:val="24"/>
                                </w:rPr>
                              </w:pPr>
                              <w:bookmarkStart w:id="82" w:name="_Ref487463288"/>
                              <w:bookmarkStart w:id="83" w:name="_Ref487463281"/>
                              <w:bookmarkStart w:id="84" w:name="_Toc487720506"/>
                              <w:r>
                                <w:t xml:space="preserve">Abbildung </w:t>
                              </w:r>
                              <w:r w:rsidR="00533803">
                                <w:fldChar w:fldCharType="begin"/>
                              </w:r>
                              <w:r w:rsidR="00533803">
                                <w:instrText xml:space="preserve"> SEQ Abbildung \* ARABIC </w:instrText>
                              </w:r>
                              <w:r w:rsidR="00533803">
                                <w:fldChar w:fldCharType="separate"/>
                              </w:r>
                              <w:r w:rsidR="00E04862">
                                <w:rPr>
                                  <w:noProof/>
                                </w:rPr>
                                <w:t>4</w:t>
                              </w:r>
                              <w:r w:rsidR="00533803">
                                <w:rPr>
                                  <w:noProof/>
                                </w:rPr>
                                <w:fldChar w:fldCharType="end"/>
                              </w:r>
                              <w:bookmarkEnd w:id="82"/>
                              <w:r>
                                <w:t>: Zwei Möglichkeiten des Motion Tracking</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0" o:spid="_x0000_s1035" style="width:464.25pt;height:257.35pt;mso-position-horizontal-relative:char;mso-position-vertical-relative:line" coordsize="58959,326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">
                <v:group id="Gruppieren 8" o:spid="_x0000_s1036" style="position:absolute;width:58959;height:30003" coordsize="58959,30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Grafik 1" o:spid="_x0000_s1037" type="#_x0000_t75" alt="http://www.virtuix.com/wp-content/uploads/2014/12/omni_product.png" style="position:absolute;left:27051;width:31908;height:30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qLf3CAAAA2gAAAA8AAABkcnMvZG93bnJldi54bWxET01rwkAQvRf6H5Yp9FY39VAkukoslNrS&#10;UqqC1yE7ZqPZ2ZAdTeqv7wqFnobH+5zZYvCNOlMX68AGHkcZKOIy2JorA9vNy8MEVBRki01gMvBD&#10;ERbz25sZ5jb0/E3ntVQqhXDM0YATaXOtY+nIYxyFljhx+9B5lAS7StsO+xTuGz3OsiftsebU4LCl&#10;Z0flcX3yBr7EvcbDsFm9bdu+KD52sny/fBpzfzcUU1BCg/yL/9wrm+bD9ZXr1f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Ki39wgAAANoAAAAPAAAAAAAAAAAAAAAAAJ8C&#10;AABkcnMvZG93bnJldi54bWxQSwUGAAAAAAQABAD3AAAAjgMAAAAA&#10;">
                    <v:imagedata r:id="rId19" o:title="omni_product"/>
                    <v:path arrowok="t"/>
                  </v:shape>
                  <v:shape id="Grafik 4" o:spid="_x0000_s1038" type="#_x0000_t75" alt="https://www.vive.com/media/filer_public/f7/e1/f7e1eb16-6a14-4707-a82b-c9f7024ba161/base_station_01.jpg" style="position:absolute;width:27051;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Bs/EAAAA2gAAAA8AAABkcnMvZG93bnJldi54bWxEj0FrwkAUhO+F/oflFXqru5UimroJ1lKo&#10;eBCjFHp7zT6TYPZtyG5N/PeuIHgcZuYbZp4NthEn6nztWMPrSIEgLpypudSw3329TEH4gGywcUwa&#10;zuQhSx8f5pgY1/OWTnkoRYSwT1BDFUKbSOmLiiz6kWuJo3dwncUQZVdK02Ef4baRY6Um0mLNcaHC&#10;lpYVFcf832pYf+ZqZla/x59+84Fe/c3aYhO0fn4aFu8gAg3hHr61v42GN7heiTdAph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4Bs/EAAAA2gAAAA8AAAAAAAAAAAAAAAAA&#10;nwIAAGRycy9kb3ducmV2LnhtbFBLBQYAAAAABAAEAPcAAACQAwAAAAA=&#10;">
                    <v:imagedata r:id="rId20" o:title="base_station_01" croptop="10895f" cropbottom="9386f" cropleft="17690f" cropright="17024f"/>
                    <v:path arrowok="t"/>
                  </v:shape>
                </v:group>
                <v:shape id="Textfeld 9" o:spid="_x0000_s1039" type="#_x0000_t202" style="position:absolute;top:30099;width:5895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3C5EA6" w:rsidRPr="00E53D90" w:rsidRDefault="003C5EA6" w:rsidP="00E53D90">
                        <w:pPr>
                          <w:pStyle w:val="Beschriftung"/>
                          <w:rPr>
                            <w:noProof/>
                            <w:sz w:val="24"/>
                          </w:rPr>
                        </w:pPr>
                        <w:bookmarkStart w:id="85" w:name="_Ref487463288"/>
                        <w:bookmarkStart w:id="86" w:name="_Ref487463281"/>
                        <w:bookmarkStart w:id="87" w:name="_Toc487720506"/>
                        <w:r>
                          <w:t xml:space="preserve">Abbildung </w:t>
                        </w:r>
                        <w:r w:rsidR="00533803">
                          <w:fldChar w:fldCharType="begin"/>
                        </w:r>
                        <w:r w:rsidR="00533803">
                          <w:instrText xml:space="preserve"> SEQ Abbildung \* ARABIC </w:instrText>
                        </w:r>
                        <w:r w:rsidR="00533803">
                          <w:fldChar w:fldCharType="separate"/>
                        </w:r>
                        <w:r w:rsidR="00E04862">
                          <w:rPr>
                            <w:noProof/>
                          </w:rPr>
                          <w:t>4</w:t>
                        </w:r>
                        <w:r w:rsidR="00533803">
                          <w:rPr>
                            <w:noProof/>
                          </w:rPr>
                          <w:fldChar w:fldCharType="end"/>
                        </w:r>
                        <w:bookmarkEnd w:id="85"/>
                        <w:r>
                          <w:t>: Zwei Möglichkeiten des Motion Tracking</w:t>
                        </w:r>
                        <w:bookmarkEnd w:id="86"/>
                        <w:bookmarkEnd w:id="87"/>
                      </w:p>
                    </w:txbxContent>
                  </v:textbox>
                </v:shape>
                <w10:anchorlock/>
              </v:group>
            </w:pict>
          </mc:Fallback>
        </mc:AlternateContent>
      </w:r>
    </w:p>
    <w:p w:rsidR="006B6F27" w:rsidRDefault="00E53D90" w:rsidP="000C1AB1">
      <w:pPr>
        <w:rPr>
          <w:noProof/>
          <w:lang w:eastAsia="de-DE"/>
        </w:rPr>
      </w:pPr>
      <w:r w:rsidRPr="00E53D90">
        <w:t xml:space="preserve">In </w:t>
      </w:r>
      <w:r>
        <w:rPr>
          <w:lang w:val="en-US"/>
        </w:rPr>
        <w:fldChar w:fldCharType="begin"/>
      </w:r>
      <w:r w:rsidRPr="00E53D90">
        <w:instrText xml:space="preserve"> REF _Ref487463281 \h </w:instrText>
      </w:r>
      <w:r>
        <w:rPr>
          <w:lang w:val="en-US"/>
        </w:rPr>
      </w:r>
      <w:r>
        <w:rPr>
          <w:lang w:val="en-US"/>
        </w:rPr>
        <w:fldChar w:fldCharType="separate"/>
      </w:r>
      <w:r w:rsidR="00E04862">
        <w:t xml:space="preserve">Abbildung </w:t>
      </w:r>
      <w:r w:rsidR="00E04862">
        <w:rPr>
          <w:noProof/>
        </w:rPr>
        <w:t>4</w:t>
      </w:r>
      <w:r w:rsidR="00E04862">
        <w:t xml:space="preserve">: Zwei Möglichkeiten des Motion </w:t>
      </w:r>
      <w:proofErr w:type="spellStart"/>
      <w:r w:rsidR="00E04862">
        <w:t>Tracking</w:t>
      </w:r>
      <w:r>
        <w:rPr>
          <w:lang w:val="en-US"/>
        </w:rPr>
        <w:fldChar w:fldCharType="end"/>
      </w:r>
      <w:r>
        <w:rPr>
          <w:lang w:val="en-US"/>
        </w:rPr>
        <w:fldChar w:fldCharType="begin"/>
      </w:r>
      <w:r w:rsidRPr="00E53D90">
        <w:instrText xml:space="preserve"> REF _Ref487463288 \h </w:instrText>
      </w:r>
      <w:r>
        <w:rPr>
          <w:lang w:val="en-US"/>
        </w:rPr>
      </w:r>
      <w:r>
        <w:rPr>
          <w:lang w:val="en-US"/>
        </w:rPr>
        <w:fldChar w:fldCharType="separate"/>
      </w:r>
      <w:r w:rsidR="00E04862">
        <w:t>Abbildung</w:t>
      </w:r>
      <w:proofErr w:type="spellEnd"/>
      <w:r w:rsidR="00E04862">
        <w:t xml:space="preserve"> </w:t>
      </w:r>
      <w:r w:rsidR="00E04862">
        <w:rPr>
          <w:noProof/>
        </w:rPr>
        <w:t>4</w:t>
      </w:r>
      <w:r>
        <w:rPr>
          <w:lang w:val="en-US"/>
        </w:rPr>
        <w:fldChar w:fldCharType="end"/>
      </w:r>
      <w:r w:rsidR="000A13D3">
        <w:rPr>
          <w:rStyle w:val="Funotenzeichen"/>
          <w:lang w:val="en-US"/>
        </w:rPr>
        <w:footnoteReference w:id="5"/>
      </w:r>
      <w:r w:rsidRPr="00E53D90">
        <w:t xml:space="preserve"> ist links der Sensor der HTC Vive zu sehen. </w:t>
      </w:r>
      <w:r>
        <w:t xml:space="preserve">Dieser sendet ein Signal, welches die Brille empfangen und somit ihre Position im Raum bestimmen kann. Rechts ist ein Gerät zu sehen, welches Bewegungen des Nutzers erkennt und somit Bewegungen im Raum simulieren kann. Dabei befindet sich der Nutzer immer an der gleichen Stelle, während er sich beim </w:t>
      </w:r>
      <w:proofErr w:type="gramStart"/>
      <w:r>
        <w:t>Vive</w:t>
      </w:r>
      <w:proofErr w:type="gramEnd"/>
      <w:r>
        <w:t xml:space="preserve"> Sensor selbst im Raum bewegt.</w:t>
      </w:r>
      <w:r w:rsidR="006B6F27" w:rsidRPr="006B6F27">
        <w:rPr>
          <w:noProof/>
          <w:lang w:eastAsia="de-DE"/>
        </w:rPr>
        <w:t xml:space="preserve"> </w:t>
      </w:r>
    </w:p>
    <w:p w:rsidR="006B6F27" w:rsidRDefault="006B6F27" w:rsidP="006B6F27">
      <w:r>
        <w:rPr>
          <w:noProof/>
          <w:lang w:eastAsia="de-DE"/>
        </w:rPr>
        <mc:AlternateContent>
          <mc:Choice Requires="wpg">
            <w:drawing>
              <wp:inline distT="0" distB="0" distL="0" distR="0" wp14:anchorId="13C0BC94" wp14:editId="640F36FB">
                <wp:extent cx="3057525" cy="2468245"/>
                <wp:effectExtent l="0" t="0" r="9525" b="8255"/>
                <wp:docPr id="13" name="Gruppieren 13"/>
                <wp:cNvGraphicFramePr/>
                <a:graphic xmlns:a="http://schemas.openxmlformats.org/drawingml/2006/main">
                  <a:graphicData uri="http://schemas.microsoft.com/office/word/2010/wordprocessingGroup">
                    <wpg:wgp>
                      <wpg:cNvGrpSpPr/>
                      <wpg:grpSpPr>
                        <a:xfrm>
                          <a:off x="0" y="0"/>
                          <a:ext cx="3057525" cy="2468245"/>
                          <a:chOff x="0" y="0"/>
                          <a:chExt cx="3057525" cy="2468245"/>
                        </a:xfrm>
                      </wpg:grpSpPr>
                      <pic:pic xmlns:pic="http://schemas.openxmlformats.org/drawingml/2006/picture">
                        <pic:nvPicPr>
                          <pic:cNvPr id="11" name="Grafik 11" descr="https://www.vive.com/media/filer_public/ac/85/ac8560e4-8d7f-42b6-9394-8fa6d5064b4e/controller_01.jp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57525" cy="2200275"/>
                          </a:xfrm>
                          <a:prstGeom prst="rect">
                            <a:avLst/>
                          </a:prstGeom>
                          <a:noFill/>
                          <a:ln>
                            <a:noFill/>
                          </a:ln>
                        </pic:spPr>
                      </pic:pic>
                      <wps:wsp>
                        <wps:cNvPr id="12" name="Textfeld 12"/>
                        <wps:cNvSpPr txBox="1"/>
                        <wps:spPr>
                          <a:xfrm>
                            <a:off x="0" y="2209800"/>
                            <a:ext cx="3055620" cy="258445"/>
                          </a:xfrm>
                          <a:prstGeom prst="rect">
                            <a:avLst/>
                          </a:prstGeom>
                          <a:solidFill>
                            <a:prstClr val="white"/>
                          </a:solidFill>
                          <a:ln>
                            <a:noFill/>
                          </a:ln>
                          <a:effectLst/>
                        </wps:spPr>
                        <wps:txbx>
                          <w:txbxContent>
                            <w:p w:rsidR="003C5EA6" w:rsidRPr="007977A5" w:rsidRDefault="003C5EA6" w:rsidP="006B6F27">
                              <w:pPr>
                                <w:pStyle w:val="Beschriftung"/>
                                <w:rPr>
                                  <w:noProof/>
                                  <w:sz w:val="24"/>
                                </w:rPr>
                              </w:pPr>
                              <w:bookmarkStart w:id="88" w:name="_Ref487463687"/>
                              <w:bookmarkStart w:id="89" w:name="_Toc487720507"/>
                              <w:r>
                                <w:t xml:space="preserve">Abbildung </w:t>
                              </w:r>
                              <w:r w:rsidR="00533803">
                                <w:fldChar w:fldCharType="begin"/>
                              </w:r>
                              <w:r w:rsidR="00533803">
                                <w:instrText xml:space="preserve"> SEQ Abbildung \* ARABIC </w:instrText>
                              </w:r>
                              <w:r w:rsidR="00533803">
                                <w:fldChar w:fldCharType="separate"/>
                              </w:r>
                              <w:r w:rsidR="00E04862">
                                <w:rPr>
                                  <w:noProof/>
                                </w:rPr>
                                <w:t>5</w:t>
                              </w:r>
                              <w:r w:rsidR="00533803">
                                <w:rPr>
                                  <w:noProof/>
                                </w:rPr>
                                <w:fldChar w:fldCharType="end"/>
                              </w:r>
                              <w:bookmarkEnd w:id="88"/>
                              <w:r>
                                <w:t xml:space="preserve">: </w:t>
                              </w:r>
                              <w:r w:rsidRPr="00A83E57">
                                <w:t>Vive Kontroller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3" o:spid="_x0000_s1040" style="width:240.75pt;height:194.35pt;mso-position-horizontal-relative:char;mso-position-vertical-relative:line" coordsize="30575,24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P/8QAFQEBAQAAAAAAAAAAAAAAAAAAAAH/2gAI&#10;AQM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gAAAAAAAAAAAAAAA&#10;SgAAAAAAAAAAAAAAAJUoAAAAAAAAAAAAAAABKAAAAAAAAAAAAAAAAAAAAAAAAAAAAAAAAAAAAAAA&#10;AAAAAAAAAAAAAAAAAAAAAAAAAAAAAAAAAAAAAAAAAAAAAAAAAAAAAAAAAAAAAAAAAAAAAAAAAAAA&#10;AAAAAAAAAAAAAAAAAAAAAAAAAAAAAAAAAAB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">
                <v:shape id="Grafik 11" o:spid="_x0000_s1041" type="#_x0000_t75" alt="https://www.vive.com/media/filer_public/ac/85/ac8560e4-8d7f-42b6-9394-8fa6d5064b4e/controller_01.jpg" style="position:absolute;width:30575;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qkK/DAAAA2wAAAA8AAABkcnMvZG93bnJldi54bWxET01rwkAQvRf8D8sIvZS6SRtaSV1FCwXF&#10;QzA19Dpkp0lodjZktzH+e1cQvM3jfc5iNZpWDNS7xrKCeBaBIC6tbrhScPz+ep6DcB5ZY2uZFJzJ&#10;wWo5eVhgqu2JDzTkvhIhhF2KCmrvu1RKV9Zk0M1sRxy4X9sb9AH2ldQ9nkK4aeVLFL1Jgw2Hhho7&#10;+qyp/Mv/jYLk9afIdvthE23f44ySFpunApV6nI7rDxCeRn8X39xbHebHcP0lHC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qQr8MAAADbAAAADwAAAAAAAAAAAAAAAACf&#10;AgAAZHJzL2Rvd25yZXYueG1sUEsFBgAAAAAEAAQA9wAAAI8DAAAAAA==&#10;">
                  <v:imagedata r:id="rId22" o:title="controller_01"/>
                  <v:path arrowok="t"/>
                </v:shape>
                <v:shape id="Textfeld 12" o:spid="_x0000_s1042" type="#_x0000_t202" style="position:absolute;top:22098;width:3055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3C5EA6" w:rsidRPr="007977A5" w:rsidRDefault="003C5EA6" w:rsidP="006B6F27">
                        <w:pPr>
                          <w:pStyle w:val="Beschriftung"/>
                          <w:rPr>
                            <w:noProof/>
                            <w:sz w:val="24"/>
                          </w:rPr>
                        </w:pPr>
                        <w:bookmarkStart w:id="90" w:name="_Ref487463687"/>
                        <w:bookmarkStart w:id="91" w:name="_Toc487720507"/>
                        <w:r>
                          <w:t xml:space="preserve">Abbildung </w:t>
                        </w:r>
                        <w:r w:rsidR="00533803">
                          <w:fldChar w:fldCharType="begin"/>
                        </w:r>
                        <w:r w:rsidR="00533803">
                          <w:instrText xml:space="preserve"> SEQ Abbildung \* ARABIC </w:instrText>
                        </w:r>
                        <w:r w:rsidR="00533803">
                          <w:fldChar w:fldCharType="separate"/>
                        </w:r>
                        <w:r w:rsidR="00E04862">
                          <w:rPr>
                            <w:noProof/>
                          </w:rPr>
                          <w:t>5</w:t>
                        </w:r>
                        <w:r w:rsidR="00533803">
                          <w:rPr>
                            <w:noProof/>
                          </w:rPr>
                          <w:fldChar w:fldCharType="end"/>
                        </w:r>
                        <w:bookmarkEnd w:id="90"/>
                        <w:r>
                          <w:t xml:space="preserve">: </w:t>
                        </w:r>
                        <w:r w:rsidRPr="00A83E57">
                          <w:t>Vive Kontroller</w:t>
                        </w:r>
                        <w:bookmarkEnd w:id="91"/>
                      </w:p>
                    </w:txbxContent>
                  </v:textbox>
                </v:shape>
                <w10:anchorlock/>
              </v:group>
            </w:pict>
          </mc:Fallback>
        </mc:AlternateContent>
      </w:r>
    </w:p>
    <w:p w:rsidR="006B6F27" w:rsidRDefault="006B6F27" w:rsidP="006B6F27">
      <w:r>
        <w:lastRenderedPageBreak/>
        <w:t xml:space="preserve">In </w:t>
      </w:r>
      <w:r>
        <w:fldChar w:fldCharType="begin"/>
      </w:r>
      <w:r>
        <w:instrText xml:space="preserve"> REF _Ref487463687 \h </w:instrText>
      </w:r>
      <w:r>
        <w:fldChar w:fldCharType="separate"/>
      </w:r>
      <w:r w:rsidR="00E04862">
        <w:t xml:space="preserve">Abbildung </w:t>
      </w:r>
      <w:r w:rsidR="00E04862">
        <w:rPr>
          <w:noProof/>
        </w:rPr>
        <w:t>5</w:t>
      </w:r>
      <w:r>
        <w:fldChar w:fldCharType="end"/>
      </w:r>
      <w:r w:rsidR="000A13D3">
        <w:rPr>
          <w:rStyle w:val="Funotenzeichen"/>
        </w:rPr>
        <w:footnoteReference w:id="6"/>
      </w:r>
      <w:r>
        <w:t xml:space="preserve"> ist der Kontroller der HTC Vive abgebildet, welcher die Position der Hände im Raum bestimmt und mit Buttons Interaktionen zulässt.</w:t>
      </w:r>
    </w:p>
    <w:p w:rsidR="000C1AB1" w:rsidRPr="000C1AB1" w:rsidRDefault="0094093B" w:rsidP="006B6F27">
      <w:r>
        <w:t>Im Nachfolgenden Abschnitt der Brillenauswahl wird genauer auf die verschiedenen Möglichkeiten eingegangen.</w:t>
      </w:r>
    </w:p>
    <w:p w:rsidR="00A26DB8" w:rsidRDefault="005065EE" w:rsidP="00A26DB8">
      <w:pPr>
        <w:pStyle w:val="berschrift4"/>
      </w:pPr>
      <w:r>
        <w:t>Mixed Reality</w:t>
      </w:r>
    </w:p>
    <w:p w:rsidR="000C1AB1" w:rsidRDefault="007D5F44" w:rsidP="000C1AB1">
      <w:r>
        <w:t>Die a</w:t>
      </w:r>
      <w:r w:rsidR="000C1AB1">
        <w:t>uch a</w:t>
      </w:r>
      <w:r>
        <w:t xml:space="preserve">ls </w:t>
      </w:r>
      <w:proofErr w:type="spellStart"/>
      <w:r>
        <w:t>Augmented</w:t>
      </w:r>
      <w:proofErr w:type="spellEnd"/>
      <w:r>
        <w:t xml:space="preserve"> </w:t>
      </w:r>
      <w:proofErr w:type="spellStart"/>
      <w:r>
        <w:t>Virtuality</w:t>
      </w:r>
      <w:proofErr w:type="spellEnd"/>
      <w:r>
        <w:t xml:space="preserve"> bekannte Mixed Reality beschreibt </w:t>
      </w:r>
      <w:proofErr w:type="spellStart"/>
      <w:r>
        <w:t>Anwenungen</w:t>
      </w:r>
      <w:proofErr w:type="spellEnd"/>
      <w:r>
        <w:t xml:space="preserve">, die der </w:t>
      </w:r>
      <w:r w:rsidRPr="007D5F44">
        <w:t xml:space="preserve">Virtual </w:t>
      </w:r>
      <w:r>
        <w:t>Reality sehr ähnlich ist, jedoch werden Objekte aus der realen Welt in der virtuellen Szene dargestellt. Dies ermöglicht die Interaktion mit der realen Welt innerhalb der Szene. So ist es zum Beispiel möglich für den User sich auf ein Sofa zu setzen, das aus der realen Welt an der gleichen Stelle übernommen, oder etwas auf einem Tisch zu platzieren. Gleichzeitig können auch virtuelle Objekte dargestellt und mit diesen interagiert werden.</w:t>
      </w:r>
    </w:p>
    <w:p w:rsidR="00BD170D" w:rsidRPr="000C1AB1" w:rsidRDefault="00BD170D" w:rsidP="000C1AB1">
      <w:r>
        <w:t>Bisherige Anwendungen dafür sind</w:t>
      </w:r>
      <w:r w:rsidR="00FA4840">
        <w:t xml:space="preserve"> sehr begrenzt vorhanden und im Rahmen der Studienarbeit konnte kein größerer Nutzen dafür erkannt werden. So hat zum Beispiel die HTC Vive die Möglichkeit den Raum um den Nutzer mittels einer Kamer in der Brille anzuzeigen, jedoch können nicht einzelne Objekte übernommen werden. Auch die Interaktion mit </w:t>
      </w:r>
      <w:proofErr w:type="spellStart"/>
      <w:r w:rsidR="00FA4840">
        <w:t>vitruellen</w:t>
      </w:r>
      <w:proofErr w:type="spellEnd"/>
      <w:r w:rsidR="00FA4840">
        <w:t xml:space="preserve"> Objekten ist dann nicht mehr möglich.</w:t>
      </w:r>
    </w:p>
    <w:p w:rsidR="00A26DB8" w:rsidRDefault="00A26DB8" w:rsidP="00A26DB8">
      <w:pPr>
        <w:pStyle w:val="berschrift3"/>
      </w:pPr>
      <w:bookmarkStart w:id="92" w:name="_Toc487471637"/>
      <w:bookmarkStart w:id="93" w:name="_Toc487720403"/>
      <w:r>
        <w:t>Brillenauswahl</w:t>
      </w:r>
      <w:bookmarkEnd w:id="92"/>
      <w:bookmarkEnd w:id="93"/>
    </w:p>
    <w:p w:rsidR="006503A1" w:rsidRDefault="006503A1" w:rsidP="006503A1">
      <w:pPr>
        <w:pStyle w:val="berschrift4"/>
      </w:pPr>
      <w:r>
        <w:t xml:space="preserve">Samsung </w:t>
      </w:r>
      <w:proofErr w:type="spellStart"/>
      <w:r>
        <w:t>Gear</w:t>
      </w:r>
      <w:proofErr w:type="spellEnd"/>
      <w:r>
        <w:t xml:space="preserve"> VR</w:t>
      </w:r>
    </w:p>
    <w:p w:rsidR="006503A1" w:rsidRDefault="00275CB2" w:rsidP="006503A1">
      <w:r>
        <w:t>Die</w:t>
      </w:r>
      <w:r w:rsidR="0075591C">
        <w:t xml:space="preserve"> in </w:t>
      </w:r>
      <w:r w:rsidR="00533803">
        <w:fldChar w:fldCharType="begin"/>
      </w:r>
      <w:r w:rsidR="00533803">
        <w:instrText xml:space="preserve"> REF _Ref487634872 </w:instrText>
      </w:r>
      <w:r w:rsidR="00533803">
        <w:fldChar w:fldCharType="separate"/>
      </w:r>
      <w:r w:rsidR="00E04862">
        <w:t xml:space="preserve">Abbildung </w:t>
      </w:r>
      <w:r w:rsidR="00E04862">
        <w:rPr>
          <w:noProof/>
        </w:rPr>
        <w:t>6</w:t>
      </w:r>
      <w:r w:rsidR="00533803">
        <w:rPr>
          <w:noProof/>
        </w:rPr>
        <w:fldChar w:fldCharType="end"/>
      </w:r>
      <w:r w:rsidR="0075591C">
        <w:rPr>
          <w:rStyle w:val="Funotenzeichen"/>
        </w:rPr>
        <w:footnoteReference w:id="7"/>
      </w:r>
      <w:r w:rsidR="0075591C">
        <w:t xml:space="preserve"> zu sehende</w:t>
      </w:r>
      <w:r>
        <w:t xml:space="preserve"> Samsung </w:t>
      </w:r>
      <w:proofErr w:type="spellStart"/>
      <w:r>
        <w:t>Gear</w:t>
      </w:r>
      <w:proofErr w:type="spellEnd"/>
      <w:r>
        <w:t xml:space="preserve"> VR ist ein Virtual Reality Headset, in dem keine Recheneinheit oder Bildschirm verbaut ist, sondern eines der Samsung-Handys aus </w:t>
      </w:r>
      <w:proofErr w:type="spellStart"/>
      <w:r>
        <w:t>Galaxy</w:t>
      </w:r>
      <w:proofErr w:type="spellEnd"/>
      <w:r>
        <w:t xml:space="preserve"> S6, Note 5 oder </w:t>
      </w:r>
      <w:proofErr w:type="spellStart"/>
      <w:r>
        <w:t>Galaxy</w:t>
      </w:r>
      <w:proofErr w:type="spellEnd"/>
      <w:r>
        <w:t xml:space="preserve"> S7 platziert wird. Auf dem Handy wird dann mit einer entsprechenden App der gewünschte Inhalt angezeigt. Jegliche Rechenleistung übernimmt dabei das Handy selbst. </w:t>
      </w:r>
      <w:r w:rsidR="00782A03">
        <w:t>Bewegungen des Nutzers im Raum werden nicht erkannt, jedoch Bewegungen des Kopfes, welche über den Gyrosensor wahrgenommen werden und verarbeitet werden können.</w:t>
      </w:r>
    </w:p>
    <w:p w:rsidR="00E5454F" w:rsidRDefault="00E5454F" w:rsidP="006503A1">
      <w:r>
        <w:rPr>
          <w:noProof/>
          <w:lang w:eastAsia="de-DE"/>
        </w:rPr>
        <w:lastRenderedPageBreak/>
        <mc:AlternateContent>
          <mc:Choice Requires="wpg">
            <w:drawing>
              <wp:inline distT="0" distB="0" distL="0" distR="0" wp14:anchorId="36BD2462" wp14:editId="11299E58">
                <wp:extent cx="3733800" cy="2915920"/>
                <wp:effectExtent l="0" t="0" r="0" b="0"/>
                <wp:docPr id="5" name="Gruppieren 5"/>
                <wp:cNvGraphicFramePr/>
                <a:graphic xmlns:a="http://schemas.openxmlformats.org/drawingml/2006/main">
                  <a:graphicData uri="http://schemas.microsoft.com/office/word/2010/wordprocessingGroup">
                    <wpg:wgp>
                      <wpg:cNvGrpSpPr/>
                      <wpg:grpSpPr>
                        <a:xfrm>
                          <a:off x="0" y="0"/>
                          <a:ext cx="3733800" cy="2915920"/>
                          <a:chOff x="0" y="0"/>
                          <a:chExt cx="3733800" cy="2915920"/>
                        </a:xfrm>
                      </wpg:grpSpPr>
                      <pic:pic xmlns:pic="http://schemas.openxmlformats.org/drawingml/2006/picture">
                        <pic:nvPicPr>
                          <pic:cNvPr id="2" name="Grafik 2" descr="http://www.samsung.com/common/img/galaxynote4/micro/feature/gearvr/imagination_0.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3800" cy="2647950"/>
                          </a:xfrm>
                          <a:prstGeom prst="rect">
                            <a:avLst/>
                          </a:prstGeom>
                          <a:noFill/>
                          <a:ln>
                            <a:noFill/>
                          </a:ln>
                        </pic:spPr>
                      </pic:pic>
                      <wps:wsp>
                        <wps:cNvPr id="3" name="Textfeld 3"/>
                        <wps:cNvSpPr txBox="1"/>
                        <wps:spPr>
                          <a:xfrm>
                            <a:off x="0" y="2657475"/>
                            <a:ext cx="3729355" cy="258445"/>
                          </a:xfrm>
                          <a:prstGeom prst="rect">
                            <a:avLst/>
                          </a:prstGeom>
                          <a:solidFill>
                            <a:prstClr val="white"/>
                          </a:solidFill>
                          <a:ln>
                            <a:noFill/>
                          </a:ln>
                          <a:effectLst/>
                        </wps:spPr>
                        <wps:txbx>
                          <w:txbxContent>
                            <w:p w:rsidR="003C5EA6" w:rsidRPr="000569F9" w:rsidRDefault="003C5EA6" w:rsidP="00E5454F">
                              <w:pPr>
                                <w:pStyle w:val="Beschriftung"/>
                                <w:rPr>
                                  <w:noProof/>
                                  <w:sz w:val="24"/>
                                </w:rPr>
                              </w:pPr>
                              <w:bookmarkStart w:id="94" w:name="_Ref487634872"/>
                              <w:bookmarkStart w:id="95" w:name="_Toc487720508"/>
                              <w:r>
                                <w:t xml:space="preserve">Abbildung </w:t>
                              </w:r>
                              <w:r w:rsidR="00533803">
                                <w:fldChar w:fldCharType="begin"/>
                              </w:r>
                              <w:r w:rsidR="00533803">
                                <w:instrText xml:space="preserve"> SEQ Abbildung \* ARABIC </w:instrText>
                              </w:r>
                              <w:r w:rsidR="00533803">
                                <w:fldChar w:fldCharType="separate"/>
                              </w:r>
                              <w:r w:rsidR="00E04862">
                                <w:rPr>
                                  <w:noProof/>
                                </w:rPr>
                                <w:t>6</w:t>
                              </w:r>
                              <w:r w:rsidR="00533803">
                                <w:rPr>
                                  <w:noProof/>
                                </w:rPr>
                                <w:fldChar w:fldCharType="end"/>
                              </w:r>
                              <w:bookmarkEnd w:id="94"/>
                              <w:r>
                                <w:t xml:space="preserve">: Samsung </w:t>
                              </w:r>
                              <w:proofErr w:type="spellStart"/>
                              <w:r>
                                <w:t>Gear</w:t>
                              </w:r>
                              <w:proofErr w:type="spellEnd"/>
                              <w:r>
                                <w:t xml:space="preserve"> VR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5" o:spid="_x0000_s1043" style="width:294pt;height:229.6pt;mso-position-horizontal-relative:char;mso-position-vertical-relative:line" coordsize="37338,29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">
                <v:shape id="Grafik 2" o:spid="_x0000_s1044" type="#_x0000_t75" alt="http://www.samsung.com/common/img/galaxynote4/micro/feature/gearvr/imagination_0.jpg" style="position:absolute;width:37338;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YlE/FAAAA2gAAAA8AAABkcnMvZG93bnJldi54bWxEj09rwkAUxO9Cv8PyCl6KbvQgaXSVtpgi&#10;iIdG0esj+/KHZt+G7Kqpn94VCh6HmfkNs1j1phEX6lxtWcFkHIEgzq2uuVRw2KejGITzyBoby6Tg&#10;jxysli+DBSbaXvmHLpkvRYCwS1BB5X2bSOnyigy6sW2Jg1fYzqAPsiul7vAa4KaR0yiaSYM1h4UK&#10;W/qqKP/NzkZBWuB2/f3eTOL+M94db8VbetqelRq+9h9zEJ56/wz/tzdawRQeV8IN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2JRPxQAAANoAAAAPAAAAAAAAAAAAAAAA&#10;AJ8CAABkcnMvZG93bnJldi54bWxQSwUGAAAAAAQABAD3AAAAkQMAAAAA&#10;">
                  <v:imagedata r:id="rId24" o:title="imagination_0"/>
                  <v:path arrowok="t"/>
                </v:shape>
                <v:shape id="Textfeld 3" o:spid="_x0000_s1045" type="#_x0000_t202" style="position:absolute;top:26574;width:3729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3C5EA6" w:rsidRPr="000569F9" w:rsidRDefault="003C5EA6" w:rsidP="00E5454F">
                        <w:pPr>
                          <w:pStyle w:val="Beschriftung"/>
                          <w:rPr>
                            <w:noProof/>
                            <w:sz w:val="24"/>
                          </w:rPr>
                        </w:pPr>
                        <w:bookmarkStart w:id="96" w:name="_Ref487634872"/>
                        <w:bookmarkStart w:id="97" w:name="_Toc487720508"/>
                        <w:r>
                          <w:t xml:space="preserve">Abbildung </w:t>
                        </w:r>
                        <w:r w:rsidR="00533803">
                          <w:fldChar w:fldCharType="begin"/>
                        </w:r>
                        <w:r w:rsidR="00533803">
                          <w:instrText xml:space="preserve"> SEQ Abbildung \* ARABIC </w:instrText>
                        </w:r>
                        <w:r w:rsidR="00533803">
                          <w:fldChar w:fldCharType="separate"/>
                        </w:r>
                        <w:r w:rsidR="00E04862">
                          <w:rPr>
                            <w:noProof/>
                          </w:rPr>
                          <w:t>6</w:t>
                        </w:r>
                        <w:r w:rsidR="00533803">
                          <w:rPr>
                            <w:noProof/>
                          </w:rPr>
                          <w:fldChar w:fldCharType="end"/>
                        </w:r>
                        <w:bookmarkEnd w:id="96"/>
                        <w:r>
                          <w:t xml:space="preserve">: Samsung </w:t>
                        </w:r>
                        <w:proofErr w:type="spellStart"/>
                        <w:r>
                          <w:t>Gear</w:t>
                        </w:r>
                        <w:proofErr w:type="spellEnd"/>
                        <w:r>
                          <w:t xml:space="preserve"> VR</w:t>
                        </w:r>
                        <w:bookmarkEnd w:id="97"/>
                      </w:p>
                    </w:txbxContent>
                  </v:textbox>
                </v:shape>
                <w10:anchorlock/>
              </v:group>
            </w:pict>
          </mc:Fallback>
        </mc:AlternateContent>
      </w:r>
    </w:p>
    <w:p w:rsidR="00275CB2" w:rsidRPr="006503A1" w:rsidRDefault="00275CB2" w:rsidP="006503A1">
      <w:r>
        <w:t xml:space="preserve">Trotz geringerer Kosten als bei anderen VR Headsets, wurde gegen das Samsung </w:t>
      </w:r>
      <w:proofErr w:type="spellStart"/>
      <w:r>
        <w:t>Gear</w:t>
      </w:r>
      <w:proofErr w:type="spellEnd"/>
      <w:r>
        <w:t xml:space="preserve"> VR entschieden, da </w:t>
      </w:r>
      <w:r w:rsidR="00E5454F">
        <w:t xml:space="preserve">die </w:t>
      </w:r>
      <w:proofErr w:type="spellStart"/>
      <w:r w:rsidR="00E5454F">
        <w:t>rechenintesiven</w:t>
      </w:r>
      <w:proofErr w:type="spellEnd"/>
      <w:r w:rsidR="00E5454F">
        <w:t xml:space="preserve"> VR Anzeigen den Akku schnell entleeren und das Handy teilweise zum Stocken bringen.</w:t>
      </w:r>
    </w:p>
    <w:p w:rsidR="006503A1" w:rsidRDefault="006503A1" w:rsidP="006503A1">
      <w:pPr>
        <w:pStyle w:val="berschrift4"/>
      </w:pPr>
      <w:r>
        <w:t>Playstation VR</w:t>
      </w:r>
    </w:p>
    <w:p w:rsidR="00EA4074" w:rsidRPr="00EA4074" w:rsidRDefault="00EA4074" w:rsidP="00EA4074">
      <w:r>
        <w:t>Mit der Playstation VR</w:t>
      </w:r>
      <w:r w:rsidR="00E96AC0">
        <w:t xml:space="preserve">, welche in </w:t>
      </w:r>
      <w:r w:rsidR="00533803">
        <w:fldChar w:fldCharType="begin"/>
      </w:r>
      <w:r w:rsidR="00533803">
        <w:instrText xml:space="preserve"> REF _Ref487634922 </w:instrText>
      </w:r>
      <w:r w:rsidR="00533803">
        <w:fldChar w:fldCharType="separate"/>
      </w:r>
      <w:r w:rsidR="00E04862" w:rsidRPr="00E04862">
        <w:t xml:space="preserve">Abbildung </w:t>
      </w:r>
      <w:r w:rsidR="00E04862" w:rsidRPr="00E04862">
        <w:rPr>
          <w:noProof/>
        </w:rPr>
        <w:t>7</w:t>
      </w:r>
      <w:r w:rsidR="00533803">
        <w:rPr>
          <w:noProof/>
        </w:rPr>
        <w:fldChar w:fldCharType="end"/>
      </w:r>
      <w:r w:rsidR="00E96AC0">
        <w:rPr>
          <w:rStyle w:val="Funotenzeichen"/>
        </w:rPr>
        <w:footnoteReference w:id="8"/>
      </w:r>
      <w:r w:rsidR="00E96AC0">
        <w:t xml:space="preserve"> zu sehen ist,</w:t>
      </w:r>
      <w:r w:rsidR="00891353">
        <w:t xml:space="preserve"> lassen sich Anwendungen der Playstation 4 in einer virtuellen Realität wiedergeben.</w:t>
      </w:r>
      <w:r w:rsidR="00782A03">
        <w:t xml:space="preserve"> </w:t>
      </w:r>
      <w:r w:rsidR="005435C1">
        <w:t>Die Brille wird mit der Konsole verbunden und dient nur als Bildschirm. Jegliche Berechnungen nimmt die Konsole vor. Bewegungen im Raum werden nicht erkannt, jedoch wird über die Playstation Kamera die Bewegung des Kopfes anhand von Lichtern an der Brille erkannt. Die so empfangenen Daten lassen sich in den Anwendungen verarbeiten.</w:t>
      </w:r>
    </w:p>
    <w:p w:rsidR="006503A1" w:rsidRDefault="00EA4074" w:rsidP="006503A1">
      <w:r>
        <w:rPr>
          <w:noProof/>
          <w:lang w:eastAsia="de-DE"/>
        </w:rPr>
        <w:lastRenderedPageBreak/>
        <mc:AlternateContent>
          <mc:Choice Requires="wpg">
            <w:drawing>
              <wp:inline distT="0" distB="0" distL="0" distR="0" wp14:anchorId="04AC482D" wp14:editId="60598E48">
                <wp:extent cx="3733800" cy="3058795"/>
                <wp:effectExtent l="0" t="0" r="0" b="8255"/>
                <wp:docPr id="14" name="Gruppieren 14"/>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6" name="Grafik 6" descr="http://picscdn.redblue.de/doi/pixelboxx-mss-70945115/fee_786_587_png/SONY-PlayStation-VR-Virtual-Reality-Brille"/>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7" name="Textfeld 7"/>
                        <wps:cNvSpPr txBox="1"/>
                        <wps:spPr>
                          <a:xfrm>
                            <a:off x="0" y="2800350"/>
                            <a:ext cx="3733165" cy="258445"/>
                          </a:xfrm>
                          <a:prstGeom prst="rect">
                            <a:avLst/>
                          </a:prstGeom>
                          <a:solidFill>
                            <a:prstClr val="white"/>
                          </a:solidFill>
                          <a:ln>
                            <a:noFill/>
                          </a:ln>
                          <a:effectLst/>
                        </wps:spPr>
                        <wps:txbx>
                          <w:txbxContent>
                            <w:p w:rsidR="003C5EA6" w:rsidRPr="00EA4074" w:rsidRDefault="003C5EA6" w:rsidP="00EA4074">
                              <w:pPr>
                                <w:pStyle w:val="Beschriftung"/>
                                <w:rPr>
                                  <w:noProof/>
                                  <w:sz w:val="24"/>
                                  <w:lang w:val="en-US"/>
                                </w:rPr>
                              </w:pPr>
                              <w:bookmarkStart w:id="98" w:name="_Ref487634922"/>
                              <w:bookmarkStart w:id="99" w:name="_Toc487720509"/>
                              <w:proofErr w:type="spellStart"/>
                              <w:r w:rsidRPr="00EA4074">
                                <w:rPr>
                                  <w:lang w:val="en-US"/>
                                </w:rPr>
                                <w:t>Abbildung</w:t>
                              </w:r>
                              <w:proofErr w:type="spellEnd"/>
                              <w:r w:rsidRPr="00EA4074">
                                <w:rPr>
                                  <w:lang w:val="en-US"/>
                                </w:rPr>
                                <w:t xml:space="preserve"> </w:t>
                              </w:r>
                              <w:r>
                                <w:fldChar w:fldCharType="begin"/>
                              </w:r>
                              <w:r w:rsidRPr="00EA4074">
                                <w:rPr>
                                  <w:lang w:val="en-US"/>
                                </w:rPr>
                                <w:instrText xml:space="preserve"> SEQ Abbildung \* ARABIC </w:instrText>
                              </w:r>
                              <w:r>
                                <w:fldChar w:fldCharType="separate"/>
                              </w:r>
                              <w:r w:rsidR="00E04862">
                                <w:rPr>
                                  <w:noProof/>
                                  <w:lang w:val="en-US"/>
                                </w:rPr>
                                <w:t>7</w:t>
                              </w:r>
                              <w:r>
                                <w:fldChar w:fldCharType="end"/>
                              </w:r>
                              <w:bookmarkEnd w:id="98"/>
                              <w:r w:rsidRPr="00EA4074">
                                <w:rPr>
                                  <w:lang w:val="en-US"/>
                                </w:rPr>
                                <w:t xml:space="preserve">: </w:t>
                              </w:r>
                              <w:proofErr w:type="spellStart"/>
                              <w:r w:rsidRPr="00EA4074">
                                <w:rPr>
                                  <w:lang w:val="en-US"/>
                                </w:rPr>
                                <w:t>Playstation</w:t>
                              </w:r>
                              <w:proofErr w:type="spellEnd"/>
                              <w:r w:rsidRPr="00EA4074">
                                <w:rPr>
                                  <w:lang w:val="en-US"/>
                                </w:rPr>
                                <w:t xml:space="preserve"> VR Headset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4" o:spid="_x0000_s1046"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">
                <v:shape id="Grafik 6" o:spid="_x0000_s1047" type="#_x0000_t75" alt="http://picscdn.redblue.de/doi/pixelboxx-mss-70945115/fee_786_587_png/SONY-PlayStation-VR-Virtual-Reality-Brille"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vmtDDAAAA2gAAAA8AAABkcnMvZG93bnJldi54bWxEj0Frg0AUhO+F/oflFXqra3KQYt2EmJDQ&#10;4qWxvfT24r6oxH0r7lbNv88WCjkOM/MNk61n04mRBtdaVrCIYhDEldUt1wq+v/YvryCcR9bYWSYF&#10;V3KwXj0+ZJhqO/GRxtLXIkDYpaig8b5PpXRVQwZdZHvi4J3tYNAHOdRSDzgFuOnkMo4TabDlsNBg&#10;T9uGqkv5axTk24/9YTohLuWu2OjPIk/8T67U89O8eQPhafb38H/7XStI4O9Ku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a0MMAAADaAAAADwAAAAAAAAAAAAAAAACf&#10;AgAAZHJzL2Rvd25yZXYueG1sUEsFBgAAAAAEAAQA9wAAAI8DAAAAAA==&#10;">
                  <v:imagedata r:id="rId26" o:title="SONY-PlayStation-VR-Virtual-Reality-Brille"/>
                  <v:path arrowok="t"/>
                </v:shape>
                <v:shape id="Textfeld 7" o:spid="_x0000_s1048"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3C5EA6" w:rsidRPr="00EA4074" w:rsidRDefault="003C5EA6" w:rsidP="00EA4074">
                        <w:pPr>
                          <w:pStyle w:val="Beschriftung"/>
                          <w:rPr>
                            <w:noProof/>
                            <w:sz w:val="24"/>
                            <w:lang w:val="en-US"/>
                          </w:rPr>
                        </w:pPr>
                        <w:bookmarkStart w:id="100" w:name="_Ref487634922"/>
                        <w:bookmarkStart w:id="101" w:name="_Toc487720509"/>
                        <w:proofErr w:type="spellStart"/>
                        <w:r w:rsidRPr="00EA4074">
                          <w:rPr>
                            <w:lang w:val="en-US"/>
                          </w:rPr>
                          <w:t>Abbildung</w:t>
                        </w:r>
                        <w:proofErr w:type="spellEnd"/>
                        <w:r w:rsidRPr="00EA4074">
                          <w:rPr>
                            <w:lang w:val="en-US"/>
                          </w:rPr>
                          <w:t xml:space="preserve"> </w:t>
                        </w:r>
                        <w:r>
                          <w:fldChar w:fldCharType="begin"/>
                        </w:r>
                        <w:r w:rsidRPr="00EA4074">
                          <w:rPr>
                            <w:lang w:val="en-US"/>
                          </w:rPr>
                          <w:instrText xml:space="preserve"> SEQ Abbildung \* ARABIC </w:instrText>
                        </w:r>
                        <w:r>
                          <w:fldChar w:fldCharType="separate"/>
                        </w:r>
                        <w:r w:rsidR="00E04862">
                          <w:rPr>
                            <w:noProof/>
                            <w:lang w:val="en-US"/>
                          </w:rPr>
                          <w:t>7</w:t>
                        </w:r>
                        <w:r>
                          <w:fldChar w:fldCharType="end"/>
                        </w:r>
                        <w:bookmarkEnd w:id="100"/>
                        <w:r w:rsidRPr="00EA4074">
                          <w:rPr>
                            <w:lang w:val="en-US"/>
                          </w:rPr>
                          <w:t xml:space="preserve">: </w:t>
                        </w:r>
                        <w:proofErr w:type="spellStart"/>
                        <w:r w:rsidRPr="00EA4074">
                          <w:rPr>
                            <w:lang w:val="en-US"/>
                          </w:rPr>
                          <w:t>Playstation</w:t>
                        </w:r>
                        <w:proofErr w:type="spellEnd"/>
                        <w:r w:rsidRPr="00EA4074">
                          <w:rPr>
                            <w:lang w:val="en-US"/>
                          </w:rPr>
                          <w:t xml:space="preserve"> VR Headset</w:t>
                        </w:r>
                        <w:bookmarkEnd w:id="101"/>
                      </w:p>
                    </w:txbxContent>
                  </v:textbox>
                </v:shape>
                <w10:anchorlock/>
              </v:group>
            </w:pict>
          </mc:Fallback>
        </mc:AlternateContent>
      </w:r>
    </w:p>
    <w:p w:rsidR="00EA4074" w:rsidRPr="006503A1" w:rsidRDefault="00EA4074" w:rsidP="006503A1">
      <w:r>
        <w:t xml:space="preserve">Die Playstation VR wäre mit zusätzlicher Playstation im selben Preissegment wie andere VR Lösungen gewesen, wurde aber aufgrund der komplizierten Vorgehensweiße, die nötig gewesen wäre um Anwendungen für Playstation zu entwickeln, </w:t>
      </w:r>
      <w:r w:rsidR="00891353">
        <w:t xml:space="preserve">und wegen fehlendes Motion Tracking im Raum </w:t>
      </w:r>
      <w:r>
        <w:t>wieder verworfen.</w:t>
      </w:r>
    </w:p>
    <w:p w:rsidR="006503A1" w:rsidRDefault="006503A1" w:rsidP="006503A1">
      <w:pPr>
        <w:pStyle w:val="berschrift4"/>
      </w:pPr>
      <w:proofErr w:type="spellStart"/>
      <w:r>
        <w:t>Oculus</w:t>
      </w:r>
      <w:proofErr w:type="spellEnd"/>
      <w:r>
        <w:t xml:space="preserve"> Rift</w:t>
      </w:r>
    </w:p>
    <w:p w:rsidR="006503A1" w:rsidRDefault="00033E8B" w:rsidP="006503A1">
      <w:r>
        <w:t xml:space="preserve">Für die </w:t>
      </w:r>
      <w:proofErr w:type="spellStart"/>
      <w:r>
        <w:t>Oculus</w:t>
      </w:r>
      <w:proofErr w:type="spellEnd"/>
      <w:r>
        <w:t xml:space="preserve"> Rift wird ein leistungsfähiger PC benötigt, welcher die Berechnungen der Anzeige übernimmt. Die Rift übernimmt dabei die Anzeige und das wiedergeben von Sounds. Des Weiteren die Erkennung von Bewegungen des Kopfes durch einen Gyro- und ein Beschleunigungssensor. Bewegungen im Raum erfassen externe Sensoren, die zusätzlich platziert werden müssen und Infrarotlicht, das vom Headset ausgesendet wird, empfangen.</w:t>
      </w:r>
      <w:r w:rsidR="00341472">
        <w:t xml:space="preserve"> Die Informationen werden an den PC weitergeleitet, welcher daraus die Position errechnet.</w:t>
      </w:r>
    </w:p>
    <w:p w:rsidR="00BA5C82" w:rsidRDefault="00BA5C82" w:rsidP="006503A1">
      <w:r>
        <w:rPr>
          <w:noProof/>
          <w:lang w:eastAsia="de-DE"/>
        </w:rPr>
        <w:lastRenderedPageBreak/>
        <mc:AlternateContent>
          <mc:Choice Requires="wpg">
            <w:drawing>
              <wp:inline distT="0" distB="0" distL="0" distR="0" wp14:anchorId="66B4593D" wp14:editId="2FD06762">
                <wp:extent cx="3733800" cy="3058795"/>
                <wp:effectExtent l="0" t="0" r="0" b="8255"/>
                <wp:docPr id="17" name="Gruppieren 17"/>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15" name="Grafik 15" descr="http://picscdn.redblue.de/doi/pixelboxx-mss-70863644/fee_786_587_png/OCULUS-Rift-VR-Virtual-Reality-Headse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16" name="Textfeld 16"/>
                        <wps:cNvSpPr txBox="1"/>
                        <wps:spPr>
                          <a:xfrm>
                            <a:off x="0" y="2800350"/>
                            <a:ext cx="3733165" cy="258445"/>
                          </a:xfrm>
                          <a:prstGeom prst="rect">
                            <a:avLst/>
                          </a:prstGeom>
                          <a:solidFill>
                            <a:prstClr val="white"/>
                          </a:solidFill>
                          <a:ln>
                            <a:noFill/>
                          </a:ln>
                          <a:effectLst/>
                        </wps:spPr>
                        <wps:txbx>
                          <w:txbxContent>
                            <w:p w:rsidR="003C5EA6" w:rsidRPr="00DB07AD" w:rsidRDefault="003C5EA6" w:rsidP="00BA5C82">
                              <w:pPr>
                                <w:pStyle w:val="Beschriftung"/>
                                <w:rPr>
                                  <w:noProof/>
                                  <w:sz w:val="24"/>
                                </w:rPr>
                              </w:pPr>
                              <w:bookmarkStart w:id="102" w:name="_Ref487635005"/>
                              <w:bookmarkStart w:id="103" w:name="_Toc487720510"/>
                              <w:r>
                                <w:t xml:space="preserve">Abbildung </w:t>
                              </w:r>
                              <w:r w:rsidR="00533803">
                                <w:fldChar w:fldCharType="begin"/>
                              </w:r>
                              <w:r w:rsidR="00533803">
                                <w:instrText xml:space="preserve"> SEQ Abbildung \* ARABIC </w:instrText>
                              </w:r>
                              <w:r w:rsidR="00533803">
                                <w:fldChar w:fldCharType="separate"/>
                              </w:r>
                              <w:r w:rsidR="00E04862">
                                <w:rPr>
                                  <w:noProof/>
                                </w:rPr>
                                <w:t>8</w:t>
                              </w:r>
                              <w:r w:rsidR="00533803">
                                <w:rPr>
                                  <w:noProof/>
                                </w:rPr>
                                <w:fldChar w:fldCharType="end"/>
                              </w:r>
                              <w:bookmarkEnd w:id="102"/>
                              <w:r>
                                <w:t xml:space="preserve">: </w:t>
                              </w:r>
                              <w:proofErr w:type="spellStart"/>
                              <w:r>
                                <w:t>Oculus</w:t>
                              </w:r>
                              <w:proofErr w:type="spellEnd"/>
                              <w:r>
                                <w:t xml:space="preserve"> Rift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17" o:spid="_x0000_s1049"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">
                <v:shape id="Grafik 15" o:spid="_x0000_s1050" type="#_x0000_t75" alt="http://picscdn.redblue.de/doi/pixelboxx-mss-70863644/fee_786_587_png/OCULUS-Rift-VR-Virtual-Reality-Headset"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idsPAAAAA2wAAAA8AAABkcnMvZG93bnJldi54bWxET02LwjAQvQv7H8Is7E3TFVakaxQRFhRF&#10;scqeh2Zsq82kJLHWf28Ewds83udMZp2pRUvOV5YVfA8SEMS51RUXCo6Hv/4YhA/IGmvLpOBOHmbT&#10;j94EU21vvKc2C4WIIexTVFCG0KRS+rwkg35gG+LInawzGCJ0hdQObzHc1HKYJCNpsOLYUGJDi5Ly&#10;S3Y1CtZrd+5ovtpnvGwvV7P1i93/Rqmvz27+CyJQF97il3up4/wfeP4SD5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OJ2w8AAAADbAAAADwAAAAAAAAAAAAAAAACfAgAA&#10;ZHJzL2Rvd25yZXYueG1sUEsFBgAAAAAEAAQA9wAAAIwDAAAAAA==&#10;">
                  <v:imagedata r:id="rId28" o:title="OCULUS-Rift-VR-Virtual-Reality-Headset"/>
                  <v:path arrowok="t"/>
                </v:shape>
                <v:shape id="Textfeld 16" o:spid="_x0000_s1051"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3C5EA6" w:rsidRPr="00DB07AD" w:rsidRDefault="003C5EA6" w:rsidP="00BA5C82">
                        <w:pPr>
                          <w:pStyle w:val="Beschriftung"/>
                          <w:rPr>
                            <w:noProof/>
                            <w:sz w:val="24"/>
                          </w:rPr>
                        </w:pPr>
                        <w:bookmarkStart w:id="104" w:name="_Ref487635005"/>
                        <w:bookmarkStart w:id="105" w:name="_Toc487720510"/>
                        <w:r>
                          <w:t xml:space="preserve">Abbildung </w:t>
                        </w:r>
                        <w:r w:rsidR="00533803">
                          <w:fldChar w:fldCharType="begin"/>
                        </w:r>
                        <w:r w:rsidR="00533803">
                          <w:instrText xml:space="preserve"> SEQ Abbildung \* ARABIC </w:instrText>
                        </w:r>
                        <w:r w:rsidR="00533803">
                          <w:fldChar w:fldCharType="separate"/>
                        </w:r>
                        <w:r w:rsidR="00E04862">
                          <w:rPr>
                            <w:noProof/>
                          </w:rPr>
                          <w:t>8</w:t>
                        </w:r>
                        <w:r w:rsidR="00533803">
                          <w:rPr>
                            <w:noProof/>
                          </w:rPr>
                          <w:fldChar w:fldCharType="end"/>
                        </w:r>
                        <w:bookmarkEnd w:id="104"/>
                        <w:r>
                          <w:t xml:space="preserve">: </w:t>
                        </w:r>
                        <w:proofErr w:type="spellStart"/>
                        <w:r>
                          <w:t>Oculus</w:t>
                        </w:r>
                        <w:proofErr w:type="spellEnd"/>
                        <w:r>
                          <w:t xml:space="preserve"> Rift</w:t>
                        </w:r>
                        <w:bookmarkEnd w:id="105"/>
                      </w:p>
                    </w:txbxContent>
                  </v:textbox>
                </v:shape>
                <w10:anchorlock/>
              </v:group>
            </w:pict>
          </mc:Fallback>
        </mc:AlternateContent>
      </w:r>
    </w:p>
    <w:p w:rsidR="00BA5C82" w:rsidRPr="006503A1" w:rsidRDefault="00496511" w:rsidP="006503A1">
      <w:r>
        <w:t>Die Rift</w:t>
      </w:r>
      <w:r w:rsidR="00BB6401">
        <w:t xml:space="preserve">, welche in obiger </w:t>
      </w:r>
      <w:r w:rsidR="00533803">
        <w:fldChar w:fldCharType="begin"/>
      </w:r>
      <w:r w:rsidR="00533803">
        <w:instrText xml:space="preserve"> REF _Ref487635005 </w:instrText>
      </w:r>
      <w:r w:rsidR="00533803">
        <w:fldChar w:fldCharType="separate"/>
      </w:r>
      <w:r w:rsidR="00E04862">
        <w:t xml:space="preserve">Abbildung </w:t>
      </w:r>
      <w:r w:rsidR="00E04862">
        <w:rPr>
          <w:noProof/>
        </w:rPr>
        <w:t>8</w:t>
      </w:r>
      <w:r w:rsidR="00533803">
        <w:rPr>
          <w:noProof/>
        </w:rPr>
        <w:fldChar w:fldCharType="end"/>
      </w:r>
      <w:r w:rsidR="00BB6401">
        <w:rPr>
          <w:rStyle w:val="Funotenzeichen"/>
        </w:rPr>
        <w:footnoteReference w:id="9"/>
      </w:r>
      <w:r w:rsidR="00BB6401">
        <w:t xml:space="preserve"> zu sehen ist,</w:t>
      </w:r>
      <w:r>
        <w:t xml:space="preserve"> ist in der Grundversion günstiger als die Vive, jedoch sind bei der Rift weder Kontroller noch Sensoren inkludiert, sodass </w:t>
      </w:r>
      <w:r w:rsidR="006D716A">
        <w:t xml:space="preserve">bei zusätzlicher Bestellung dieser der Preis insgesamt höher gewesen wäre. Deswegen wurde gegen die </w:t>
      </w:r>
      <w:proofErr w:type="spellStart"/>
      <w:r w:rsidR="006D716A">
        <w:t>Oculus</w:t>
      </w:r>
      <w:proofErr w:type="spellEnd"/>
      <w:r w:rsidR="006D716A">
        <w:t xml:space="preserve"> Rift entschieden.</w:t>
      </w:r>
    </w:p>
    <w:p w:rsidR="006503A1" w:rsidRDefault="006503A1" w:rsidP="006503A1">
      <w:pPr>
        <w:pStyle w:val="berschrift4"/>
      </w:pPr>
      <w:r>
        <w:t>HTC Vive</w:t>
      </w:r>
    </w:p>
    <w:p w:rsidR="006503A1" w:rsidRDefault="00496511" w:rsidP="006503A1">
      <w:r>
        <w:t xml:space="preserve">Die HTC Vive ist der </w:t>
      </w:r>
      <w:proofErr w:type="spellStart"/>
      <w:r>
        <w:t>Oculus</w:t>
      </w:r>
      <w:proofErr w:type="spellEnd"/>
      <w:r>
        <w:t xml:space="preserve"> Rift ähnlich. Auch sie benötigt einen PC, der die Berechnungen der Anzeige übernimmt. Ebenfalls gleich ist die Ausstattung mit Gyro- und ein Beschleunigungssensor</w:t>
      </w:r>
      <w:r w:rsidR="00B33D21">
        <w:t>en</w:t>
      </w:r>
      <w:r w:rsidR="006D716A">
        <w:t xml:space="preserve"> zur Erfassung der Kopfbewegungen. Im Gegensatz zur Rift wird bei der </w:t>
      </w:r>
      <w:r w:rsidR="00B33D21">
        <w:t xml:space="preserve">HTC </w:t>
      </w:r>
      <w:proofErr w:type="gramStart"/>
      <w:r w:rsidR="006D716A">
        <w:t>Vive</w:t>
      </w:r>
      <w:proofErr w:type="gramEnd"/>
      <w:r w:rsidR="006D716A">
        <w:t xml:space="preserve"> </w:t>
      </w:r>
      <w:r w:rsidR="00B33D21">
        <w:t>Infrarotl</w:t>
      </w:r>
      <w:r w:rsidR="006D716A">
        <w:t>icht von externen Sensoren ausgesandt und die Brille und Kontroller empfangen diese und geben es an den PC weiter, welcher die Positionen errechnet.</w:t>
      </w:r>
      <w:r w:rsidR="002D2E6B">
        <w:t xml:space="preserve"> Dieser Unterschied sorgt bereits dafür, dass die Vive auch mit zwei externen Geräten </w:t>
      </w:r>
      <w:r w:rsidR="00B33D21">
        <w:t>problemlos</w:t>
      </w:r>
      <w:r w:rsidR="002D2E6B">
        <w:t xml:space="preserve"> ihre Position erkennt, wobei bei der Rift drei benötigt werden. Des Weiteren sind bei der </w:t>
      </w:r>
      <w:r w:rsidR="00B33D21">
        <w:t xml:space="preserve">HTC </w:t>
      </w:r>
      <w:r w:rsidR="002D2E6B">
        <w:t>Vive bereits die Sensoren und Kontroller beigelegt und müssen nicht zusätzlich bestellt werden.</w:t>
      </w:r>
    </w:p>
    <w:p w:rsidR="00341472" w:rsidRDefault="00496511" w:rsidP="006503A1">
      <w:r>
        <w:rPr>
          <w:noProof/>
          <w:lang w:eastAsia="de-DE"/>
        </w:rPr>
        <w:lastRenderedPageBreak/>
        <mc:AlternateContent>
          <mc:Choice Requires="wpg">
            <w:drawing>
              <wp:inline distT="0" distB="0" distL="0" distR="0" wp14:anchorId="691AD57E" wp14:editId="457D3A22">
                <wp:extent cx="3733800" cy="3058795"/>
                <wp:effectExtent l="0" t="0" r="0" b="8255"/>
                <wp:docPr id="20" name="Gruppieren 20"/>
                <wp:cNvGraphicFramePr/>
                <a:graphic xmlns:a="http://schemas.openxmlformats.org/drawingml/2006/main">
                  <a:graphicData uri="http://schemas.microsoft.com/office/word/2010/wordprocessingGroup">
                    <wpg:wgp>
                      <wpg:cNvGrpSpPr/>
                      <wpg:grpSpPr>
                        <a:xfrm>
                          <a:off x="0" y="0"/>
                          <a:ext cx="3733800" cy="3058795"/>
                          <a:chOff x="0" y="0"/>
                          <a:chExt cx="3733800" cy="3058795"/>
                        </a:xfrm>
                      </wpg:grpSpPr>
                      <pic:pic xmlns:pic="http://schemas.openxmlformats.org/drawingml/2006/picture">
                        <pic:nvPicPr>
                          <pic:cNvPr id="18" name="Grafik 18" descr="http://picscdn.redblue.de/doi/pixelboxx-mss-72183776/fee_786_587_png/HTC-Vive-Virtual-Reality-Brille-inkl.-Star-Trek%3A-Bridge-Crew"/>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800" cy="2790825"/>
                          </a:xfrm>
                          <a:prstGeom prst="rect">
                            <a:avLst/>
                          </a:prstGeom>
                          <a:noFill/>
                          <a:ln>
                            <a:noFill/>
                          </a:ln>
                        </pic:spPr>
                      </pic:pic>
                      <wps:wsp>
                        <wps:cNvPr id="19" name="Textfeld 19"/>
                        <wps:cNvSpPr txBox="1"/>
                        <wps:spPr>
                          <a:xfrm>
                            <a:off x="0" y="2800350"/>
                            <a:ext cx="3733165" cy="258445"/>
                          </a:xfrm>
                          <a:prstGeom prst="rect">
                            <a:avLst/>
                          </a:prstGeom>
                          <a:solidFill>
                            <a:prstClr val="white"/>
                          </a:solidFill>
                          <a:ln>
                            <a:noFill/>
                          </a:ln>
                          <a:effectLst/>
                        </wps:spPr>
                        <wps:txbx>
                          <w:txbxContent>
                            <w:p w:rsidR="003C5EA6" w:rsidRPr="000E3481" w:rsidRDefault="003C5EA6" w:rsidP="00496511">
                              <w:pPr>
                                <w:pStyle w:val="Beschriftung"/>
                                <w:rPr>
                                  <w:noProof/>
                                  <w:sz w:val="24"/>
                                </w:rPr>
                              </w:pPr>
                              <w:bookmarkStart w:id="106" w:name="_Ref487635056"/>
                              <w:bookmarkStart w:id="107" w:name="_Toc487720511"/>
                              <w:r>
                                <w:t xml:space="preserve">Abbildung </w:t>
                              </w:r>
                              <w:r w:rsidR="00533803">
                                <w:fldChar w:fldCharType="begin"/>
                              </w:r>
                              <w:r w:rsidR="00533803">
                                <w:instrText xml:space="preserve"> SEQ Abbildung \* ARABIC </w:instrText>
                              </w:r>
                              <w:r w:rsidR="00533803">
                                <w:fldChar w:fldCharType="separate"/>
                              </w:r>
                              <w:r w:rsidR="00E04862">
                                <w:rPr>
                                  <w:noProof/>
                                </w:rPr>
                                <w:t>9</w:t>
                              </w:r>
                              <w:r w:rsidR="00533803">
                                <w:rPr>
                                  <w:noProof/>
                                </w:rPr>
                                <w:fldChar w:fldCharType="end"/>
                              </w:r>
                              <w:bookmarkEnd w:id="106"/>
                              <w:r>
                                <w:t>: HTC Vive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0" o:spid="_x0000_s1052" style="width:294pt;height:240.85pt;mso-position-horizontal-relative:char;mso-position-vertical-relative:line" coordsize="37338,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">
                <v:shape id="Grafik 18" o:spid="_x0000_s1053" type="#_x0000_t75" alt="http://picscdn.redblue.de/doi/pixelboxx-mss-72183776/fee_786_587_png/HTC-Vive-Virtual-Reality-Brille-inkl.-Star-Trek%3A-Bridge-Crew" style="position:absolute;width:37338;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lfPPCAAAA2wAAAA8AAABkcnMvZG93bnJldi54bWxEj0FrAjEQhe8F/0OYgjfNVqzIapQiiJ4K&#10;XXvocdhMN8tuJksSdf33nYPQ2wzvzXvfbPej79WNYmoDG3ibF6CI62Bbbgx8X46zNaiUkS32gcnA&#10;gxLsd5OXLZY23PmLblVulIRwKtGAy3kotU61I49pHgZi0X5D9JhljY22Ee8S7nu9KIqV9tiyNDgc&#10;6OCo7qqrN/BexUPHP22nH31ypyV9LnVzNWb6On5sQGUa87/5eX22gi+w8osMoH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JXzzwgAAANsAAAAPAAAAAAAAAAAAAAAAAJ8C&#10;AABkcnMvZG93bnJldi54bWxQSwUGAAAAAAQABAD3AAAAjgMAAAAA&#10;">
                  <v:imagedata r:id="rId30" o:title="HTC-Vive-Virtual-Reality-Brille-inkl"/>
                  <v:path arrowok="t"/>
                </v:shape>
                <v:shape id="Textfeld 19" o:spid="_x0000_s1054" type="#_x0000_t202" style="position:absolute;top:28003;width:373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3C5EA6" w:rsidRPr="000E3481" w:rsidRDefault="003C5EA6" w:rsidP="00496511">
                        <w:pPr>
                          <w:pStyle w:val="Beschriftung"/>
                          <w:rPr>
                            <w:noProof/>
                            <w:sz w:val="24"/>
                          </w:rPr>
                        </w:pPr>
                        <w:bookmarkStart w:id="108" w:name="_Ref487635056"/>
                        <w:bookmarkStart w:id="109" w:name="_Toc487720511"/>
                        <w:r>
                          <w:t xml:space="preserve">Abbildung </w:t>
                        </w:r>
                        <w:r w:rsidR="00533803">
                          <w:fldChar w:fldCharType="begin"/>
                        </w:r>
                        <w:r w:rsidR="00533803">
                          <w:instrText xml:space="preserve"> SEQ Abbildung \* ARABIC </w:instrText>
                        </w:r>
                        <w:r w:rsidR="00533803">
                          <w:fldChar w:fldCharType="separate"/>
                        </w:r>
                        <w:r w:rsidR="00E04862">
                          <w:rPr>
                            <w:noProof/>
                          </w:rPr>
                          <w:t>9</w:t>
                        </w:r>
                        <w:r w:rsidR="00533803">
                          <w:rPr>
                            <w:noProof/>
                          </w:rPr>
                          <w:fldChar w:fldCharType="end"/>
                        </w:r>
                        <w:bookmarkEnd w:id="108"/>
                        <w:r>
                          <w:t>: HTC Vive</w:t>
                        </w:r>
                        <w:bookmarkEnd w:id="109"/>
                      </w:p>
                    </w:txbxContent>
                  </v:textbox>
                </v:shape>
                <w10:anchorlock/>
              </v:group>
            </w:pict>
          </mc:Fallback>
        </mc:AlternateContent>
      </w:r>
    </w:p>
    <w:p w:rsidR="00A26DB8" w:rsidRPr="00721B33" w:rsidRDefault="006D716A" w:rsidP="00721B33">
      <w:r>
        <w:t xml:space="preserve">Die HTC Vive </w:t>
      </w:r>
      <w:r w:rsidR="00E06529">
        <w:t xml:space="preserve">–beispielhaft in </w:t>
      </w:r>
      <w:r w:rsidR="00533803">
        <w:fldChar w:fldCharType="begin"/>
      </w:r>
      <w:r w:rsidR="00533803">
        <w:instrText xml:space="preserve"> REF _Ref487635056 </w:instrText>
      </w:r>
      <w:r w:rsidR="00533803">
        <w:fldChar w:fldCharType="separate"/>
      </w:r>
      <w:r w:rsidR="00E04862">
        <w:t xml:space="preserve">Abbildung </w:t>
      </w:r>
      <w:r w:rsidR="00E04862">
        <w:rPr>
          <w:noProof/>
        </w:rPr>
        <w:t>9</w:t>
      </w:r>
      <w:r w:rsidR="00533803">
        <w:rPr>
          <w:noProof/>
        </w:rPr>
        <w:fldChar w:fldCharType="end"/>
      </w:r>
      <w:r w:rsidR="00E06529">
        <w:rPr>
          <w:rStyle w:val="Funotenzeichen"/>
        </w:rPr>
        <w:footnoteReference w:id="10"/>
      </w:r>
      <w:r w:rsidR="00E06529">
        <w:t xml:space="preserve">– </w:t>
      </w:r>
      <w:r>
        <w:t>war die Brille</w:t>
      </w:r>
      <w:r w:rsidR="000A13D3">
        <w:t>, die</w:t>
      </w:r>
      <w:r>
        <w:t xml:space="preserve"> am Ende gewählt</w:t>
      </w:r>
      <w:r w:rsidR="000A13D3">
        <w:t xml:space="preserve"> wurde</w:t>
      </w:r>
      <w:r>
        <w:t xml:space="preserve">, da sie günstig und mit </w:t>
      </w:r>
      <w:proofErr w:type="spellStart"/>
      <w:r>
        <w:t>Unity</w:t>
      </w:r>
      <w:proofErr w:type="spellEnd"/>
      <w:r>
        <w:t xml:space="preserve"> einfach zu programmieren ist.</w:t>
      </w:r>
      <w:r w:rsidR="00A26DB8">
        <w:br w:type="page"/>
      </w:r>
    </w:p>
    <w:p w:rsidR="00A26DB8" w:rsidRDefault="00A26DB8" w:rsidP="00A26DB8">
      <w:pPr>
        <w:pStyle w:val="berschrift2"/>
      </w:pPr>
      <w:bookmarkStart w:id="110" w:name="_Toc487471638"/>
      <w:bookmarkStart w:id="111" w:name="_Toc487720404"/>
      <w:r>
        <w:lastRenderedPageBreak/>
        <w:t>Grundlagen</w:t>
      </w:r>
      <w:bookmarkEnd w:id="110"/>
      <w:bookmarkEnd w:id="111"/>
    </w:p>
    <w:p w:rsidR="00D50E20" w:rsidRPr="00D50E20" w:rsidRDefault="00D50E20" w:rsidP="00A26DB8">
      <w:pPr>
        <w:pStyle w:val="berschrift3"/>
      </w:pPr>
      <w:bookmarkStart w:id="112" w:name="_Toc487471639"/>
      <w:bookmarkStart w:id="113" w:name="_Toc487720405"/>
      <w:proofErr w:type="spellStart"/>
      <w:r w:rsidRPr="00D50E20">
        <w:t>Unity</w:t>
      </w:r>
      <w:bookmarkEnd w:id="112"/>
      <w:bookmarkEnd w:id="113"/>
      <w:proofErr w:type="spellEnd"/>
    </w:p>
    <w:p w:rsidR="00C90168" w:rsidRDefault="00DD7797" w:rsidP="00C90168">
      <w:proofErr w:type="spellStart"/>
      <w:r>
        <w:t>Unity</w:t>
      </w:r>
      <w:proofErr w:type="spellEnd"/>
      <w:r>
        <w:t xml:space="preserve"> ist eine Laufzeit- und Entwicklungsumgebung für Spiele. Die Zielplattformen sind nicht nur PCs, sondern auch mobile Geräte und Webbrowser. Der </w:t>
      </w:r>
      <w:proofErr w:type="spellStart"/>
      <w:r>
        <w:t>Unity</w:t>
      </w:r>
      <w:proofErr w:type="spellEnd"/>
      <w:r>
        <w:t xml:space="preserve"> Editor ist gängigen 3D-Animationsprogrammen </w:t>
      </w:r>
      <w:proofErr w:type="spellStart"/>
      <w:r>
        <w:t>nachempfunden.</w:t>
      </w:r>
      <w:r w:rsidR="00C90168">
        <w:t>Unity</w:t>
      </w:r>
      <w:proofErr w:type="spellEnd"/>
      <w:r w:rsidR="00C90168">
        <w:t xml:space="preserve"> stellt mit dem Editor eine Möglichkeit zum einfachen Einstieg in die Entwicklung bereit. In diesem wird standardmäßig die Szene aus der Sicht des Bearbeiters angezeigt. </w:t>
      </w:r>
      <w:r>
        <w:t xml:space="preserve">Die Sicht des Bearbeiters ist komplett unabhängig von der Sicht des Kameraobjektes. So kann durch die Szene navigiert werden, ohne Einfluss auf die eigentlich Kamera, aus deren Sicht der Anwender später die Szene sieht, zu nehmen. </w:t>
      </w:r>
      <w:r w:rsidR="00C90168">
        <w:t>Z</w:t>
      </w:r>
      <w:r>
        <w:t>udem werden einige Menüs zur Manipulation der Szene angezeigt. Darunter eine</w:t>
      </w:r>
      <w:r w:rsidR="00C90168">
        <w:t xml:space="preserve"> Baumstruktur mit bereits enthaltenen Objekt</w:t>
      </w:r>
      <w:r>
        <w:t>en</w:t>
      </w:r>
      <w:r w:rsidR="00C90168">
        <w:t xml:space="preserve">. </w:t>
      </w:r>
      <w:r>
        <w:t>Diese sind in</w:t>
      </w:r>
      <w:r w:rsidR="00C90168">
        <w:t xml:space="preserve"> der Standard-Szene eine Kamera und eine Lampe. Durch den Editor können dann nach </w:t>
      </w:r>
      <w:r>
        <w:t>Belieben</w:t>
      </w:r>
      <w:r w:rsidR="00C90168">
        <w:t xml:space="preserve"> verschiedenste andere Objekte in die Szene hinzugefügt werden. Auch komplett neue Szenen können erstellt werden.</w:t>
      </w:r>
      <w:r>
        <w:t xml:space="preserve"> Objekte könne in der Sicht des Bearbeiters mit der Maus skaliert, verschoben und gedreht werden. </w:t>
      </w:r>
      <w:r w:rsidR="00C90168">
        <w:t xml:space="preserve">Zudem verfügt der </w:t>
      </w:r>
      <w:proofErr w:type="spellStart"/>
      <w:r w:rsidR="00C90168">
        <w:t>Unity</w:t>
      </w:r>
      <w:proofErr w:type="spellEnd"/>
      <w:r w:rsidR="00C90168">
        <w:t xml:space="preserve">-Editor über einen </w:t>
      </w:r>
      <w:proofErr w:type="spellStart"/>
      <w:r w:rsidR="00C90168">
        <w:t>Assetstore</w:t>
      </w:r>
      <w:proofErr w:type="spellEnd"/>
      <w:r w:rsidR="00C90168">
        <w:t xml:space="preserve">, über den andere, aufwändigere, Objekte, eventuell auch mit Animationen oder Lichtern, heruntergeladen und importiert werden können. </w:t>
      </w:r>
    </w:p>
    <w:p w:rsidR="00A26DB8" w:rsidRDefault="00C90168" w:rsidP="00C90168">
      <w:pPr>
        <w:rPr>
          <w:rFonts w:eastAsiaTheme="majorEastAsia" w:cs="Arial"/>
          <w:sz w:val="32"/>
          <w:szCs w:val="26"/>
        </w:rPr>
      </w:pPr>
      <w:r>
        <w:t xml:space="preserve">Für die Entwicklung einer VR Anwendung für die HTC Vive muss aus dem </w:t>
      </w:r>
      <w:proofErr w:type="spellStart"/>
      <w:r>
        <w:t>Assetstore</w:t>
      </w:r>
      <w:proofErr w:type="spellEnd"/>
      <w:r>
        <w:t xml:space="preserve"> das </w:t>
      </w:r>
      <w:proofErr w:type="spellStart"/>
      <w:r>
        <w:t>SteamVR</w:t>
      </w:r>
      <w:proofErr w:type="spellEnd"/>
      <w:r>
        <w:t xml:space="preserve"> Asset heruntergeladen und importiert werden. Dieses enthält unter anderem bereits vorgefertigte Objekte, sogenannte </w:t>
      </w:r>
      <w:proofErr w:type="spellStart"/>
      <w:r>
        <w:t>Prefabs</w:t>
      </w:r>
      <w:proofErr w:type="spellEnd"/>
      <w:r>
        <w:t xml:space="preserve">. Diese </w:t>
      </w:r>
      <w:proofErr w:type="spellStart"/>
      <w:r>
        <w:t>Prefabs</w:t>
      </w:r>
      <w:proofErr w:type="spellEnd"/>
      <w:r>
        <w:t xml:space="preserve"> ändern die Standardkamera zu der der VR-Brille</w:t>
      </w:r>
      <w:r w:rsidR="00DD7797">
        <w:t xml:space="preserve"> und fügen die Objekte für die Controller hinzu</w:t>
      </w:r>
      <w:r>
        <w:t xml:space="preserve">. Auch Skripte zum Tracking </w:t>
      </w:r>
      <w:proofErr w:type="spellStart"/>
      <w:r>
        <w:t>bzw</w:t>
      </w:r>
      <w:proofErr w:type="spellEnd"/>
      <w:r>
        <w:t xml:space="preserve"> der Bewegung der Kamera </w:t>
      </w:r>
      <w:r w:rsidR="00DD7797">
        <w:t xml:space="preserve">sowie der Controller </w:t>
      </w:r>
      <w:r>
        <w:t>in der Szene sind bereits enthalten.</w:t>
      </w:r>
      <w:r w:rsidR="00DD7797">
        <w:t xml:space="preserve"> Lediglich die Einstellung, welche die Hauptkamera repräsentiert muss noch händisch geändert werden.</w:t>
      </w:r>
      <w:r w:rsidR="00A26DB8">
        <w:br w:type="page"/>
      </w:r>
    </w:p>
    <w:p w:rsidR="00D50E20" w:rsidRPr="00D50E20" w:rsidRDefault="00D50E20" w:rsidP="00A26DB8">
      <w:pPr>
        <w:pStyle w:val="berschrift3"/>
      </w:pPr>
      <w:bookmarkStart w:id="114" w:name="_Toc487471640"/>
      <w:bookmarkStart w:id="115" w:name="_Toc487720406"/>
      <w:r w:rsidRPr="00D50E20">
        <w:lastRenderedPageBreak/>
        <w:t>Blender</w:t>
      </w:r>
      <w:bookmarkEnd w:id="114"/>
      <w:bookmarkEnd w:id="115"/>
    </w:p>
    <w:p w:rsidR="00A26DB8" w:rsidRDefault="00C517E0" w:rsidP="00C517E0">
      <w:pPr>
        <w:rPr>
          <w:rFonts w:eastAsiaTheme="majorEastAsia" w:cs="Arial"/>
          <w:sz w:val="32"/>
          <w:szCs w:val="26"/>
        </w:rPr>
      </w:pPr>
      <w:r>
        <w:t xml:space="preserve">Blender ist eine freie 3D-Grafiksuite. Mithilfe dieser Software können Körper modelliert, texturiert und animiert werden. Diese können dann später exportiert werden und in anderen 3D-Programmen verwendet werden. Blender kann jedoch, im Gegensatz zu </w:t>
      </w:r>
      <w:proofErr w:type="spellStart"/>
      <w:r>
        <w:t>Unity</w:t>
      </w:r>
      <w:proofErr w:type="spellEnd"/>
      <w:r>
        <w:t xml:space="preserve"> nicht nur 3D-Dateiformate wie OBJ importieren, sondern auch Dateien, welche aus CAD Systemen stammen. Aus diesem Grund wird Blender im Rahmen dieser Studienarbeit im Hintergrund genutzt. So spricht das Skript, welches zur Umwandlung von STL zu OBJ Dateien verwendet wird, eine Schnittstelle von Blender an, welche eine STL Datei importiert und als OBJ Datei wieder exportiert.</w:t>
      </w:r>
    </w:p>
    <w:p w:rsidR="00D50E20" w:rsidRPr="00D50E20" w:rsidRDefault="00D50E20" w:rsidP="00A26DB8">
      <w:pPr>
        <w:pStyle w:val="berschrift3"/>
      </w:pPr>
      <w:bookmarkStart w:id="116" w:name="_Toc487471641"/>
      <w:bookmarkStart w:id="117" w:name="_Toc487720407"/>
      <w:r w:rsidRPr="00D50E20">
        <w:t>Dateiformate</w:t>
      </w:r>
      <w:bookmarkEnd w:id="116"/>
      <w:bookmarkEnd w:id="117"/>
    </w:p>
    <w:p w:rsidR="00C517E0" w:rsidRDefault="00C517E0" w:rsidP="00C517E0">
      <w:r>
        <w:t>Die unterschiedlichen Dateiformate im Umfeld von Visualisierungen spielen eine große Rolle. So basieren Dateiformate, welche in CAD</w:t>
      </w:r>
      <w:r w:rsidR="0082135B">
        <w:fldChar w:fldCharType="begin"/>
      </w:r>
      <w:r w:rsidR="0082135B">
        <w:instrText xml:space="preserve"> XE "</w:instrText>
      </w:r>
      <w:r w:rsidR="0082135B" w:rsidRPr="00032732">
        <w:instrText>CAD</w:instrText>
      </w:r>
      <w:r w:rsidR="0082135B">
        <w:instrText>" \t "</w:instrText>
      </w:r>
      <w:r w:rsidR="0082135B" w:rsidRPr="00BE372B">
        <w:rPr>
          <w:rFonts w:asciiTheme="minorHAnsi" w:hAnsiTheme="minorHAnsi"/>
          <w:i/>
        </w:rPr>
        <w:instrText xml:space="preserve">Computer </w:instrText>
      </w:r>
      <w:proofErr w:type="spellStart"/>
      <w:r w:rsidR="0082135B" w:rsidRPr="00BE372B">
        <w:rPr>
          <w:rFonts w:asciiTheme="minorHAnsi" w:hAnsiTheme="minorHAnsi"/>
          <w:i/>
        </w:rPr>
        <w:instrText>Aided</w:instrText>
      </w:r>
      <w:proofErr w:type="spellEnd"/>
      <w:r w:rsidR="0082135B" w:rsidRPr="00BE372B">
        <w:rPr>
          <w:rFonts w:asciiTheme="minorHAnsi" w:hAnsiTheme="minorHAnsi"/>
          <w:i/>
        </w:rPr>
        <w:instrText xml:space="preserve"> Design</w:instrText>
      </w:r>
      <w:r w:rsidR="0082135B">
        <w:instrText xml:space="preserve">" </w:instrText>
      </w:r>
      <w:r w:rsidR="0082135B">
        <w:fldChar w:fldCharType="end"/>
      </w:r>
      <w:r>
        <w:t>-Systemen verwendet werden, oft auf der geometrischen Beschaffenheit eines Objektes. Ein Kreis wird so beispielsweise über seinen Mittelpunkt und einen Durchmesser beschrieben. Im Gegensatz dazu sind Formate, welche von Grafikengines verwendet werden fast immer Vertex basiert. Ein Kreis wird hier also durch eine Vielzahl von Vektoren beschrieben. Je höher die Anzahl der Vektoren, desto runder wirkt der Kreis. Im Falle eines CAD-Formates übernimmt die Umrechnung von geometrischen Eigenschaften zu Vektoren das CAD-System.</w:t>
      </w:r>
    </w:p>
    <w:p w:rsidR="008B1D95" w:rsidRDefault="00C517E0" w:rsidP="00C517E0">
      <w:r>
        <w:t xml:space="preserve">Aus diesem Grund müssen zwei Dateiformate für dieses Projekt ausgewählt werden. Zum einen ein Format, welches die Grundlage für die </w:t>
      </w:r>
      <w:r w:rsidR="008B1D95">
        <w:t xml:space="preserve">weiteren Objekte bildet. Zum anderen ein Format, welches von </w:t>
      </w:r>
      <w:proofErr w:type="spellStart"/>
      <w:r w:rsidR="008B1D95">
        <w:t>Unity</w:t>
      </w:r>
      <w:proofErr w:type="spellEnd"/>
      <w:r w:rsidR="008B1D95">
        <w:t xml:space="preserve"> importiert werden kann. </w:t>
      </w:r>
    </w:p>
    <w:p w:rsidR="008B1D95" w:rsidRDefault="008B1D95" w:rsidP="00C517E0">
      <w:r>
        <w:t>Das Format für die Grundlage muss von Catia exportiert werden können, da Catia an der Hochschule als CAD-System eingesetzt wird. In diesem Zuge wurde das STL</w:t>
      </w:r>
      <w:r w:rsidR="0082135B">
        <w:fldChar w:fldCharType="begin"/>
      </w:r>
      <w:r w:rsidR="0082135B">
        <w:instrText xml:space="preserve"> XE "</w:instrText>
      </w:r>
      <w:r w:rsidR="0082135B" w:rsidRPr="00032732">
        <w:instrText>STL</w:instrText>
      </w:r>
      <w:r w:rsidR="0082135B">
        <w:instrText>" \t "</w:instrText>
      </w:r>
      <w:r w:rsidR="0082135B" w:rsidRPr="00BE372B">
        <w:rPr>
          <w:rFonts w:asciiTheme="minorHAnsi" w:hAnsiTheme="minorHAnsi"/>
          <w:i/>
        </w:rPr>
        <w:instrText xml:space="preserve">Standard </w:instrText>
      </w:r>
      <w:proofErr w:type="spellStart"/>
      <w:r w:rsidR="0082135B" w:rsidRPr="00BE372B">
        <w:rPr>
          <w:rFonts w:asciiTheme="minorHAnsi" w:hAnsiTheme="minorHAnsi"/>
          <w:i/>
        </w:rPr>
        <w:instrText>Tesselation</w:instrText>
      </w:r>
      <w:proofErr w:type="spellEnd"/>
      <w:r w:rsidR="0082135B" w:rsidRPr="00BE372B">
        <w:rPr>
          <w:rFonts w:asciiTheme="minorHAnsi" w:hAnsiTheme="minorHAnsi"/>
          <w:i/>
        </w:rPr>
        <w:instrText xml:space="preserve"> Language</w:instrText>
      </w:r>
      <w:r w:rsidR="0082135B">
        <w:instrText xml:space="preserve">" </w:instrText>
      </w:r>
      <w:r w:rsidR="0082135B">
        <w:fldChar w:fldCharType="end"/>
      </w:r>
      <w:r>
        <w:t>-Format ausgewählt. Der Vorteil ist, dass dieses Format Objekte über Dreiecksfacetten beschreibt, ähnlich zu den Vektoren von 3D-Formaten. Der Nachteil jedoch ist, dass gekrümmte Flächen durch die Eigenschaften eines Dreiecks nur angenähert werden können.</w:t>
      </w:r>
    </w:p>
    <w:p w:rsidR="00A26DB8" w:rsidRDefault="008B1D95" w:rsidP="00C517E0">
      <w:pPr>
        <w:rPr>
          <w:rFonts w:eastAsiaTheme="majorEastAsia" w:cs="Arial"/>
          <w:sz w:val="32"/>
          <w:szCs w:val="26"/>
        </w:rPr>
      </w:pPr>
      <w:proofErr w:type="spellStart"/>
      <w:r>
        <w:t>Unity</w:t>
      </w:r>
      <w:proofErr w:type="spellEnd"/>
      <w:r>
        <w:t xml:space="preserve"> könnte zwar nativ verschiedenste CAD-Formate importieren, allerdings nicht dynamisch zur Laufzeit. Aus diesem Grund musste ein Weg gefunden werden, Dateien zur Laufzeit zu importieren. Der einfachste Weg dies zu realisieren ist, die STL-Dateien mit Blender in OBJ</w:t>
      </w:r>
      <w:r w:rsidR="0082135B">
        <w:fldChar w:fldCharType="begin"/>
      </w:r>
      <w:r w:rsidR="0082135B">
        <w:instrText xml:space="preserve"> XE "</w:instrText>
      </w:r>
      <w:r w:rsidR="0082135B" w:rsidRPr="00032732">
        <w:instrText>OBJ</w:instrText>
      </w:r>
      <w:r w:rsidR="0082135B">
        <w:instrText>" \t "</w:instrText>
      </w:r>
      <w:proofErr w:type="spellStart"/>
      <w:r w:rsidR="0082135B" w:rsidRPr="00BE372B">
        <w:rPr>
          <w:rFonts w:asciiTheme="minorHAnsi" w:hAnsiTheme="minorHAnsi"/>
          <w:i/>
        </w:rPr>
        <w:instrText>Wavefront</w:instrText>
      </w:r>
      <w:proofErr w:type="spellEnd"/>
      <w:r w:rsidR="0082135B" w:rsidRPr="00BE372B">
        <w:rPr>
          <w:rFonts w:asciiTheme="minorHAnsi" w:hAnsiTheme="minorHAnsi"/>
          <w:i/>
        </w:rPr>
        <w:instrText xml:space="preserve"> </w:instrText>
      </w:r>
      <w:proofErr w:type="spellStart"/>
      <w:r w:rsidR="0082135B" w:rsidRPr="00BE372B">
        <w:rPr>
          <w:rFonts w:asciiTheme="minorHAnsi" w:hAnsiTheme="minorHAnsi"/>
          <w:i/>
        </w:rPr>
        <w:instrText>Obejct</w:instrText>
      </w:r>
      <w:proofErr w:type="spellEnd"/>
      <w:r w:rsidR="0082135B">
        <w:instrText xml:space="preserve">" </w:instrText>
      </w:r>
      <w:r w:rsidR="0082135B">
        <w:fldChar w:fldCharType="end"/>
      </w:r>
      <w:r>
        <w:t xml:space="preserve">-Dateien zu </w:t>
      </w:r>
      <w:r>
        <w:lastRenderedPageBreak/>
        <w:t xml:space="preserve">konvertieren, da es einige </w:t>
      </w:r>
      <w:proofErr w:type="spellStart"/>
      <w:r>
        <w:t>OBJImporter</w:t>
      </w:r>
      <w:proofErr w:type="spellEnd"/>
      <w:r>
        <w:t xml:space="preserve"> im </w:t>
      </w:r>
      <w:proofErr w:type="spellStart"/>
      <w:r>
        <w:t>Assetstore</w:t>
      </w:r>
      <w:proofErr w:type="spellEnd"/>
      <w:r>
        <w:t xml:space="preserve"> gibt, die versprechen, auch zur Laufzeit laden zu können. Aus diesem Grund wurde das zweite Dateiformat auf OBJ festgelegt.</w:t>
      </w:r>
    </w:p>
    <w:p w:rsidR="00D50E20" w:rsidRDefault="00D50E20" w:rsidP="00A26DB8">
      <w:pPr>
        <w:pStyle w:val="berschrift3"/>
      </w:pPr>
      <w:bookmarkStart w:id="118" w:name="_Ref487186849"/>
      <w:bookmarkStart w:id="119" w:name="_Ref487186854"/>
      <w:bookmarkStart w:id="120" w:name="_Toc487471642"/>
      <w:bookmarkStart w:id="121" w:name="_Toc487720408"/>
      <w:proofErr w:type="spellStart"/>
      <w:r w:rsidRPr="00D50E20">
        <w:t>SteamVR</w:t>
      </w:r>
      <w:bookmarkEnd w:id="118"/>
      <w:bookmarkEnd w:id="119"/>
      <w:bookmarkEnd w:id="120"/>
      <w:bookmarkEnd w:id="121"/>
      <w:proofErr w:type="spellEnd"/>
    </w:p>
    <w:p w:rsidR="003E403A" w:rsidRDefault="003E403A" w:rsidP="003E403A">
      <w:r>
        <w:t xml:space="preserve">Mit </w:t>
      </w:r>
      <w:proofErr w:type="spellStart"/>
      <w:r>
        <w:t>Steam</w:t>
      </w:r>
      <w:proofErr w:type="spellEnd"/>
      <w:r>
        <w:t xml:space="preserve"> hat sich HTC einen starken Partner an ihre Seite geholt. Dieser bietet mit </w:t>
      </w:r>
      <w:proofErr w:type="spellStart"/>
      <w:r>
        <w:t>SteamVR</w:t>
      </w:r>
      <w:proofErr w:type="spellEnd"/>
      <w:r>
        <w:t xml:space="preserve"> eine der zwei von der HTC </w:t>
      </w:r>
      <w:proofErr w:type="gramStart"/>
      <w:r>
        <w:t>Vive</w:t>
      </w:r>
      <w:proofErr w:type="gramEnd"/>
      <w:r>
        <w:t xml:space="preserve"> unterstützten Softwareschnittstellen an. </w:t>
      </w:r>
      <w:proofErr w:type="spellStart"/>
      <w:r>
        <w:t>SteamVR</w:t>
      </w:r>
      <w:proofErr w:type="spellEnd"/>
      <w:r>
        <w:t xml:space="preserve"> bildet die Schnittstelle vom Entwickler zur HTC Vive. So </w:t>
      </w:r>
      <w:proofErr w:type="spellStart"/>
      <w:r>
        <w:t>könen</w:t>
      </w:r>
      <w:proofErr w:type="spellEnd"/>
      <w:r>
        <w:t xml:space="preserve"> über diese Schnittstelle alle erdenklichen Parameter und Zustände der VR-Brille abgerufen werden. Beispielsweise können die Koordinaten der Brille im Raum abgefragt, oder einzelne Funktionen gesteuert werden. </w:t>
      </w:r>
      <w:proofErr w:type="spellStart"/>
      <w:r>
        <w:t>SteamVR</w:t>
      </w:r>
      <w:proofErr w:type="spellEnd"/>
      <w:r>
        <w:t xml:space="preserve"> ist jedoch nicht nur eine Softwareschnittstelle. Vielmehr bietet es ein Forum mit einer breiten Wissensbasis zur Spieleentwicklung an sich und ein privates Unterforum für die Entwickler der HTC Vive.</w:t>
      </w:r>
    </w:p>
    <w:p w:rsidR="003E403A" w:rsidRDefault="003E403A" w:rsidP="003E403A">
      <w:r>
        <w:t xml:space="preserve">Zur Nutzung der HTC Vive muss das </w:t>
      </w:r>
      <w:proofErr w:type="spellStart"/>
      <w:r>
        <w:t>SteamVR</w:t>
      </w:r>
      <w:proofErr w:type="spellEnd"/>
      <w:r>
        <w:t xml:space="preserve"> </w:t>
      </w:r>
      <w:proofErr w:type="spellStart"/>
      <w:r>
        <w:t>Plugin</w:t>
      </w:r>
      <w:proofErr w:type="spellEnd"/>
      <w:r>
        <w:t xml:space="preserve"> für </w:t>
      </w:r>
      <w:proofErr w:type="spellStart"/>
      <w:r>
        <w:t>Steam</w:t>
      </w:r>
      <w:proofErr w:type="spellEnd"/>
      <w:r>
        <w:t xml:space="preserve"> heruntergeladen und installiert werden. Dieses definiert dann über ein Tutorial die Größe des Raumes und dessen Ausrichtung. Auch Einstellungen, ob der Nutzer im Raum mit Hilfe der </w:t>
      </w:r>
      <w:proofErr w:type="spellStart"/>
      <w:r>
        <w:t>Lightboxen</w:t>
      </w:r>
      <w:proofErr w:type="spellEnd"/>
      <w:r>
        <w:t xml:space="preserve"> </w:t>
      </w:r>
      <w:proofErr w:type="spellStart"/>
      <w:r>
        <w:t>getrackt</w:t>
      </w:r>
      <w:proofErr w:type="spellEnd"/>
      <w:r>
        <w:t xml:space="preserve"> werden kann oder ob nur stationäre Bewegungen möglich sind werden hier festgelegt.</w:t>
      </w:r>
    </w:p>
    <w:p w:rsidR="003E403A" w:rsidRDefault="003E403A" w:rsidP="003E403A">
      <w:r>
        <w:t xml:space="preserve">Zudem bietet </w:t>
      </w:r>
      <w:proofErr w:type="spellStart"/>
      <w:r>
        <w:t>SteamVR</w:t>
      </w:r>
      <w:proofErr w:type="spellEnd"/>
      <w:r>
        <w:t xml:space="preserve"> eine Art Desktop für den virtuellen Raum. Dieser „Home </w:t>
      </w:r>
      <w:proofErr w:type="spellStart"/>
      <w:r>
        <w:t>room</w:t>
      </w:r>
      <w:proofErr w:type="spellEnd"/>
      <w:r>
        <w:t>“ ist vom Nutzer anpassbar und ermöglicht ihm, Anwendungen direkt in der virtuellen Realität zu starten, ohne ständig die VR-Brille an bzw. ausziehen zu müssen.</w:t>
      </w:r>
    </w:p>
    <w:p w:rsidR="00934A94" w:rsidRDefault="00934A94">
      <w:pPr>
        <w:spacing w:line="259" w:lineRule="auto"/>
        <w:rPr>
          <w:rFonts w:eastAsiaTheme="majorEastAsia" w:cs="Arial"/>
          <w:sz w:val="32"/>
          <w:szCs w:val="26"/>
        </w:rPr>
      </w:pPr>
      <w:r>
        <w:br w:type="page"/>
      </w:r>
    </w:p>
    <w:p w:rsidR="00A26DB8" w:rsidRDefault="00934A94" w:rsidP="00A26DB8">
      <w:pPr>
        <w:pStyle w:val="berschrift2"/>
      </w:pPr>
      <w:bookmarkStart w:id="122" w:name="_Toc487471643"/>
      <w:bookmarkStart w:id="123" w:name="_Toc487720409"/>
      <w:r>
        <w:lastRenderedPageBreak/>
        <w:t>Demonstrationsfähige Szene</w:t>
      </w:r>
      <w:bookmarkEnd w:id="122"/>
      <w:bookmarkEnd w:id="123"/>
    </w:p>
    <w:p w:rsidR="00934A94" w:rsidRDefault="00934A94" w:rsidP="00934A94">
      <w:pPr>
        <w:pStyle w:val="berschrift3"/>
      </w:pPr>
      <w:bookmarkStart w:id="124" w:name="_Toc487471644"/>
      <w:bookmarkStart w:id="125" w:name="_Toc487720410"/>
      <w:r>
        <w:t>Anforderungen</w:t>
      </w:r>
      <w:bookmarkEnd w:id="124"/>
      <w:bookmarkEnd w:id="125"/>
    </w:p>
    <w:p w:rsidR="003E403A" w:rsidRDefault="003E403A" w:rsidP="003E403A">
      <w:r>
        <w:t>Um die Nutzung für andere Projekte zu ermöglichen, soll eine Beispielszene erstellt werden in der die Möglichkeiten der VR Lösung demonstriert werden. Im Hinblick auf eine Kooperation mit dem GFR</w:t>
      </w:r>
      <w:r w:rsidR="0082135B">
        <w:fldChar w:fldCharType="begin"/>
      </w:r>
      <w:r w:rsidR="0082135B">
        <w:instrText xml:space="preserve"> XE "</w:instrText>
      </w:r>
      <w:r w:rsidR="0082135B" w:rsidRPr="00032732">
        <w:instrText>GFR</w:instrText>
      </w:r>
      <w:r w:rsidR="0082135B">
        <w:instrText>" \t "</w:instrText>
      </w:r>
      <w:r w:rsidR="0082135B" w:rsidRPr="00BE372B">
        <w:rPr>
          <w:rFonts w:asciiTheme="minorHAnsi" w:hAnsiTheme="minorHAnsi"/>
          <w:i/>
        </w:rPr>
        <w:instrText xml:space="preserve">Global </w:instrText>
      </w:r>
      <w:proofErr w:type="spellStart"/>
      <w:r w:rsidR="0082135B" w:rsidRPr="00BE372B">
        <w:rPr>
          <w:rFonts w:asciiTheme="minorHAnsi" w:hAnsiTheme="minorHAnsi"/>
          <w:i/>
        </w:rPr>
        <w:instrText>Formula</w:instrText>
      </w:r>
      <w:proofErr w:type="spellEnd"/>
      <w:r w:rsidR="0082135B" w:rsidRPr="00BE372B">
        <w:rPr>
          <w:rFonts w:asciiTheme="minorHAnsi" w:hAnsiTheme="minorHAnsi"/>
          <w:i/>
        </w:rPr>
        <w:instrText xml:space="preserve"> Racing</w:instrText>
      </w:r>
      <w:r w:rsidR="0082135B">
        <w:instrText xml:space="preserve">" </w:instrText>
      </w:r>
      <w:r w:rsidR="0082135B">
        <w:fldChar w:fldCharType="end"/>
      </w:r>
      <w:r>
        <w:t xml:space="preserve"> Team soll ermöglicht werden, dass Objekte in die Szene geladen werden können, welche zu vor aus der CAD Software Catia exportiert wurden. Diese sollen in der Szene selbst bewegt und skaliert werden können. Da in der Szene noch andere Objekte existieren könnten, und sich diese, um die Immersion zu erhöhen, realistisch verhalten sollen, ist es notwendig, dass alle Objekte in der Szene miteinander interagieren. Darunter ist zu verstehen, dass Gegenstände einen festen Körper haben sich nicht durch andere hindurch bewegen können. Auch eine vereinfachte Form eines physikalischen Modells ist wünschenswert.</w:t>
      </w:r>
    </w:p>
    <w:p w:rsidR="003E403A" w:rsidRDefault="003E403A" w:rsidP="003E403A">
      <w:r>
        <w:t>An den Grundgedanken einer Kooperation mit dem GFR Team anknüpfend ist davon auszugehen, dass sich die Modelle im Laufe der Zeit ändern und nicht fest in die Szene integriert werden können. Aus diesem Grund wurde die Möglichkeit gefordert, Objekte dynamisch zur Laufzeit aus einem zu definierenden Speicherort laden zu können.</w:t>
      </w:r>
    </w:p>
    <w:p w:rsidR="003E403A" w:rsidRDefault="003E403A" w:rsidP="003E403A">
      <w:r>
        <w:t>Insgesamt sollte die fertige Szene möglichst einfach gestartet werden können, um schnelle Präsentationen zu ermöglichen.</w:t>
      </w:r>
    </w:p>
    <w:p w:rsidR="003E403A" w:rsidRDefault="003E403A">
      <w:pPr>
        <w:spacing w:line="259" w:lineRule="auto"/>
        <w:rPr>
          <w:rFonts w:eastAsiaTheme="majorEastAsia" w:cs="Arial"/>
          <w:sz w:val="28"/>
          <w:szCs w:val="24"/>
        </w:rPr>
      </w:pPr>
      <w:r>
        <w:br w:type="page"/>
      </w:r>
    </w:p>
    <w:p w:rsidR="00B67B3D" w:rsidRDefault="00B67B3D" w:rsidP="00B67B3D">
      <w:pPr>
        <w:pStyle w:val="berschrift3"/>
      </w:pPr>
      <w:bookmarkStart w:id="126" w:name="_Toc487720411"/>
      <w:r>
        <w:lastRenderedPageBreak/>
        <w:t>Umwandlung der Dateien</w:t>
      </w:r>
      <w:bookmarkEnd w:id="126"/>
    </w:p>
    <w:p w:rsidR="00B67B3D" w:rsidRDefault="00B67B3D" w:rsidP="00B67B3D">
      <w:r>
        <w:t>Wie bereits in den Grundlagen erwähnt, wird zum Umwandeln der STL-Dateien aus Catia Blender verwendet. Blender hat die Eigenschaft, dass es sowohl CAD-Dateien, als auch 3D-Dateien lesen kann. Somit kann eine CAD-Datei, in diesem Fall eine STL-Datei importiert werden, und als OBJ-Datei wieder exportiert. Da es äußerst mühselig wäre, jede Datei von Hand in Blender zu importieren und umgewandelt wieder zu exportieren,</w:t>
      </w:r>
      <w:r w:rsidR="00B70D00">
        <w:t xml:space="preserve"> wurde die </w:t>
      </w:r>
      <w:r w:rsidR="00643783">
        <w:t>Python Schnittstelle</w:t>
      </w:r>
      <w:r w:rsidR="00B70D00">
        <w:t xml:space="preserve"> von Blender genutzt. Über ein Python Skript können verschiedene Komponenten von Blender im Hintergrund aufgerufen werden</w:t>
      </w:r>
      <w:r w:rsidR="00643783">
        <w:t xml:space="preserve">. Im Skript zur Umwandlung von STL-Dateien zu OBJ-Dateien werden zwei verschiedene Schnittstellen von Blender verwendet. Zum Importieren der STL-Datei wird die </w:t>
      </w:r>
      <w:proofErr w:type="spellStart"/>
      <w:r w:rsidR="00643783">
        <w:rPr>
          <w:i/>
        </w:rPr>
        <w:t>stl</w:t>
      </w:r>
      <w:proofErr w:type="spellEnd"/>
      <w:r w:rsidR="00643783">
        <w:rPr>
          <w:i/>
        </w:rPr>
        <w:t xml:space="preserve"> </w:t>
      </w:r>
      <w:r w:rsidR="00643783">
        <w:t xml:space="preserve">Funktion der </w:t>
      </w:r>
      <w:proofErr w:type="spellStart"/>
      <w:r w:rsidR="00643783" w:rsidRPr="00643783">
        <w:rPr>
          <w:i/>
        </w:rPr>
        <w:t>import_mesh</w:t>
      </w:r>
      <w:proofErr w:type="spellEnd"/>
      <w:r w:rsidR="00643783">
        <w:t xml:space="preserve"> Schnittstelle, welcher der Dateipfad der STL-Datei übergeben wird, verwendet. Diese Funktion lädt, wie es der Name bereits sagt, ein </w:t>
      </w:r>
      <w:proofErr w:type="spellStart"/>
      <w:r w:rsidR="00643783">
        <w:t>Mesh</w:t>
      </w:r>
      <w:proofErr w:type="spellEnd"/>
      <w:r w:rsidR="00643783">
        <w:t xml:space="preserve">, in diesem Fall aus einer STL-Datei. Zum Exportieren der Szene als OBJ-Datei wird die Funktion </w:t>
      </w:r>
      <w:proofErr w:type="spellStart"/>
      <w:r w:rsidR="00643783">
        <w:rPr>
          <w:i/>
        </w:rPr>
        <w:t>obj</w:t>
      </w:r>
      <w:proofErr w:type="spellEnd"/>
      <w:r w:rsidR="00643783">
        <w:t xml:space="preserve"> der </w:t>
      </w:r>
      <w:proofErr w:type="spellStart"/>
      <w:r w:rsidR="00643783">
        <w:rPr>
          <w:i/>
        </w:rPr>
        <w:t>export_scene</w:t>
      </w:r>
      <w:proofErr w:type="spellEnd"/>
      <w:r w:rsidR="00643783">
        <w:t xml:space="preserve"> Schnittstelle verwendet. Diese Exportiert die Szene in eine OBJ-Datei, welche im übergebenen Dateipfad erstellt wird. </w:t>
      </w:r>
    </w:p>
    <w:p w:rsidR="00643783" w:rsidRDefault="00643783" w:rsidP="00B67B3D">
      <w:r>
        <w:t xml:space="preserve">Um die Verwendung des Python Skripts so komfortabel und einfach wie möglich zu gestalten, wurde ein weiteres Skript erstellt. In diesem Batch-Skript werden die Dateinamen der STL-Datei, sowie der gewünschten OBJ-Datei abgefragt. Im Anschluss daran wird im Unterordner </w:t>
      </w:r>
      <w:proofErr w:type="spellStart"/>
      <w:r>
        <w:t>OBJFiles</w:t>
      </w:r>
      <w:proofErr w:type="spellEnd"/>
      <w:r>
        <w:t xml:space="preserve"> ein Ordner mit dem Namen der OBJ-Datei angelegt. Hier werden die von Blender erstellten OBJ-Datei, sowie die dazugehörige MTL</w:t>
      </w:r>
      <w:r w:rsidR="0082135B">
        <w:fldChar w:fldCharType="begin"/>
      </w:r>
      <w:r w:rsidR="0082135B">
        <w:instrText xml:space="preserve"> XE "</w:instrText>
      </w:r>
      <w:r w:rsidR="0082135B" w:rsidRPr="00032732">
        <w:instrText>MTL</w:instrText>
      </w:r>
      <w:r w:rsidR="0082135B">
        <w:instrText>" \t "</w:instrText>
      </w:r>
      <w:r w:rsidR="0082135B" w:rsidRPr="00BE372B">
        <w:rPr>
          <w:rFonts w:asciiTheme="minorHAnsi" w:hAnsiTheme="minorHAnsi"/>
          <w:i/>
        </w:rPr>
        <w:instrText>Material Template Library</w:instrText>
      </w:r>
      <w:r w:rsidR="0082135B">
        <w:instrText xml:space="preserve">" </w:instrText>
      </w:r>
      <w:r w:rsidR="0082135B">
        <w:fldChar w:fldCharType="end"/>
      </w:r>
      <w:r>
        <w:t>-Datei abgelegt.</w:t>
      </w:r>
    </w:p>
    <w:p w:rsidR="00643783" w:rsidRPr="00643783" w:rsidRDefault="00643783" w:rsidP="00B67B3D">
      <w:r>
        <w:t xml:space="preserve">Die Skripte und auch OBJ-Dateien befinden sich im </w:t>
      </w:r>
      <w:proofErr w:type="spellStart"/>
      <w:r>
        <w:t>Dateiconverter</w:t>
      </w:r>
      <w:proofErr w:type="spellEnd"/>
      <w:r>
        <w:t xml:space="preserve"> Ordner des Projektes. </w:t>
      </w:r>
      <w:r w:rsidR="00655FB8">
        <w:t>Zudem ist eine ReadMe</w:t>
      </w:r>
      <w:r>
        <w:t xml:space="preserve">.txt beigelegt, welche die </w:t>
      </w:r>
      <w:proofErr w:type="spellStart"/>
      <w:r>
        <w:t>Vorraussetzungen</w:t>
      </w:r>
      <w:proofErr w:type="spellEnd"/>
      <w:r>
        <w:t xml:space="preserve"> der Skripte und die Anwendung erklärt.</w:t>
      </w:r>
    </w:p>
    <w:p w:rsidR="00F418F1" w:rsidRDefault="00F418F1">
      <w:pPr>
        <w:spacing w:line="259" w:lineRule="auto"/>
        <w:rPr>
          <w:rFonts w:eastAsiaTheme="majorEastAsia" w:cs="Arial"/>
          <w:sz w:val="28"/>
          <w:szCs w:val="24"/>
        </w:rPr>
      </w:pPr>
      <w:r>
        <w:br w:type="page"/>
      </w:r>
    </w:p>
    <w:p w:rsidR="00B67B3D" w:rsidRPr="00B67B3D" w:rsidRDefault="00B67B3D" w:rsidP="00B67B3D">
      <w:pPr>
        <w:pStyle w:val="berschrift3"/>
      </w:pPr>
      <w:bookmarkStart w:id="127" w:name="_Toc487720412"/>
      <w:r>
        <w:lastRenderedPageBreak/>
        <w:t>Laden von Modellen</w:t>
      </w:r>
      <w:bookmarkEnd w:id="127"/>
    </w:p>
    <w:p w:rsidR="00A25F5C" w:rsidRDefault="00A25F5C" w:rsidP="00A25F5C">
      <w:pPr>
        <w:pStyle w:val="berschrift4"/>
      </w:pPr>
      <w:proofErr w:type="spellStart"/>
      <w:r>
        <w:t>Unity</w:t>
      </w:r>
      <w:proofErr w:type="spellEnd"/>
      <w:r>
        <w:t>-Unterstützung</w:t>
      </w:r>
    </w:p>
    <w:p w:rsidR="00655FB8" w:rsidRPr="00655FB8" w:rsidRDefault="00F418F1" w:rsidP="00F418F1">
      <w:proofErr w:type="spellStart"/>
      <w:r>
        <w:t>Unity</w:t>
      </w:r>
      <w:proofErr w:type="spellEnd"/>
      <w:r>
        <w:t xml:space="preserve"> bietet bereits nativ die Möglichkeit, Objekte zur Laufzeit nachzuladen. Dieser </w:t>
      </w:r>
      <w:r w:rsidR="00655FB8">
        <w:t xml:space="preserve">Ansatz, die von </w:t>
      </w:r>
      <w:proofErr w:type="spellStart"/>
      <w:r w:rsidR="00655FB8">
        <w:t>Unity</w:t>
      </w:r>
      <w:proofErr w:type="spellEnd"/>
      <w:r w:rsidR="00655FB8">
        <w:t xml:space="preserve"> unterstützten Methoden zum Laden von Modellen zur Laufzeit zu verwenden, wurde leider schnell verworfen. Das Problem hierbei ist, dass </w:t>
      </w:r>
      <w:proofErr w:type="spellStart"/>
      <w:r w:rsidR="00655FB8">
        <w:t>Unity</w:t>
      </w:r>
      <w:proofErr w:type="spellEnd"/>
      <w:r w:rsidR="00655FB8">
        <w:t xml:space="preserve"> nur Dateien zur Laufzeit laden kann, welche bereits im Vorfeld bekannt sind. Diese müssen in einem Verzeichnis mit dem Namen </w:t>
      </w:r>
      <w:r>
        <w:t>„</w:t>
      </w:r>
      <w:proofErr w:type="spellStart"/>
      <w:r>
        <w:t>Ressources</w:t>
      </w:r>
      <w:proofErr w:type="spellEnd"/>
      <w:r>
        <w:t>“</w:t>
      </w:r>
      <w:r w:rsidR="00655FB8">
        <w:t xml:space="preserve"> im Projektordner liegen. Beim Kompilieren des Projektes werden diese Ressourcen dann in eine Datei verpackt, welche der ausführbaren Anwendung beiliegt. Diese Datei weißt eine Baumstruktur auf, welche den Zugriff besch</w:t>
      </w:r>
      <w:r>
        <w:t xml:space="preserve">leunigt. Aus dieser Datei können nun beliebig Modelle zur Laufzeit nachgeladen werden. Da die Anforderung allerdings vorschreibt, dass Modelle dynamisch zur Laufzeit geladen werden sollen, ist diese Lösung nicht geeignet. Dynamisch heißt in diesem Fall, dass die Modelle in OBJ-Format von der ausführbaren Anwendung geladen werden können. Mit der von </w:t>
      </w:r>
      <w:proofErr w:type="spellStart"/>
      <w:r>
        <w:t>Unity</w:t>
      </w:r>
      <w:proofErr w:type="spellEnd"/>
      <w:r>
        <w:t xml:space="preserve"> angebotenen Lösung müsste jedes Mal, wenn sich die OBJ-Dateien ändern, das gesamte Projekt neu kompiliert werden.</w:t>
      </w:r>
    </w:p>
    <w:p w:rsidR="00934A94" w:rsidRPr="003C5EA6" w:rsidRDefault="00A25F5C" w:rsidP="00B67B3D">
      <w:pPr>
        <w:pStyle w:val="berschrift4"/>
      </w:pPr>
      <w:r>
        <w:t>Third-Party Bibliotheken</w:t>
      </w:r>
    </w:p>
    <w:p w:rsidR="005D3BC2" w:rsidRDefault="005D3BC2" w:rsidP="005D3BC2">
      <w:r>
        <w:t xml:space="preserve">Da </w:t>
      </w:r>
      <w:proofErr w:type="spellStart"/>
      <w:r>
        <w:t>Unity</w:t>
      </w:r>
      <w:proofErr w:type="spellEnd"/>
      <w:r>
        <w:t xml:space="preserve"> keine eigene verwendbare Lösung zum Laden von Objekten zur Laufzeit anbietet, muss auf Bibliotheken von Drittanbietern zurückgegriffen werden. Hierzu wurden zwei verschiedene Lösungswege verfolgt. Zum einen wurde eine von einem Mitglied der Community veröffentliche Klasse verwendet</w:t>
      </w:r>
      <w:r>
        <w:rPr>
          <w:rStyle w:val="Funotenzeichen"/>
        </w:rPr>
        <w:footnoteReference w:id="11"/>
      </w:r>
      <w:r>
        <w:t xml:space="preserve">.Die von </w:t>
      </w:r>
      <w:proofErr w:type="spellStart"/>
      <w:r w:rsidRPr="005D3BC2">
        <w:rPr>
          <w:i/>
        </w:rPr>
        <w:t>el</w:t>
      </w:r>
      <w:proofErr w:type="spellEnd"/>
      <w:r w:rsidRPr="005D3BC2">
        <w:rPr>
          <w:i/>
        </w:rPr>
        <w:t xml:space="preserve"> </w:t>
      </w:r>
      <w:proofErr w:type="spellStart"/>
      <w:r w:rsidRPr="005D3BC2">
        <w:rPr>
          <w:i/>
        </w:rPr>
        <w:t>anónimo</w:t>
      </w:r>
      <w:proofErr w:type="spellEnd"/>
      <w:r>
        <w:rPr>
          <w:i/>
        </w:rPr>
        <w:t xml:space="preserve"> </w:t>
      </w:r>
      <w:r>
        <w:t xml:space="preserve">veröffentlichte Klasse </w:t>
      </w:r>
      <w:proofErr w:type="spellStart"/>
      <w:r w:rsidRPr="005D3BC2">
        <w:rPr>
          <w:i/>
        </w:rPr>
        <w:t>ObjImporter</w:t>
      </w:r>
      <w:proofErr w:type="spellEnd"/>
      <w:r>
        <w:t xml:space="preserve"> ermöglicht es, OBJ-Dateien zur Laufzeit zu laden. Allerdings können, bedingt durch die von </w:t>
      </w:r>
      <w:proofErr w:type="spellStart"/>
      <w:r>
        <w:t>Unity</w:t>
      </w:r>
      <w:proofErr w:type="spellEnd"/>
      <w:r>
        <w:t xml:space="preserve"> auf ca. 65.000 limitierte Anzahl von Vertices pro Objekt, nur bestimmte Objekte geladen werden. Sollten die Objekte in den OBJ-Dateien größer als das Limit sein, können diese nicht geladen werden. Aus diesem Grund wurde ein Modul aus dem </w:t>
      </w:r>
      <w:proofErr w:type="spellStart"/>
      <w:r>
        <w:t>Assetstore</w:t>
      </w:r>
      <w:proofErr w:type="spellEnd"/>
      <w:r>
        <w:t xml:space="preserve"> getestet. Der </w:t>
      </w:r>
      <w:proofErr w:type="spellStart"/>
      <w:r w:rsidRPr="005D3BC2">
        <w:rPr>
          <w:i/>
        </w:rPr>
        <w:t>Runtime</w:t>
      </w:r>
      <w:proofErr w:type="spellEnd"/>
      <w:r w:rsidRPr="005D3BC2">
        <w:rPr>
          <w:i/>
        </w:rPr>
        <w:t xml:space="preserve"> OBJ </w:t>
      </w:r>
      <w:proofErr w:type="spellStart"/>
      <w:r w:rsidRPr="005D3BC2">
        <w:rPr>
          <w:i/>
        </w:rPr>
        <w:t>Loader</w:t>
      </w:r>
      <w:proofErr w:type="spellEnd"/>
      <w:r>
        <w:rPr>
          <w:rStyle w:val="Funotenzeichen"/>
        </w:rPr>
        <w:footnoteReference w:id="12"/>
      </w:r>
      <w:r>
        <w:t xml:space="preserve"> von „aaro4130“ ermöglicht auch das Laden von sehr großen Objekten. Zwar dauert dies eine Weile, aber, </w:t>
      </w:r>
      <w:r w:rsidR="000C42F7">
        <w:t>vorausgesetzt</w:t>
      </w:r>
      <w:r>
        <w:t xml:space="preserve"> die Datei weißt keine Fehler aus, das Objekt wird korrekt geladen. </w:t>
      </w:r>
      <w:r w:rsidR="000C42F7">
        <w:t xml:space="preserve">Hierbei werden viele kleine Objekte erstellt, welche später in einem leeren Objekt zum eigentlichen Modell wieder zusammengefügt werden. </w:t>
      </w:r>
      <w:r>
        <w:t xml:space="preserve">Leider hat auch dieser Lösungsweg eine Schattenseite. So kann dieses </w:t>
      </w:r>
      <w:r>
        <w:lastRenderedPageBreak/>
        <w:t>Modul zwar problemlos Objekte laden, solange es im Editor ausgeführt wird, allerdings funktioniert dies nichtmehr, sobald das Projekt kompiliert wurde. Der ausgegebene Fehler konnte leider nichtmehr im zeitlichen Rahmen der Studienarbeit behoben werden.</w:t>
      </w:r>
    </w:p>
    <w:p w:rsidR="003E403A" w:rsidRDefault="005D3BC2" w:rsidP="005D3BC2">
      <w:pPr>
        <w:rPr>
          <w:rFonts w:eastAsiaTheme="majorEastAsia" w:cs="Arial"/>
          <w:sz w:val="28"/>
          <w:szCs w:val="24"/>
        </w:rPr>
      </w:pPr>
      <w:r>
        <w:t xml:space="preserve">Aus diesen Gründen existieren zum Zeitpunkt der Abgabe zwei verschiedene Versionen des Projektes. Zum einen mit dem </w:t>
      </w:r>
      <w:proofErr w:type="spellStart"/>
      <w:r w:rsidRPr="005D3BC2">
        <w:rPr>
          <w:i/>
        </w:rPr>
        <w:t>ObjImporter</w:t>
      </w:r>
      <w:proofErr w:type="spellEnd"/>
      <w:r>
        <w:t xml:space="preserve"> von </w:t>
      </w:r>
      <w:proofErr w:type="spellStart"/>
      <w:r>
        <w:rPr>
          <w:i/>
        </w:rPr>
        <w:t>el</w:t>
      </w:r>
      <w:proofErr w:type="spellEnd"/>
      <w:r>
        <w:rPr>
          <w:i/>
        </w:rPr>
        <w:t xml:space="preserve"> </w:t>
      </w:r>
      <w:proofErr w:type="spellStart"/>
      <w:r>
        <w:rPr>
          <w:i/>
        </w:rPr>
        <w:t>anónimo</w:t>
      </w:r>
      <w:proofErr w:type="spellEnd"/>
      <w:r>
        <w:t xml:space="preserve">, welcher allerdings keine großen Objekte laden kann, und zum anderen die Version mit dem </w:t>
      </w:r>
      <w:proofErr w:type="spellStart"/>
      <w:r>
        <w:rPr>
          <w:i/>
        </w:rPr>
        <w:t>Runtime</w:t>
      </w:r>
      <w:proofErr w:type="spellEnd"/>
      <w:r>
        <w:rPr>
          <w:i/>
        </w:rPr>
        <w:t xml:space="preserve"> OBJ </w:t>
      </w:r>
      <w:proofErr w:type="spellStart"/>
      <w:r>
        <w:rPr>
          <w:i/>
        </w:rPr>
        <w:t>Loader</w:t>
      </w:r>
      <w:proofErr w:type="spellEnd"/>
      <w:r>
        <w:rPr>
          <w:i/>
        </w:rPr>
        <w:t xml:space="preserve"> </w:t>
      </w:r>
      <w:r>
        <w:t xml:space="preserve"> von </w:t>
      </w:r>
      <w:r>
        <w:rPr>
          <w:i/>
        </w:rPr>
        <w:t>aaro4130</w:t>
      </w:r>
      <w:r>
        <w:t>. Welcher der beiden Lösungsansätze in Zukunft weiter verfolgt wird, hängt von den Studierenden hab, welche diese Studienarbeit übernehmen.</w:t>
      </w:r>
    </w:p>
    <w:p w:rsidR="00934A94" w:rsidRDefault="00934A94" w:rsidP="00934A94">
      <w:pPr>
        <w:pStyle w:val="berschrift3"/>
      </w:pPr>
      <w:bookmarkStart w:id="128" w:name="_Toc487471646"/>
      <w:bookmarkStart w:id="129" w:name="_Toc487720413"/>
      <w:r>
        <w:t>Interaktion</w:t>
      </w:r>
      <w:bookmarkEnd w:id="128"/>
      <w:bookmarkEnd w:id="129"/>
    </w:p>
    <w:p w:rsidR="00C52DB7" w:rsidRDefault="00C52DB7" w:rsidP="00C52DB7">
      <w:r>
        <w:t xml:space="preserve">Die Interaktion der Objekte untereinander basiert auf </w:t>
      </w:r>
      <w:r w:rsidR="004969BD">
        <w:t>der</w:t>
      </w:r>
      <w:r>
        <w:t xml:space="preserve"> </w:t>
      </w:r>
      <w:r w:rsidR="004969BD">
        <w:t xml:space="preserve">Standard </w:t>
      </w:r>
      <w:proofErr w:type="spellStart"/>
      <w:r w:rsidR="004969BD">
        <w:t>Physics</w:t>
      </w:r>
      <w:proofErr w:type="spellEnd"/>
      <w:r w:rsidR="004969BD">
        <w:t xml:space="preserve"> Engine</w:t>
      </w:r>
      <w:r>
        <w:t xml:space="preserve"> von </w:t>
      </w:r>
      <w:proofErr w:type="spellStart"/>
      <w:r>
        <w:t>Unity</w:t>
      </w:r>
      <w:proofErr w:type="spellEnd"/>
      <w:r>
        <w:t>.</w:t>
      </w:r>
      <w:r w:rsidR="004969BD">
        <w:t xml:space="preserve"> </w:t>
      </w:r>
      <w:proofErr w:type="spellStart"/>
      <w:r w:rsidR="004969BD">
        <w:t>Unity</w:t>
      </w:r>
      <w:proofErr w:type="spellEnd"/>
      <w:r w:rsidR="004969BD">
        <w:t xml:space="preserve"> berechnet automatisch für alle Objekte, welche einen sogenannten </w:t>
      </w:r>
      <w:proofErr w:type="spellStart"/>
      <w:r w:rsidR="004969BD">
        <w:t>Rigidbody</w:t>
      </w:r>
      <w:proofErr w:type="spellEnd"/>
      <w:r w:rsidR="004969BD">
        <w:t xml:space="preserve"> besitzen, die Schwerkraft und lässt diese so nach unten fallen. Kollisionen mit anderen Objekten kann die Engine </w:t>
      </w:r>
      <w:proofErr w:type="spellStart"/>
      <w:r w:rsidR="004969BD">
        <w:t>ebnfalls</w:t>
      </w:r>
      <w:proofErr w:type="spellEnd"/>
      <w:r w:rsidR="004969BD">
        <w:t xml:space="preserve"> selbst berechnen, wenn ein </w:t>
      </w:r>
      <w:proofErr w:type="spellStart"/>
      <w:r w:rsidR="004969BD">
        <w:t>Collider</w:t>
      </w:r>
      <w:proofErr w:type="spellEnd"/>
      <w:r w:rsidR="004969BD">
        <w:t xml:space="preserve"> zum Objekt hinzugefügt wurde. Mit diesen Ausgangsbedingungen kann bereits ein Raum erstellt werden, in welchem Objekte auf den Boden fallen und dort liegen bleiben.</w:t>
      </w:r>
    </w:p>
    <w:p w:rsidR="00D32AED" w:rsidRDefault="00FA143B" w:rsidP="00C52DB7">
      <w:r>
        <w:t xml:space="preserve">Für die Interaktion des Nutzers mit den Objekten </w:t>
      </w:r>
      <w:r w:rsidR="00D32AED">
        <w:t xml:space="preserve">wurde als Grundlage das Virtual Reality Toolkit benutzt. Ausgehend von diesem wurde ein Skript entwickelt, welches zu einem Körper hinzugefügt werden kann und in welchem dann abgefragt wird, ob der Controller der Vive sich innerhalb dieses Körpers befindet. Wenn sich der Controller im inneren befindet, dann wird abgefragt ob ein Button am Controller gedrückt wird. Welcher Button das sein soll ist innerhalb von </w:t>
      </w:r>
      <w:proofErr w:type="spellStart"/>
      <w:r w:rsidR="00D32AED">
        <w:t>Unity</w:t>
      </w:r>
      <w:proofErr w:type="spellEnd"/>
      <w:r w:rsidR="00D32AED">
        <w:t xml:space="preserve"> mit einem Dropdown-Menü auswählbar. Dies geschieht über ein </w:t>
      </w:r>
      <w:proofErr w:type="spellStart"/>
      <w:r w:rsidR="00D32AED">
        <w:t>Enumeration</w:t>
      </w:r>
      <w:proofErr w:type="spellEnd"/>
      <w:r w:rsidR="00D32AED">
        <w:t xml:space="preserve"> mit allen verfügbaren Buttons und </w:t>
      </w:r>
      <w:proofErr w:type="gramStart"/>
      <w:r w:rsidR="00D32AED">
        <w:t>einer</w:t>
      </w:r>
      <w:proofErr w:type="gramEnd"/>
      <w:r w:rsidR="00D32AED">
        <w:t xml:space="preserve"> Variable mit Sichtbarkeit </w:t>
      </w:r>
      <w:proofErr w:type="spellStart"/>
      <w:r w:rsidR="00D32AED">
        <w:t>public</w:t>
      </w:r>
      <w:proofErr w:type="spellEnd"/>
      <w:r w:rsidR="00D32AED">
        <w:t xml:space="preserve"> mit diesem </w:t>
      </w:r>
      <w:proofErr w:type="spellStart"/>
      <w:r w:rsidR="00D32AED">
        <w:t>Enumeration</w:t>
      </w:r>
      <w:proofErr w:type="spellEnd"/>
      <w:r w:rsidR="00D32AED">
        <w:t xml:space="preserve">. Dadurch lässt sich im </w:t>
      </w:r>
      <w:proofErr w:type="spellStart"/>
      <w:r w:rsidR="00D32AED">
        <w:t>Inspector</w:t>
      </w:r>
      <w:proofErr w:type="spellEnd"/>
      <w:r w:rsidR="00D32AED">
        <w:t xml:space="preserve"> von </w:t>
      </w:r>
      <w:proofErr w:type="spellStart"/>
      <w:r w:rsidR="00D32AED">
        <w:t>Unity</w:t>
      </w:r>
      <w:proofErr w:type="spellEnd"/>
      <w:r w:rsidR="00D32AED">
        <w:t xml:space="preserve"> ein Wert der Liste auswählen. Wenn der ausgewählte Button innerhalb eines Objekts gedrückt wird, s</w:t>
      </w:r>
      <w:r w:rsidR="00DC57DB">
        <w:t xml:space="preserve">o wird </w:t>
      </w:r>
      <w:proofErr w:type="gramStart"/>
      <w:r w:rsidR="00DC57DB">
        <w:t>der</w:t>
      </w:r>
      <w:proofErr w:type="gramEnd"/>
      <w:r w:rsidR="00DC57DB">
        <w:t xml:space="preserve"> in dem Moment vorhandene Offset zwischen dem Zentrum des Controllers und dem Zentrum des Objekts gespeichert. Anschließend wird das Objekt so lange mit dem Kontroller mitbewegt, wie der Button gedrückt bleibt. Der gespeicherte Offset wird dabei kann dabei je nach Einstellung beibehalten oder ignoriert werden. </w:t>
      </w:r>
      <w:r w:rsidR="00DC57DB">
        <w:lastRenderedPageBreak/>
        <w:t>Sobald das Objekt losgelassen wird, kann es auch wieder nach unten fallen, da beim Tragen die Schwerkraft ignoriert wird.</w:t>
      </w:r>
    </w:p>
    <w:p w:rsidR="00F418F1" w:rsidRDefault="0028548F" w:rsidP="00721B33">
      <w:r>
        <w:t>Um Objekte vergrößern und verkleinern zu können, wurde ein zweites Skript geschrieben, welches aufgerufen wird, wenn sich zwei Controller innerhalb des Objekts befinden und bei beiden der entsprechende Button gedrückt ist. Dieses zweite Skript speichert sich dann den Abstand zwischen beiden Controllern und vergrößert beziehungsweise verkleinert das Obj</w:t>
      </w:r>
      <w:r w:rsidR="00473544">
        <w:t>ekt anschließend um einen Faktor der Längenveränderung der Distanz zwischen den Controllern.</w:t>
      </w:r>
    </w:p>
    <w:p w:rsidR="000C42F7" w:rsidRPr="003C5EA6" w:rsidRDefault="000C42F7">
      <w:pPr>
        <w:spacing w:line="259" w:lineRule="auto"/>
        <w:rPr>
          <w:sz w:val="32"/>
        </w:rPr>
      </w:pPr>
      <w:r>
        <w:br w:type="page"/>
      </w:r>
    </w:p>
    <w:p w:rsidR="00934A94" w:rsidRPr="00934A94" w:rsidRDefault="00934A94" w:rsidP="00934A94">
      <w:pPr>
        <w:pStyle w:val="berschrift2"/>
      </w:pPr>
      <w:bookmarkStart w:id="130" w:name="_Toc487471648"/>
      <w:bookmarkStart w:id="131" w:name="_Toc487720414"/>
      <w:r>
        <w:lastRenderedPageBreak/>
        <w:t>Zusammenfassung</w:t>
      </w:r>
      <w:bookmarkEnd w:id="130"/>
      <w:bookmarkEnd w:id="131"/>
    </w:p>
    <w:p w:rsidR="00A26DB8" w:rsidRDefault="00A26DB8">
      <w:pPr>
        <w:spacing w:line="259" w:lineRule="auto"/>
        <w:rPr>
          <w:rFonts w:eastAsiaTheme="majorEastAsia" w:cs="Arial"/>
          <w:sz w:val="32"/>
          <w:szCs w:val="26"/>
        </w:rPr>
      </w:pPr>
      <w:r>
        <w:br w:type="page"/>
      </w:r>
    </w:p>
    <w:p w:rsidR="00934A94" w:rsidRDefault="00934A94" w:rsidP="00D50E20">
      <w:pPr>
        <w:pStyle w:val="berschrift2"/>
      </w:pPr>
      <w:bookmarkStart w:id="132" w:name="_Toc487471649"/>
      <w:bookmarkStart w:id="133" w:name="_Toc487720415"/>
      <w:r>
        <w:lastRenderedPageBreak/>
        <w:t>Ausblick</w:t>
      </w:r>
      <w:bookmarkEnd w:id="132"/>
      <w:bookmarkEnd w:id="133"/>
    </w:p>
    <w:p w:rsidR="00D50E20" w:rsidRDefault="00D50E20" w:rsidP="00934A94">
      <w:pPr>
        <w:pStyle w:val="berschrift3"/>
      </w:pPr>
      <w:bookmarkStart w:id="134" w:name="_Toc487471650"/>
      <w:bookmarkStart w:id="135" w:name="_Toc487720416"/>
      <w:r w:rsidRPr="00D50E20">
        <w:t>Zusammenarbeit mit anderen Studienarbeiten</w:t>
      </w:r>
      <w:bookmarkEnd w:id="134"/>
      <w:bookmarkEnd w:id="135"/>
    </w:p>
    <w:p w:rsidR="006053F5" w:rsidRDefault="006053F5" w:rsidP="006053F5">
      <w:pPr>
        <w:pStyle w:val="berschrift4"/>
        <w:numPr>
          <w:ilvl w:val="3"/>
          <w:numId w:val="8"/>
        </w:numPr>
      </w:pPr>
      <w:r>
        <w:t>GFR</w:t>
      </w:r>
    </w:p>
    <w:p w:rsidR="006053F5" w:rsidRDefault="006053F5" w:rsidP="006053F5">
      <w:r>
        <w:t xml:space="preserve">Es war ursprünglich geplant worden mit dem Global </w:t>
      </w:r>
      <w:proofErr w:type="spellStart"/>
      <w:r>
        <w:t>Formula</w:t>
      </w:r>
      <w:proofErr w:type="spellEnd"/>
      <w:r>
        <w:t xml:space="preserve"> Racing Team des Campus </w:t>
      </w:r>
      <w:proofErr w:type="spellStart"/>
      <w:r>
        <w:t>Friedrichsafen</w:t>
      </w:r>
      <w:proofErr w:type="spellEnd"/>
      <w:r>
        <w:t xml:space="preserve"> zusammenzuarbeiten. Diese Zusammenarbeit konnte jedoch aufgrund zeitlicher Probleme nicht durchgeführt werden.</w:t>
      </w:r>
    </w:p>
    <w:p w:rsidR="006053F5" w:rsidRDefault="006053F5" w:rsidP="006053F5">
      <w:r>
        <w:t xml:space="preserve">Das GFR Team könnte mit der Stereo X Software Modelle besser planen und diese auch in </w:t>
      </w:r>
      <w:proofErr w:type="spellStart"/>
      <w:r>
        <w:t>Orginalgröße</w:t>
      </w:r>
      <w:proofErr w:type="spellEnd"/>
      <w:r>
        <w:t xml:space="preserve"> und in 3D aus allen Perspektiven betrachten.</w:t>
      </w:r>
    </w:p>
    <w:p w:rsidR="006053F5" w:rsidRDefault="006053F5" w:rsidP="006053F5">
      <w:pPr>
        <w:pStyle w:val="berschrift4"/>
        <w:numPr>
          <w:ilvl w:val="3"/>
          <w:numId w:val="8"/>
        </w:numPr>
      </w:pPr>
      <w:proofErr w:type="spellStart"/>
      <w:r>
        <w:t>HeliSim</w:t>
      </w:r>
      <w:proofErr w:type="spellEnd"/>
    </w:p>
    <w:p w:rsidR="006053F5" w:rsidRDefault="006053F5" w:rsidP="006053F5">
      <w:r>
        <w:t xml:space="preserve">Der </w:t>
      </w:r>
      <w:proofErr w:type="spellStart"/>
      <w:r>
        <w:t>HeliSim</w:t>
      </w:r>
      <w:proofErr w:type="spellEnd"/>
      <w:r>
        <w:t xml:space="preserve"> wird zurzeit mit einer Vielzahl an </w:t>
      </w:r>
      <w:proofErr w:type="spellStart"/>
      <w:r>
        <w:t>Beamern</w:t>
      </w:r>
      <w:proofErr w:type="spellEnd"/>
      <w:r>
        <w:t xml:space="preserve"> betrieben, die sich um ein ausrangiertes Helikopter Cockpit befinden. Die </w:t>
      </w:r>
      <w:proofErr w:type="spellStart"/>
      <w:r>
        <w:t>Beamer</w:t>
      </w:r>
      <w:proofErr w:type="spellEnd"/>
      <w:r>
        <w:t xml:space="preserve"> könnten mit einer VR Brille für den Piloten und idealer weiße einer weiteren für den Copiloten ersetzt werden. Dabei müsste ein Übergang von reiner Virtual Reality zu </w:t>
      </w:r>
      <w:proofErr w:type="spellStart"/>
      <w:r>
        <w:t>Augmented</w:t>
      </w:r>
      <w:proofErr w:type="spellEnd"/>
      <w:r>
        <w:t xml:space="preserve"> </w:t>
      </w:r>
      <w:proofErr w:type="spellStart"/>
      <w:r>
        <w:t>Virtuality</w:t>
      </w:r>
      <w:proofErr w:type="spellEnd"/>
      <w:r>
        <w:t xml:space="preserve"> gemacht werden, da der Pilot seinen Copiloten neben sich, wie auch das Cockpit um sich herum wahrnehmen können sollte. So kann auch der Umgang mit den Instrumenten am echten Helikopter geübt werden, wenn diese innerhalb der VR Umgebung ebenso dargestellt sind.</w:t>
      </w:r>
    </w:p>
    <w:p w:rsidR="006053F5" w:rsidRDefault="006053F5" w:rsidP="006053F5">
      <w:pPr>
        <w:pStyle w:val="berschrift4"/>
        <w:numPr>
          <w:ilvl w:val="3"/>
          <w:numId w:val="8"/>
        </w:numPr>
      </w:pPr>
      <w:r>
        <w:t xml:space="preserve">Lego </w:t>
      </w:r>
      <w:proofErr w:type="spellStart"/>
      <w:r>
        <w:t>Mindstorms</w:t>
      </w:r>
      <w:proofErr w:type="spellEnd"/>
    </w:p>
    <w:p w:rsidR="006053F5" w:rsidRDefault="006053F5" w:rsidP="006053F5">
      <w:r>
        <w:t xml:space="preserve">In der Zusammenarbeit mit den Lego </w:t>
      </w:r>
      <w:proofErr w:type="spellStart"/>
      <w:r>
        <w:t>Mindstorms</w:t>
      </w:r>
      <w:proofErr w:type="spellEnd"/>
      <w:r>
        <w:t xml:space="preserve"> Projekten wäre es beispielsweise denkbar, einen Roboter mit Kamera zu konstruieren, der von einem Nutzer mit VR Brille gesteuert wird. Der Nutzer würde über die Kamera alles in Echtzeit wahrnehmen und Kopfbewegungen könnten dann über eine Drehung der Kamera realisiert werden.</w:t>
      </w:r>
    </w:p>
    <w:p w:rsidR="006053F5" w:rsidRDefault="006053F5" w:rsidP="006053F5">
      <w:pPr>
        <w:pStyle w:val="berschrift3"/>
        <w:numPr>
          <w:ilvl w:val="2"/>
          <w:numId w:val="8"/>
        </w:numPr>
        <w:ind w:left="720"/>
      </w:pPr>
      <w:bookmarkStart w:id="136" w:name="_Toc487720417"/>
      <w:r>
        <w:t>Erweiterungen</w:t>
      </w:r>
      <w:bookmarkEnd w:id="136"/>
    </w:p>
    <w:p w:rsidR="006053F5" w:rsidRDefault="006053F5" w:rsidP="006053F5">
      <w:r>
        <w:t>Außer diesen Zusammenarbeiten mit anderen Studienarbeiten, von denen noch weitere denkbar wären und hier nur einige Beispiele genannt werden, könnte auch das Stereo X Projekt an sich weiter entwickelt werden. Dabei sollen hier auch nur Beispiele genannt werden, da sich die Technik in den kommenden Jahren noch deutlich weiterentwickeln wird und somit viele weitere Anwendungsgebiete erschlossen werden.</w:t>
      </w:r>
    </w:p>
    <w:p w:rsidR="006053F5" w:rsidRDefault="006053F5" w:rsidP="006053F5">
      <w:r>
        <w:lastRenderedPageBreak/>
        <w:t xml:space="preserve">Eine zweite Brille könnte beschafft werden um somit mehreren Personen gleichzeitig das Betrachten einer Szene zu ermöglichen. Die Personen könnten dann auch die Möglichkeit haben sich untereinander zu sehen und miteinander zu interagieren. Damit würde auch gleichzeig der Übergang zu </w:t>
      </w:r>
      <w:proofErr w:type="spellStart"/>
      <w:r>
        <w:t>Augmented</w:t>
      </w:r>
      <w:proofErr w:type="spellEnd"/>
      <w:r>
        <w:t xml:space="preserve"> </w:t>
      </w:r>
      <w:proofErr w:type="spellStart"/>
      <w:r>
        <w:t>Virtuality</w:t>
      </w:r>
      <w:proofErr w:type="spellEnd"/>
      <w:r>
        <w:t xml:space="preserve"> geschaffen und es könnten auch externe Objekte in die Szene eingebunden werden und somit als Unterlage oder andere Hilfsmittel zu dienen. HTC arbeitet bereits an einer Möglichkeit Objekte in die Szene zu übernehmen. In der unten stehenden </w:t>
      </w:r>
      <w:r w:rsidR="00533803">
        <w:fldChar w:fldCharType="begin"/>
      </w:r>
      <w:r w:rsidR="00533803">
        <w:instrText xml:space="preserve"> REF _Ref487634684 </w:instrText>
      </w:r>
      <w:r w:rsidR="00533803">
        <w:fldChar w:fldCharType="separate"/>
      </w:r>
      <w:r w:rsidR="00E04862">
        <w:t xml:space="preserve">Abbildung </w:t>
      </w:r>
      <w:r w:rsidR="00E04862">
        <w:rPr>
          <w:noProof/>
        </w:rPr>
        <w:t>10</w:t>
      </w:r>
      <w:r w:rsidR="00533803">
        <w:rPr>
          <w:noProof/>
        </w:rPr>
        <w:fldChar w:fldCharType="end"/>
      </w:r>
      <w:r w:rsidR="000A13D3">
        <w:rPr>
          <w:rStyle w:val="Funotenzeichen"/>
        </w:rPr>
        <w:footnoteReference w:id="13"/>
      </w:r>
      <w:r>
        <w:t xml:space="preserve"> ist ein sogenannter Vive </w:t>
      </w:r>
      <w:proofErr w:type="spellStart"/>
      <w:r>
        <w:t>Tracker</w:t>
      </w:r>
      <w:proofErr w:type="spellEnd"/>
      <w:r>
        <w:t xml:space="preserve"> zu sehen, der auf Objekten befestigt werden kann, somit der Position ermittelt und diese in einer Szene verwendbar macht.</w:t>
      </w:r>
    </w:p>
    <w:p w:rsidR="006053F5" w:rsidRDefault="006053F5" w:rsidP="006053F5">
      <w:r>
        <w:rPr>
          <w:noProof/>
          <w:lang w:eastAsia="de-DE"/>
        </w:rPr>
        <mc:AlternateContent>
          <mc:Choice Requires="wpg">
            <w:drawing>
              <wp:inline distT="0" distB="0" distL="0" distR="0" wp14:anchorId="702C11C0" wp14:editId="65B1E610">
                <wp:extent cx="4457700" cy="2762823"/>
                <wp:effectExtent l="0" t="0" r="0" b="0"/>
                <wp:docPr id="21" name="Gruppieren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2762823"/>
                          <a:chOff x="0" y="0"/>
                          <a:chExt cx="44577" cy="27628"/>
                        </a:xfrm>
                      </wpg:grpSpPr>
                      <pic:pic xmlns:pic="http://schemas.openxmlformats.org/drawingml/2006/picture">
                        <pic:nvPicPr>
                          <pic:cNvPr id="22" name="Grafik 22" descr="https://www.vive.com/media/filer_public/d1/ec/d1ecfd2e-4bed-479f-9c18-2e81c8b952ad/tracker-s03.png"/>
                          <pic:cNvPicPr>
                            <a:picLocks noChangeAspect="1"/>
                          </pic:cNvPicPr>
                        </pic:nvPicPr>
                        <pic:blipFill>
                          <a:blip r:embed="rId31" cstate="print">
                            <a:extLst>
                              <a:ext uri="{28A0092B-C50C-407E-A947-70E740481C1C}">
                                <a14:useLocalDpi xmlns:a14="http://schemas.microsoft.com/office/drawing/2010/main" val="0"/>
                              </a:ext>
                            </a:extLst>
                          </a:blip>
                          <a:srcRect l="12396" r="10248"/>
                          <a:stretch>
                            <a:fillRect/>
                          </a:stretch>
                        </pic:blipFill>
                        <pic:spPr bwMode="auto">
                          <a:xfrm>
                            <a:off x="0" y="0"/>
                            <a:ext cx="44577" cy="24955"/>
                          </a:xfrm>
                          <a:prstGeom prst="rect">
                            <a:avLst/>
                          </a:prstGeom>
                          <a:noFill/>
                          <a:extLst>
                            <a:ext uri="{909E8E84-426E-40DD-AFC4-6F175D3DCCD1}">
                              <a14:hiddenFill xmlns:a14="http://schemas.microsoft.com/office/drawing/2010/main">
                                <a:solidFill>
                                  <a:srgbClr val="FFFFFF"/>
                                </a:solidFill>
                              </a14:hiddenFill>
                            </a:ext>
                          </a:extLst>
                        </pic:spPr>
                      </pic:pic>
                      <wps:wsp>
                        <wps:cNvPr id="23" name="Textfeld 23"/>
                        <wps:cNvSpPr txBox="1">
                          <a:spLocks noChangeArrowheads="1"/>
                        </wps:cNvSpPr>
                        <wps:spPr bwMode="auto">
                          <a:xfrm>
                            <a:off x="0" y="25044"/>
                            <a:ext cx="44577" cy="25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C5EA6" w:rsidRDefault="003C5EA6" w:rsidP="006053F5">
                              <w:pPr>
                                <w:pStyle w:val="Beschriftung"/>
                                <w:rPr>
                                  <w:noProof/>
                                  <w:sz w:val="24"/>
                                </w:rPr>
                              </w:pPr>
                              <w:bookmarkStart w:id="137" w:name="_Ref487634684"/>
                              <w:bookmarkStart w:id="138" w:name="_Toc487720512"/>
                              <w:r>
                                <w:t xml:space="preserve">Abbildung </w:t>
                              </w:r>
                              <w:r w:rsidR="00533803">
                                <w:fldChar w:fldCharType="begin"/>
                              </w:r>
                              <w:r w:rsidR="00533803">
                                <w:instrText xml:space="preserve"> SEQ Abbildung \* ARABIC </w:instrText>
                              </w:r>
                              <w:r w:rsidR="00533803">
                                <w:fldChar w:fldCharType="separate"/>
                              </w:r>
                              <w:r w:rsidR="00E04862">
                                <w:rPr>
                                  <w:noProof/>
                                </w:rPr>
                                <w:t>10</w:t>
                              </w:r>
                              <w:r w:rsidR="00533803">
                                <w:rPr>
                                  <w:noProof/>
                                </w:rPr>
                                <w:fldChar w:fldCharType="end"/>
                              </w:r>
                              <w:bookmarkEnd w:id="137"/>
                              <w:r>
                                <w:t xml:space="preserve">: Vive </w:t>
                              </w:r>
                              <w:proofErr w:type="spellStart"/>
                              <w:r>
                                <w:t>Tracker</w:t>
                              </w:r>
                              <w:bookmarkEnd w:id="138"/>
                              <w:proofErr w:type="spellEnd"/>
                            </w:p>
                          </w:txbxContent>
                        </wps:txbx>
                        <wps:bodyPr rot="0" vert="horz" wrap="square" lIns="0" tIns="0" rIns="0" bIns="0" anchor="t" anchorCtr="0" upright="1">
                          <a:spAutoFit/>
                        </wps:bodyPr>
                      </wps:wsp>
                    </wpg:wgp>
                  </a:graphicData>
                </a:graphic>
              </wp:inline>
            </w:drawing>
          </mc:Choice>
          <mc:Fallback>
            <w:pict>
              <v:group id="Gruppieren 21" o:spid="_x0000_s1055" style="width:351pt;height:217.55pt;mso-position-horizontal-relative:char;mso-position-vertical-relative:line" coordsize="44577,2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">
                <v:shape id="Grafik 22" o:spid="_x0000_s1056" type="#_x0000_t75" alt="https://www.vive.com/media/filer_public/d1/ec/d1ecfd2e-4bed-479f-9c18-2e81c8b952ad/tracker-s03.png" style="position:absolute;width:44577;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ZCk7FAAAA2wAAAA8AAABkcnMvZG93bnJldi54bWxEj91qwkAUhO8LvsNyBO/qxlSrRFeRQlGp&#10;FPx5gEP2mA1mz4bsNiZ9+m6h0MthZr5hVpvOVqKlxpeOFUzGCQji3OmSCwXXy/vzAoQPyBorx6Sg&#10;Jw+b9eBphZl2Dz5Rew6FiBD2GSowIdSZlD43ZNGPXU0cvZtrLIYom0LqBh8RbiuZJsmrtFhyXDBY&#10;05uh/H7+sgrux0nbt3W/+/x4+c4P08OsNPOZUqNht12CCNSF//Bfe68VpCn8fok/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GQpOxQAAANsAAAAPAAAAAAAAAAAAAAAA&#10;AJ8CAABkcnMvZG93bnJldi54bWxQSwUGAAAAAAQABAD3AAAAkQMAAAAA&#10;">
                  <v:imagedata r:id="rId32" o:title="tracker-s03" cropleft="8124f" cropright="6716f"/>
                  <v:path arrowok="t"/>
                </v:shape>
                <v:shape id="Textfeld 23" o:spid="_x0000_s1057" type="#_x0000_t202" style="position:absolute;top:25044;width:4457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3C5EA6" w:rsidRDefault="003C5EA6" w:rsidP="006053F5">
                        <w:pPr>
                          <w:pStyle w:val="Beschriftung"/>
                          <w:rPr>
                            <w:noProof/>
                            <w:sz w:val="24"/>
                          </w:rPr>
                        </w:pPr>
                        <w:bookmarkStart w:id="139" w:name="_Ref487634684"/>
                        <w:bookmarkStart w:id="140" w:name="_Toc487720512"/>
                        <w:r>
                          <w:t xml:space="preserve">Abbildung </w:t>
                        </w:r>
                        <w:r w:rsidR="00533803">
                          <w:fldChar w:fldCharType="begin"/>
                        </w:r>
                        <w:r w:rsidR="00533803">
                          <w:instrText xml:space="preserve"> SEQ Abbildung \* ARABIC </w:instrText>
                        </w:r>
                        <w:r w:rsidR="00533803">
                          <w:fldChar w:fldCharType="separate"/>
                        </w:r>
                        <w:r w:rsidR="00E04862">
                          <w:rPr>
                            <w:noProof/>
                          </w:rPr>
                          <w:t>10</w:t>
                        </w:r>
                        <w:r w:rsidR="00533803">
                          <w:rPr>
                            <w:noProof/>
                          </w:rPr>
                          <w:fldChar w:fldCharType="end"/>
                        </w:r>
                        <w:bookmarkEnd w:id="139"/>
                        <w:r>
                          <w:t xml:space="preserve">: Vive </w:t>
                        </w:r>
                        <w:proofErr w:type="spellStart"/>
                        <w:r>
                          <w:t>Tracker</w:t>
                        </w:r>
                        <w:bookmarkEnd w:id="140"/>
                        <w:proofErr w:type="spellEnd"/>
                      </w:p>
                    </w:txbxContent>
                  </v:textbox>
                </v:shape>
                <w10:anchorlock/>
              </v:group>
            </w:pict>
          </mc:Fallback>
        </mc:AlternateContent>
      </w:r>
    </w:p>
    <w:p w:rsidR="006053F5" w:rsidRDefault="006053F5" w:rsidP="006053F5">
      <w:r>
        <w:t>Eine zusätzliche kleine Verbesserung, wäre die Möglichkeiten aus der Szene heraus Objekte von egal welchem Ort auf dem PC zu laden, auch von externen Datenträgern wie USB</w:t>
      </w:r>
      <w:r w:rsidR="0082135B">
        <w:fldChar w:fldCharType="begin"/>
      </w:r>
      <w:r w:rsidR="0082135B">
        <w:instrText xml:space="preserve"> XE "</w:instrText>
      </w:r>
      <w:r w:rsidR="0082135B" w:rsidRPr="00032732">
        <w:instrText>USB</w:instrText>
      </w:r>
      <w:r w:rsidR="0082135B">
        <w:instrText>" \t "</w:instrText>
      </w:r>
      <w:r w:rsidR="0082135B" w:rsidRPr="00BE372B">
        <w:rPr>
          <w:rFonts w:asciiTheme="minorHAnsi" w:hAnsiTheme="minorHAnsi"/>
          <w:i/>
        </w:rPr>
        <w:instrText>Universal Serial Bus</w:instrText>
      </w:r>
      <w:r w:rsidR="0082135B">
        <w:instrText xml:space="preserve">" </w:instrText>
      </w:r>
      <w:r w:rsidR="0082135B">
        <w:fldChar w:fldCharType="end"/>
      </w:r>
      <w:r>
        <w:t>-Sticks.</w:t>
      </w:r>
    </w:p>
    <w:p w:rsidR="003E403A" w:rsidRDefault="003E403A">
      <w:pPr>
        <w:spacing w:line="259" w:lineRule="auto"/>
        <w:rPr>
          <w:rFonts w:eastAsiaTheme="majorEastAsia" w:cs="Arial"/>
          <w:sz w:val="28"/>
          <w:szCs w:val="24"/>
        </w:rPr>
      </w:pPr>
      <w:r>
        <w:br w:type="page"/>
      </w:r>
    </w:p>
    <w:p w:rsidR="006053F5" w:rsidRDefault="006053F5" w:rsidP="006053F5">
      <w:pPr>
        <w:pStyle w:val="berschrift3"/>
        <w:numPr>
          <w:ilvl w:val="2"/>
          <w:numId w:val="8"/>
        </w:numPr>
        <w:ind w:left="720"/>
      </w:pPr>
      <w:bookmarkStart w:id="141" w:name="_Toc487720418"/>
      <w:r>
        <w:lastRenderedPageBreak/>
        <w:t>Upgrades</w:t>
      </w:r>
      <w:bookmarkEnd w:id="141"/>
    </w:p>
    <w:p w:rsidR="006053F5" w:rsidRDefault="006053F5" w:rsidP="006053F5">
      <w:r>
        <w:t xml:space="preserve">Der Einsatz neuer Technologien, um eine </w:t>
      </w:r>
      <w:proofErr w:type="spellStart"/>
      <w:r>
        <w:t>portablere</w:t>
      </w:r>
      <w:proofErr w:type="spellEnd"/>
      <w:r>
        <w:t xml:space="preserve"> Möglichkeit zu haben, wäre auch denkbar. So entwickelt HTC zurzeit eine VR Brille, die keinen PC mehr benötigt und deswegen an vielen Orten benutzt werden könnte. Auch die </w:t>
      </w:r>
      <w:proofErr w:type="spellStart"/>
      <w:r>
        <w:t>Hololense</w:t>
      </w:r>
      <w:proofErr w:type="spellEnd"/>
      <w:r>
        <w:t xml:space="preserve"> wäre ein denkbares Upgrade, wenn sie bezahlbarer und frei verfügbar wird, um Portabilität zu gewährleisten. Mit der </w:t>
      </w:r>
      <w:proofErr w:type="spellStart"/>
      <w:r>
        <w:t>Hololense</w:t>
      </w:r>
      <w:proofErr w:type="spellEnd"/>
      <w:r>
        <w:t xml:space="preserve"> hätte man außerdem den Umstieg zu </w:t>
      </w:r>
      <w:proofErr w:type="spellStart"/>
      <w:r>
        <w:t>Augmented</w:t>
      </w:r>
      <w:proofErr w:type="spellEnd"/>
      <w:r>
        <w:t xml:space="preserve"> Reality, womit man alles in der realen Welt um sich herum wahrnimmt während man immer noch virtuelle Objekte einfügen kann.</w:t>
      </w:r>
      <w:r w:rsidR="00721B33">
        <w:t xml:space="preserve"> In den kommenden Jahren dürften sowohl in dem Bereich der portablen VR wie auch AR</w:t>
      </w:r>
      <w:r w:rsidR="004A4C5A">
        <w:fldChar w:fldCharType="begin"/>
      </w:r>
      <w:r w:rsidR="004A4C5A">
        <w:instrText xml:space="preserve"> XE "</w:instrText>
      </w:r>
      <w:r w:rsidR="004A4C5A" w:rsidRPr="00CF594A">
        <w:instrText>AR</w:instrText>
      </w:r>
      <w:r w:rsidR="004A4C5A">
        <w:instrText>" \t "</w:instrText>
      </w:r>
      <w:proofErr w:type="spellStart"/>
      <w:r w:rsidR="004A4C5A" w:rsidRPr="00383812">
        <w:rPr>
          <w:rFonts w:asciiTheme="minorHAnsi" w:hAnsiTheme="minorHAnsi"/>
          <w:i/>
        </w:rPr>
        <w:instrText>Augmented</w:instrText>
      </w:r>
      <w:proofErr w:type="spellEnd"/>
      <w:r w:rsidR="004A4C5A" w:rsidRPr="00383812">
        <w:rPr>
          <w:rFonts w:asciiTheme="minorHAnsi" w:hAnsiTheme="minorHAnsi"/>
          <w:i/>
        </w:rPr>
        <w:instrText xml:space="preserve"> Reality</w:instrText>
      </w:r>
      <w:r w:rsidR="004A4C5A">
        <w:instrText xml:space="preserve">" </w:instrText>
      </w:r>
      <w:r w:rsidR="004A4C5A">
        <w:fldChar w:fldCharType="end"/>
      </w:r>
      <w:r w:rsidR="00721B33">
        <w:t xml:space="preserve"> Brillen noch weitere Anbieter Produkte entwickeln, sodass die Auswahl größer und die Preise höchstwahrscheinlich geringer werden. Auch die Entwicklung ganz neuer Technologien könnten Möglichkeiten für ein Upgrade bieten.</w:t>
      </w:r>
    </w:p>
    <w:p w:rsidR="00E5454F" w:rsidRDefault="00E5454F" w:rsidP="00E5454F">
      <w:pPr>
        <w:sectPr w:rsidR="00E5454F" w:rsidSect="00D50E20">
          <w:pgSz w:w="11906" w:h="16838"/>
          <w:pgMar w:top="1418" w:right="1418" w:bottom="1418" w:left="1418" w:header="709" w:footer="709" w:gutter="0"/>
          <w:pgNumType w:start="1"/>
          <w:cols w:space="708"/>
          <w:docGrid w:linePitch="360"/>
        </w:sectPr>
      </w:pPr>
    </w:p>
    <w:p w:rsidR="006A3A8F" w:rsidRDefault="006A3A8F" w:rsidP="006A3A8F">
      <w:pPr>
        <w:pStyle w:val="Untertitel"/>
      </w:pPr>
      <w:r>
        <w:lastRenderedPageBreak/>
        <w:t>Abbildungsverzeichnis</w:t>
      </w:r>
    </w:p>
    <w:p w:rsidR="003C5EA6" w:rsidRDefault="00E5454F">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\c "Abbildung" </w:instrText>
      </w:r>
      <w:r>
        <w:fldChar w:fldCharType="separate"/>
      </w:r>
      <w:r w:rsidR="003C5EA6">
        <w:rPr>
          <w:noProof/>
        </w:rPr>
        <w:t>Abbildung 1: Schema des Sytemaufbaus</w:t>
      </w:r>
      <w:r w:rsidR="003C5EA6">
        <w:rPr>
          <w:noProof/>
        </w:rPr>
        <w:tab/>
      </w:r>
      <w:r w:rsidR="003C5EA6">
        <w:rPr>
          <w:noProof/>
        </w:rPr>
        <w:fldChar w:fldCharType="begin"/>
      </w:r>
      <w:r w:rsidR="003C5EA6">
        <w:rPr>
          <w:noProof/>
        </w:rPr>
        <w:instrText xml:space="preserve"> PAGEREF _Toc487720503 \h </w:instrText>
      </w:r>
      <w:r w:rsidR="003C5EA6">
        <w:rPr>
          <w:noProof/>
        </w:rPr>
      </w:r>
      <w:r w:rsidR="003C5EA6">
        <w:rPr>
          <w:noProof/>
        </w:rPr>
        <w:fldChar w:fldCharType="separate"/>
      </w:r>
      <w:r w:rsidR="00E04862">
        <w:rPr>
          <w:noProof/>
        </w:rPr>
        <w:t>13</w:t>
      </w:r>
      <w:r w:rsidR="003C5EA6">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2: Kinect 2 for Windows</w:t>
      </w:r>
      <w:r>
        <w:rPr>
          <w:noProof/>
        </w:rPr>
        <w:tab/>
      </w:r>
      <w:r>
        <w:rPr>
          <w:noProof/>
        </w:rPr>
        <w:fldChar w:fldCharType="begin"/>
      </w:r>
      <w:r>
        <w:rPr>
          <w:noProof/>
        </w:rPr>
        <w:instrText xml:space="preserve"> PAGEREF _Toc487720504 \h </w:instrText>
      </w:r>
      <w:r>
        <w:rPr>
          <w:noProof/>
        </w:rPr>
      </w:r>
      <w:r>
        <w:rPr>
          <w:noProof/>
        </w:rPr>
        <w:fldChar w:fldCharType="separate"/>
      </w:r>
      <w:r w:rsidR="00E04862">
        <w:rPr>
          <w:noProof/>
        </w:rPr>
        <w:t>14</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3: Kinect Erkennung</w:t>
      </w:r>
      <w:r>
        <w:rPr>
          <w:noProof/>
        </w:rPr>
        <w:tab/>
      </w:r>
      <w:r>
        <w:rPr>
          <w:noProof/>
        </w:rPr>
        <w:fldChar w:fldCharType="begin"/>
      </w:r>
      <w:r>
        <w:rPr>
          <w:noProof/>
        </w:rPr>
        <w:instrText xml:space="preserve"> PAGEREF _Toc487720505 \h </w:instrText>
      </w:r>
      <w:r>
        <w:rPr>
          <w:noProof/>
        </w:rPr>
      </w:r>
      <w:r>
        <w:rPr>
          <w:noProof/>
        </w:rPr>
        <w:fldChar w:fldCharType="separate"/>
      </w:r>
      <w:r w:rsidR="00E04862">
        <w:rPr>
          <w:noProof/>
        </w:rPr>
        <w:t>15</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1: Zwei Möglichkeiten des Motion Tracking</w:t>
      </w:r>
      <w:r>
        <w:rPr>
          <w:noProof/>
        </w:rPr>
        <w:tab/>
      </w:r>
      <w:r>
        <w:rPr>
          <w:noProof/>
        </w:rPr>
        <w:fldChar w:fldCharType="begin"/>
      </w:r>
      <w:r>
        <w:rPr>
          <w:noProof/>
        </w:rPr>
        <w:instrText xml:space="preserve"> PAGEREF _Toc487720506 \h </w:instrText>
      </w:r>
      <w:r>
        <w:rPr>
          <w:noProof/>
        </w:rPr>
      </w:r>
      <w:r>
        <w:rPr>
          <w:noProof/>
        </w:rPr>
        <w:fldChar w:fldCharType="separate"/>
      </w:r>
      <w:r w:rsidR="00E04862">
        <w:rPr>
          <w:noProof/>
        </w:rPr>
        <w:t>18</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2: Vive Kontroller</w:t>
      </w:r>
      <w:r>
        <w:rPr>
          <w:noProof/>
        </w:rPr>
        <w:tab/>
      </w:r>
      <w:r>
        <w:rPr>
          <w:noProof/>
        </w:rPr>
        <w:fldChar w:fldCharType="begin"/>
      </w:r>
      <w:r>
        <w:rPr>
          <w:noProof/>
        </w:rPr>
        <w:instrText xml:space="preserve"> PAGEREF _Toc487720507 \h </w:instrText>
      </w:r>
      <w:r>
        <w:rPr>
          <w:noProof/>
        </w:rPr>
      </w:r>
      <w:r>
        <w:rPr>
          <w:noProof/>
        </w:rPr>
        <w:fldChar w:fldCharType="separate"/>
      </w:r>
      <w:r w:rsidR="00E04862">
        <w:rPr>
          <w:noProof/>
        </w:rPr>
        <w:t>18</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3: Samsung Gear VR</w:t>
      </w:r>
      <w:r>
        <w:rPr>
          <w:noProof/>
        </w:rPr>
        <w:tab/>
      </w:r>
      <w:r>
        <w:rPr>
          <w:noProof/>
        </w:rPr>
        <w:fldChar w:fldCharType="begin"/>
      </w:r>
      <w:r>
        <w:rPr>
          <w:noProof/>
        </w:rPr>
        <w:instrText xml:space="preserve"> PAGEREF _Toc487720508 \h </w:instrText>
      </w:r>
      <w:r>
        <w:rPr>
          <w:noProof/>
        </w:rPr>
      </w:r>
      <w:r>
        <w:rPr>
          <w:noProof/>
        </w:rPr>
        <w:fldChar w:fldCharType="separate"/>
      </w:r>
      <w:r w:rsidR="00E04862">
        <w:rPr>
          <w:noProof/>
        </w:rPr>
        <w:t>20</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sidRPr="003C5EA6">
        <w:rPr>
          <w:noProof/>
        </w:rPr>
        <w:t>Abbildung 4: Playstation VR Headset</w:t>
      </w:r>
      <w:r>
        <w:rPr>
          <w:noProof/>
        </w:rPr>
        <w:tab/>
      </w:r>
      <w:r>
        <w:rPr>
          <w:noProof/>
        </w:rPr>
        <w:fldChar w:fldCharType="begin"/>
      </w:r>
      <w:r>
        <w:rPr>
          <w:noProof/>
        </w:rPr>
        <w:instrText xml:space="preserve"> PAGEREF _Toc487720509 \h </w:instrText>
      </w:r>
      <w:r>
        <w:rPr>
          <w:noProof/>
        </w:rPr>
      </w:r>
      <w:r>
        <w:rPr>
          <w:noProof/>
        </w:rPr>
        <w:fldChar w:fldCharType="separate"/>
      </w:r>
      <w:r w:rsidR="00E04862">
        <w:rPr>
          <w:noProof/>
        </w:rPr>
        <w:t>21</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5: Oculus Rift</w:t>
      </w:r>
      <w:r>
        <w:rPr>
          <w:noProof/>
        </w:rPr>
        <w:tab/>
      </w:r>
      <w:r>
        <w:rPr>
          <w:noProof/>
        </w:rPr>
        <w:fldChar w:fldCharType="begin"/>
      </w:r>
      <w:r>
        <w:rPr>
          <w:noProof/>
        </w:rPr>
        <w:instrText xml:space="preserve"> PAGEREF _Toc487720510 \h </w:instrText>
      </w:r>
      <w:r>
        <w:rPr>
          <w:noProof/>
        </w:rPr>
      </w:r>
      <w:r>
        <w:rPr>
          <w:noProof/>
        </w:rPr>
        <w:fldChar w:fldCharType="separate"/>
      </w:r>
      <w:r w:rsidR="00E04862">
        <w:rPr>
          <w:noProof/>
        </w:rPr>
        <w:t>22</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6: HTC Vive</w:t>
      </w:r>
      <w:r>
        <w:rPr>
          <w:noProof/>
        </w:rPr>
        <w:tab/>
      </w:r>
      <w:r>
        <w:rPr>
          <w:noProof/>
        </w:rPr>
        <w:fldChar w:fldCharType="begin"/>
      </w:r>
      <w:r>
        <w:rPr>
          <w:noProof/>
        </w:rPr>
        <w:instrText xml:space="preserve"> PAGEREF _Toc487720511 \h </w:instrText>
      </w:r>
      <w:r>
        <w:rPr>
          <w:noProof/>
        </w:rPr>
      </w:r>
      <w:r>
        <w:rPr>
          <w:noProof/>
        </w:rPr>
        <w:fldChar w:fldCharType="separate"/>
      </w:r>
      <w:r w:rsidR="00E04862">
        <w:rPr>
          <w:noProof/>
        </w:rPr>
        <w:t>23</w:t>
      </w:r>
      <w:r>
        <w:rPr>
          <w:noProof/>
        </w:rPr>
        <w:fldChar w:fldCharType="end"/>
      </w:r>
    </w:p>
    <w:p w:rsidR="003C5EA6" w:rsidRDefault="003C5EA6">
      <w:pPr>
        <w:pStyle w:val="Abbildungsverzeichnis"/>
        <w:tabs>
          <w:tab w:val="right" w:leader="dot" w:pos="9060"/>
        </w:tabs>
        <w:rPr>
          <w:rFonts w:asciiTheme="minorHAnsi" w:eastAsiaTheme="minorEastAsia" w:hAnsiTheme="minorHAnsi"/>
          <w:noProof/>
          <w:sz w:val="22"/>
          <w:lang w:eastAsia="de-DE"/>
        </w:rPr>
      </w:pPr>
      <w:r>
        <w:rPr>
          <w:noProof/>
        </w:rPr>
        <w:t>Abbildung 7: Vive Tracker</w:t>
      </w:r>
      <w:r>
        <w:rPr>
          <w:noProof/>
        </w:rPr>
        <w:tab/>
      </w:r>
      <w:r>
        <w:rPr>
          <w:noProof/>
        </w:rPr>
        <w:fldChar w:fldCharType="begin"/>
      </w:r>
      <w:r>
        <w:rPr>
          <w:noProof/>
        </w:rPr>
        <w:instrText xml:space="preserve"> PAGEREF _Toc487720512 \h </w:instrText>
      </w:r>
      <w:r>
        <w:rPr>
          <w:noProof/>
        </w:rPr>
      </w:r>
      <w:r>
        <w:rPr>
          <w:noProof/>
        </w:rPr>
        <w:fldChar w:fldCharType="separate"/>
      </w:r>
      <w:r w:rsidR="00E04862">
        <w:rPr>
          <w:noProof/>
        </w:rPr>
        <w:t>34</w:t>
      </w:r>
      <w:r>
        <w:rPr>
          <w:noProof/>
        </w:rPr>
        <w:fldChar w:fldCharType="end"/>
      </w:r>
    </w:p>
    <w:p w:rsidR="00127443" w:rsidRDefault="00E5454F" w:rsidP="00865962">
      <w:r>
        <w:fldChar w:fldCharType="end"/>
      </w:r>
      <w:r w:rsidR="00127443">
        <w:br w:type="page"/>
      </w:r>
    </w:p>
    <w:p w:rsidR="00127443" w:rsidRDefault="00127443" w:rsidP="00127443">
      <w:pPr>
        <w:pStyle w:val="Untertitel"/>
      </w:pPr>
      <w:r>
        <w:lastRenderedPageBreak/>
        <w:t>Literaturverzeichnis</w:t>
      </w:r>
    </w:p>
    <w:p w:rsidR="003C5EA6" w:rsidRDefault="00127443" w:rsidP="00E5454F">
      <w:pPr>
        <w:rPr>
          <w:rFonts w:asciiTheme="minorHAnsi" w:hAnsiTheme="minorHAnsi"/>
          <w:noProof/>
          <w:sz w:val="22"/>
        </w:rPr>
      </w:pPr>
      <w:r>
        <w:fldChar w:fldCharType="begin"/>
      </w:r>
      <w: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818"/>
      </w:tblGrid>
      <w:tr w:rsidR="003C5EA6">
        <w:trPr>
          <w:tblCellSpacing w:w="15" w:type="dxa"/>
        </w:trPr>
        <w:tc>
          <w:tcPr>
            <w:tcW w:w="50" w:type="pct"/>
            <w:hideMark/>
          </w:tcPr>
          <w:p w:rsidR="003C5EA6" w:rsidRDefault="003C5EA6">
            <w:pPr>
              <w:pStyle w:val="Literaturverzeichnis"/>
              <w:rPr>
                <w:rFonts w:eastAsiaTheme="minorEastAsia"/>
                <w:noProof/>
              </w:rPr>
            </w:pPr>
            <w:r>
              <w:rPr>
                <w:noProof/>
              </w:rPr>
              <w:t xml:space="preserve">[1] </w:t>
            </w:r>
          </w:p>
        </w:tc>
        <w:tc>
          <w:tcPr>
            <w:tcW w:w="0" w:type="auto"/>
            <w:hideMark/>
          </w:tcPr>
          <w:p w:rsidR="003C5EA6" w:rsidRDefault="003C5EA6">
            <w:pPr>
              <w:pStyle w:val="Literaturverzeichnis"/>
              <w:rPr>
                <w:rFonts w:eastAsiaTheme="minorEastAsia"/>
                <w:noProof/>
              </w:rPr>
            </w:pPr>
            <w:r w:rsidRPr="003C5EA6">
              <w:rPr>
                <w:noProof/>
                <w:lang w:val="en-US"/>
              </w:rPr>
              <w:t xml:space="preserve">Microsoft, „Kinect-Hardware,“ Microsoft, 13 Juli 2017. </w:t>
            </w:r>
            <w:r w:rsidRPr="003C5EA6">
              <w:rPr>
                <w:noProof/>
                <w:lang w:val="fr-FR"/>
              </w:rPr>
              <w:t xml:space="preserve">[Online]. Available: https://developer.microsoft.com/de-de/windows/kinect/hardware. </w:t>
            </w:r>
            <w:r>
              <w:rPr>
                <w:noProof/>
              </w:rPr>
              <w:t>[Zugriff am 13 Juli 2017].</w:t>
            </w:r>
          </w:p>
        </w:tc>
      </w:tr>
    </w:tbl>
    <w:p w:rsidR="003C5EA6" w:rsidRDefault="003C5EA6">
      <w:pPr>
        <w:rPr>
          <w:rFonts w:eastAsia="Times New Roman"/>
          <w:noProof/>
        </w:rPr>
      </w:pPr>
    </w:p>
    <w:p w:rsidR="00E5454F" w:rsidRPr="00E5454F" w:rsidRDefault="00127443" w:rsidP="00E5454F">
      <w:r>
        <w:fldChar w:fldCharType="end"/>
      </w:r>
    </w:p>
    <w:sectPr w:rsidR="00E5454F" w:rsidRPr="00E5454F" w:rsidSect="00D50E20">
      <w:footerReference w:type="default" r:id="rId33"/>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3803" w:rsidRDefault="00533803" w:rsidP="00D50E20">
      <w:pPr>
        <w:spacing w:after="0" w:line="240" w:lineRule="auto"/>
      </w:pPr>
      <w:r>
        <w:separator/>
      </w:r>
    </w:p>
  </w:endnote>
  <w:endnote w:type="continuationSeparator" w:id="0">
    <w:p w:rsidR="00533803" w:rsidRDefault="00533803" w:rsidP="00D50E20">
      <w:pPr>
        <w:spacing w:after="0" w:line="240" w:lineRule="auto"/>
      </w:pPr>
      <w:r>
        <w:continuationSeparator/>
      </w:r>
    </w:p>
  </w:endnote>
  <w:endnote w:type="continuationNotice" w:id="1">
    <w:p w:rsidR="00533803" w:rsidRDefault="005338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666330"/>
      <w:docPartObj>
        <w:docPartGallery w:val="Page Numbers (Bottom of Page)"/>
        <w:docPartUnique/>
      </w:docPartObj>
    </w:sdtPr>
    <w:sdtEndPr/>
    <w:sdtContent>
      <w:p w:rsidR="003C5EA6" w:rsidRDefault="003C5EA6">
        <w:pPr>
          <w:pStyle w:val="Fuzeile"/>
          <w:jc w:val="right"/>
        </w:pPr>
        <w:r>
          <w:fldChar w:fldCharType="begin"/>
        </w:r>
        <w:r>
          <w:instrText>PAGE   \* MERGEFORMAT</w:instrText>
        </w:r>
        <w:r>
          <w:fldChar w:fldCharType="separate"/>
        </w:r>
        <w:r w:rsidR="00E04862">
          <w:rPr>
            <w:noProof/>
          </w:rPr>
          <w:t>VI</w:t>
        </w:r>
        <w:r>
          <w:fldChar w:fldCharType="end"/>
        </w:r>
      </w:p>
    </w:sdtContent>
  </w:sdt>
  <w:p w:rsidR="003C5EA6" w:rsidRDefault="003C5EA6">
    <w:pPr>
      <w:pStyle w:val="Fuzeile"/>
    </w:pPr>
    <w:r>
      <w:t xml:space="preserve">Nico </w:t>
    </w:r>
    <w:proofErr w:type="spellStart"/>
    <w:r>
      <w:t>Kubasta</w:t>
    </w:r>
    <w:proofErr w:type="spellEnd"/>
    <w:r>
      <w:t>, Patrick Ziegeldorf</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9078831"/>
      <w:docPartObj>
        <w:docPartGallery w:val="Page Numbers (Bottom of Page)"/>
        <w:docPartUnique/>
      </w:docPartObj>
    </w:sdtPr>
    <w:sdtEndPr/>
    <w:sdtContent>
      <w:p w:rsidR="003C5EA6" w:rsidRDefault="003C5EA6">
        <w:pPr>
          <w:pStyle w:val="Fuzeile"/>
          <w:jc w:val="right"/>
        </w:pPr>
        <w:r>
          <w:fldChar w:fldCharType="begin"/>
        </w:r>
        <w:r>
          <w:instrText xml:space="preserve"> PAGE  \* ROMAN  \* MERGEFORMAT </w:instrText>
        </w:r>
        <w:r>
          <w:fldChar w:fldCharType="separate"/>
        </w:r>
        <w:r w:rsidR="00E04862">
          <w:rPr>
            <w:noProof/>
          </w:rPr>
          <w:t>II</w:t>
        </w:r>
        <w:r>
          <w:fldChar w:fldCharType="end"/>
        </w:r>
      </w:p>
    </w:sdtContent>
  </w:sdt>
  <w:p w:rsidR="003C5EA6" w:rsidRDefault="003C5EA6">
    <w:pPr>
      <w:pStyle w:val="Fuzeile"/>
    </w:pPr>
    <w:r>
      <w:t xml:space="preserve">Nico </w:t>
    </w:r>
    <w:proofErr w:type="spellStart"/>
    <w:r>
      <w:t>Kubasta</w:t>
    </w:r>
    <w:proofErr w:type="spellEnd"/>
    <w:r>
      <w:t>, Patrick Ziegeldorf</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3803" w:rsidRDefault="00533803" w:rsidP="00D50E20">
      <w:pPr>
        <w:spacing w:after="0" w:line="240" w:lineRule="auto"/>
      </w:pPr>
      <w:r>
        <w:separator/>
      </w:r>
    </w:p>
  </w:footnote>
  <w:footnote w:type="continuationSeparator" w:id="0">
    <w:p w:rsidR="00533803" w:rsidRDefault="00533803" w:rsidP="00D50E20">
      <w:pPr>
        <w:spacing w:after="0" w:line="240" w:lineRule="auto"/>
      </w:pPr>
      <w:r>
        <w:continuationSeparator/>
      </w:r>
    </w:p>
  </w:footnote>
  <w:footnote w:type="continuationNotice" w:id="1">
    <w:p w:rsidR="00533803" w:rsidRDefault="00533803">
      <w:pPr>
        <w:spacing w:after="0" w:line="240" w:lineRule="auto"/>
      </w:pPr>
    </w:p>
  </w:footnote>
  <w:footnote w:id="2">
    <w:p w:rsidR="003C5EA6" w:rsidRDefault="003C5EA6">
      <w:pPr>
        <w:pStyle w:val="Funotentext"/>
      </w:pPr>
      <w:r>
        <w:rPr>
          <w:rStyle w:val="Funotenzeichen"/>
        </w:rPr>
        <w:footnoteRef/>
      </w:r>
      <w:r>
        <w:t xml:space="preserve"> </w:t>
      </w:r>
      <w:hyperlink r:id="rId1" w:history="1">
        <w:r w:rsidRPr="008421EF">
          <w:rPr>
            <w:rStyle w:val="Hyperlink"/>
          </w:rPr>
          <w:t>https://1.f.ix.de/imgs/18/1/2/7/0/2/7/8/Kinect-5d0e062ea99ee253.jpeg</w:t>
        </w:r>
      </w:hyperlink>
      <w:r>
        <w:t xml:space="preserve"> - 13.07.2017</w:t>
      </w:r>
    </w:p>
  </w:footnote>
  <w:footnote w:id="3">
    <w:p w:rsidR="003C5EA6" w:rsidRDefault="003C5EA6">
      <w:pPr>
        <w:pStyle w:val="Funotentext"/>
      </w:pPr>
      <w:r>
        <w:rPr>
          <w:rStyle w:val="Funotenzeichen"/>
        </w:rPr>
        <w:footnoteRef/>
      </w:r>
      <w:r>
        <w:t xml:space="preserve"> </w:t>
      </w:r>
      <w:hyperlink r:id="rId2" w:history="1">
        <w:r w:rsidRPr="008421EF">
          <w:rPr>
            <w:rStyle w:val="Hyperlink"/>
          </w:rPr>
          <w:t>https://1.f.ix.de/imgs/18/1/2/7/0/2/7/8/Track-b4e19a7f169eda66.png</w:t>
        </w:r>
      </w:hyperlink>
      <w:r>
        <w:t xml:space="preserve"> - 13.07.2017</w:t>
      </w:r>
    </w:p>
  </w:footnote>
  <w:footnote w:id="4">
    <w:p w:rsidR="003C5EA6" w:rsidRDefault="003C5EA6">
      <w:pPr>
        <w:pStyle w:val="Funotentext"/>
      </w:pPr>
      <w:r>
        <w:rPr>
          <w:rStyle w:val="Funotenzeichen"/>
        </w:rPr>
        <w:footnoteRef/>
      </w:r>
      <w:r>
        <w:t xml:space="preserve"> </w:t>
      </w:r>
      <w:sdt>
        <w:sdtPr>
          <w:id w:val="1276521164"/>
          <w:citation/>
        </w:sdtPr>
        <w:sdtEndPr/>
        <w:sdtContent>
          <w:r>
            <w:fldChar w:fldCharType="begin"/>
          </w:r>
          <w:r>
            <w:instrText xml:space="preserve"> CITATION Mic17 \l 1031 </w:instrText>
          </w:r>
          <w:r>
            <w:fldChar w:fldCharType="separate"/>
          </w:r>
          <w:r>
            <w:rPr>
              <w:noProof/>
            </w:rPr>
            <w:t>[1]</w:t>
          </w:r>
          <w:r>
            <w:fldChar w:fldCharType="end"/>
          </w:r>
        </w:sdtContent>
      </w:sdt>
    </w:p>
  </w:footnote>
  <w:footnote w:id="5">
    <w:p w:rsidR="003C5EA6" w:rsidRDefault="003C5EA6">
      <w:pPr>
        <w:pStyle w:val="Funotentext"/>
      </w:pPr>
      <w:r>
        <w:rPr>
          <w:rStyle w:val="Funotenzeichen"/>
        </w:rPr>
        <w:footnoteRef/>
      </w:r>
      <w:r>
        <w:t xml:space="preserve"> </w:t>
      </w:r>
      <w:hyperlink r:id="rId3" w:history="1">
        <w:r w:rsidRPr="00852A4F">
          <w:rPr>
            <w:rStyle w:val="Hyperlink"/>
          </w:rPr>
          <w:t>https://www.vive.com/media/filer_public/f7/e1/f7e1eb16-6a14-4707-a82b-c9f7024ba161/base_station_01.jpg</w:t>
        </w:r>
      </w:hyperlink>
      <w:r>
        <w:t xml:space="preserve"> - </w:t>
      </w:r>
      <w:hyperlink r:id="rId4" w:history="1">
        <w:r w:rsidRPr="00852A4F">
          <w:rPr>
            <w:rStyle w:val="Hyperlink"/>
            <w:noProof/>
          </w:rPr>
          <w:t>http://www.virtuix.com/wp-content/uploads/2014/12/omni_product.png</w:t>
        </w:r>
      </w:hyperlink>
      <w:r>
        <w:rPr>
          <w:noProof/>
        </w:rPr>
        <w:t xml:space="preserve"> - 09.07.2017</w:t>
      </w:r>
    </w:p>
  </w:footnote>
  <w:footnote w:id="6">
    <w:p w:rsidR="003C5EA6" w:rsidRDefault="003C5EA6">
      <w:pPr>
        <w:pStyle w:val="Funotentext"/>
      </w:pPr>
      <w:r>
        <w:rPr>
          <w:rStyle w:val="Funotenzeichen"/>
        </w:rPr>
        <w:footnoteRef/>
      </w:r>
      <w:r>
        <w:t xml:space="preserve"> </w:t>
      </w:r>
      <w:hyperlink r:id="rId5" w:history="1">
        <w:r w:rsidRPr="00852A4F">
          <w:rPr>
            <w:rStyle w:val="Hyperlink"/>
          </w:rPr>
          <w:t>https://www.vive.com/media/filer_public/ac/85/ac8560e4-8d7f-42b6-9394-8fa6d5064b4e/controller_01.jpg</w:t>
        </w:r>
      </w:hyperlink>
      <w:r>
        <w:t xml:space="preserve"> -</w:t>
      </w:r>
      <w:r w:rsidRPr="00A83E57">
        <w:t xml:space="preserve"> 09.07.2017</w:t>
      </w:r>
    </w:p>
  </w:footnote>
  <w:footnote w:id="7">
    <w:p w:rsidR="003C5EA6" w:rsidRDefault="003C5EA6">
      <w:pPr>
        <w:pStyle w:val="Funotentext"/>
      </w:pPr>
      <w:r>
        <w:rPr>
          <w:rStyle w:val="Funotenzeichen"/>
        </w:rPr>
        <w:footnoteRef/>
      </w:r>
      <w:r>
        <w:t xml:space="preserve"> </w:t>
      </w:r>
      <w:hyperlink r:id="rId6" w:history="1">
        <w:r w:rsidRPr="00852A4F">
          <w:rPr>
            <w:rStyle w:val="Hyperlink"/>
          </w:rPr>
          <w:t>http://www.samsung.com/common/img/galaxynote4/micro/feature/gearvr/imagination_0.jpg</w:t>
        </w:r>
      </w:hyperlink>
      <w:r>
        <w:t xml:space="preserve"> - 10.07.2017</w:t>
      </w:r>
    </w:p>
  </w:footnote>
  <w:footnote w:id="8">
    <w:p w:rsidR="003C5EA6" w:rsidRPr="00E96AC0" w:rsidRDefault="003C5EA6">
      <w:pPr>
        <w:pStyle w:val="Funotentext"/>
      </w:pPr>
      <w:r>
        <w:rPr>
          <w:rStyle w:val="Funotenzeichen"/>
        </w:rPr>
        <w:footnoteRef/>
      </w:r>
      <w:r>
        <w:t xml:space="preserve"> </w:t>
      </w:r>
      <w:hyperlink r:id="rId7" w:history="1">
        <w:r w:rsidRPr="00852A4F">
          <w:rPr>
            <w:rStyle w:val="Hyperlink"/>
          </w:rPr>
          <w:t>http://picscdn.redblue.de/doi/pixelboxx-mss-70945115/fee_786_587_png/SONY-PlayStation-VR-Virtual-Reality-Brille</w:t>
        </w:r>
      </w:hyperlink>
      <w:r>
        <w:t xml:space="preserve"> -</w:t>
      </w:r>
      <w:r w:rsidRPr="00E96AC0">
        <w:t xml:space="preserve"> 10.07.2017</w:t>
      </w:r>
    </w:p>
  </w:footnote>
  <w:footnote w:id="9">
    <w:p w:rsidR="003C5EA6" w:rsidRDefault="003C5EA6">
      <w:pPr>
        <w:pStyle w:val="Funotentext"/>
      </w:pPr>
      <w:r>
        <w:rPr>
          <w:rStyle w:val="Funotenzeichen"/>
        </w:rPr>
        <w:footnoteRef/>
      </w:r>
      <w:r>
        <w:t xml:space="preserve"> </w:t>
      </w:r>
      <w:hyperlink r:id="rId8" w:history="1">
        <w:r w:rsidRPr="00852A4F">
          <w:rPr>
            <w:rStyle w:val="Hyperlink"/>
            <w:noProof/>
          </w:rPr>
          <w:t>http://picscdn.redblue.de/doi/pixelboxx-mss-70863644/fee_786_587_png/OCULUS-Rift-VR-Virtual-Reality-Headset</w:t>
        </w:r>
      </w:hyperlink>
      <w:r>
        <w:rPr>
          <w:noProof/>
        </w:rPr>
        <w:t xml:space="preserve"> - 10.07.2017</w:t>
      </w:r>
    </w:p>
  </w:footnote>
  <w:footnote w:id="10">
    <w:p w:rsidR="003C5EA6" w:rsidRDefault="003C5EA6">
      <w:pPr>
        <w:pStyle w:val="Funotentext"/>
      </w:pPr>
      <w:r>
        <w:rPr>
          <w:rStyle w:val="Funotenzeichen"/>
        </w:rPr>
        <w:footnoteRef/>
      </w:r>
      <w:r>
        <w:t xml:space="preserve"> </w:t>
      </w:r>
      <w:hyperlink r:id="rId9" w:history="1">
        <w:r w:rsidRPr="00852A4F">
          <w:rPr>
            <w:rStyle w:val="Hyperlink"/>
          </w:rPr>
          <w:t>http://picscdn.redblue.de/doi/pixelboxx-mss-72183776/fee_786_587_png/HTC-Vive-Virtual-Reality-Brille-inkl.-Star-Trek%3A-Bridge-Crew</w:t>
        </w:r>
      </w:hyperlink>
      <w:r>
        <w:t xml:space="preserve"> - 10.07.2017</w:t>
      </w:r>
    </w:p>
  </w:footnote>
  <w:footnote w:id="11">
    <w:p w:rsidR="003C5EA6" w:rsidRDefault="003C5EA6">
      <w:pPr>
        <w:pStyle w:val="Funotentext"/>
      </w:pPr>
      <w:r>
        <w:rPr>
          <w:rStyle w:val="Funotenzeichen"/>
        </w:rPr>
        <w:footnoteRef/>
      </w:r>
      <w:r>
        <w:t xml:space="preserve"> </w:t>
      </w:r>
      <w:r w:rsidRPr="005D3BC2">
        <w:t>http://wiki.unity3d.com/index.php?title=ObjImporter</w:t>
      </w:r>
    </w:p>
  </w:footnote>
  <w:footnote w:id="12">
    <w:p w:rsidR="003C5EA6" w:rsidRDefault="003C5EA6">
      <w:pPr>
        <w:pStyle w:val="Funotentext"/>
      </w:pPr>
      <w:r>
        <w:rPr>
          <w:rStyle w:val="Funotenzeichen"/>
        </w:rPr>
        <w:footnoteRef/>
      </w:r>
      <w:r>
        <w:t xml:space="preserve"> </w:t>
      </w:r>
      <w:r w:rsidRPr="005D3BC2">
        <w:t>https://forum.unity3d.com/threads/free-runtime-obj-loader.365884/</w:t>
      </w:r>
    </w:p>
  </w:footnote>
  <w:footnote w:id="13">
    <w:p w:rsidR="003C5EA6" w:rsidRDefault="003C5EA6">
      <w:pPr>
        <w:pStyle w:val="Funotentext"/>
      </w:pPr>
      <w:r>
        <w:rPr>
          <w:rStyle w:val="Funotenzeichen"/>
        </w:rPr>
        <w:footnoteRef/>
      </w:r>
      <w:r>
        <w:t xml:space="preserve"> </w:t>
      </w:r>
      <w:hyperlink r:id="rId10" w:history="1">
        <w:r w:rsidRPr="00852A4F">
          <w:rPr>
            <w:rStyle w:val="Hyperlink"/>
          </w:rPr>
          <w:t>https://www.vive.com/media/filer_public/d1/ec/d1ecfd2e-4bed-479f-9c18-2e81c8b952ad/tracker-s03.png</w:t>
        </w:r>
      </w:hyperlink>
      <w:r>
        <w:t xml:space="preserve"> - 11.07.2017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el"/>
      <w:tag w:val=""/>
      <w:id w:val="-1290657757"/>
      <w:placeholder>
        <w:docPart w:val="E039ABC0140647CB8E988604855C0182"/>
      </w:placeholder>
      <w:dataBinding w:prefixMappings="xmlns:ns0='http://purl.org/dc/elements/1.1/' xmlns:ns1='http://schemas.openxmlformats.org/package/2006/metadata/core-properties' " w:xpath="/ns1:coreProperties[1]/ns0:title[1]" w:storeItemID="{6C3C8BC8-F283-45AE-878A-BAB7291924A1}"/>
      <w:text/>
    </w:sdtPr>
    <w:sdtEndPr/>
    <w:sdtContent>
      <w:p w:rsidR="003C5EA6" w:rsidRDefault="003C5EA6" w:rsidP="003C5EA6">
        <w:pPr>
          <w:pStyle w:val="Kopfzeile"/>
        </w:pPr>
        <w:r>
          <w:t xml:space="preserve">Technologieupgrade für das </w:t>
        </w:r>
        <w:proofErr w:type="spellStart"/>
        <w:r>
          <w:t>StereoX</w:t>
        </w:r>
        <w:proofErr w:type="spellEnd"/>
        <w:r>
          <w:t xml:space="preserve"> Labor</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0D2AFA"/>
    <w:multiLevelType w:val="multilevel"/>
    <w:tmpl w:val="C13A487A"/>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4DB42CFE"/>
    <w:multiLevelType w:val="multilevel"/>
    <w:tmpl w:val="ED3A4C2A"/>
    <w:styleLink w:val="Kapitelundnummerierteberschriften"/>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nsid w:val="63DF3444"/>
    <w:multiLevelType w:val="multilevel"/>
    <w:tmpl w:val="D256A712"/>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lvlRestart w:val="0"/>
      <w:suff w:val="nothing"/>
      <w:lvlText w:val="%1.%2.%3  "/>
      <w:lvlJc w:val="left"/>
      <w:pPr>
        <w:ind w:left="0" w:firstLine="0"/>
      </w:pPr>
      <w:rPr>
        <w:rFonts w:hint="default"/>
      </w:rPr>
    </w:lvl>
    <w:lvl w:ilvl="3">
      <w:start w:val="1"/>
      <w:numFmt w:val="decimal"/>
      <w:lvlRestart w:val="0"/>
      <w:suff w:val="nothing"/>
      <w:lvlText w:val="%1.%2.%3.%4  "/>
      <w:lvlJc w:val="left"/>
      <w:pPr>
        <w:ind w:left="0" w:firstLine="0"/>
      </w:pPr>
      <w:rPr>
        <w:rFonts w:hint="default"/>
      </w:rPr>
    </w:lvl>
    <w:lvl w:ilvl="4">
      <w:start w:val="1"/>
      <w:numFmt w:val="decimal"/>
      <w:lvlRestart w:val="0"/>
      <w:suff w:val="nothing"/>
      <w:lvlText w:val="%1.%2.%3.%4.%5  "/>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nsid w:val="695C38AC"/>
    <w:multiLevelType w:val="multilevel"/>
    <w:tmpl w:val="1ACEC088"/>
    <w:lvl w:ilvl="0">
      <w:start w:val="1"/>
      <w:numFmt w:val="decimal"/>
      <w:suff w:val="space"/>
      <w:lvlText w:val="Kapitel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73BF326D"/>
    <w:multiLevelType w:val="multilevel"/>
    <w:tmpl w:val="A112D11C"/>
    <w:lvl w:ilvl="0">
      <w:start w:val="1"/>
      <w:numFmt w:val="decimal"/>
      <w:suff w:val="space"/>
      <w:lvlText w:val="Kapitel %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76FA2D34"/>
    <w:multiLevelType w:val="multilevel"/>
    <w:tmpl w:val="87C8A12A"/>
    <w:lvl w:ilvl="0">
      <w:start w:val="1"/>
      <w:numFmt w:val="decimal"/>
      <w:pStyle w:val="berschrift1"/>
      <w:lvlText w:val="Kapitel %1  "/>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004"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abstractNumId w:val="5"/>
  </w:num>
  <w:num w:numId="2">
    <w:abstractNumId w:val="0"/>
  </w:num>
  <w:num w:numId="3">
    <w:abstractNumId w:val="1"/>
  </w:num>
  <w:num w:numId="4">
    <w:abstractNumId w:val="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EA1"/>
    <w:rsid w:val="00033E8B"/>
    <w:rsid w:val="00055F71"/>
    <w:rsid w:val="000573A0"/>
    <w:rsid w:val="000A13D3"/>
    <w:rsid w:val="000C1AB1"/>
    <w:rsid w:val="000C42F7"/>
    <w:rsid w:val="00121A86"/>
    <w:rsid w:val="00123A89"/>
    <w:rsid w:val="00127443"/>
    <w:rsid w:val="001832E5"/>
    <w:rsid w:val="001A4E4D"/>
    <w:rsid w:val="001A67A6"/>
    <w:rsid w:val="00203EA1"/>
    <w:rsid w:val="00275CB2"/>
    <w:rsid w:val="0028548F"/>
    <w:rsid w:val="0028730B"/>
    <w:rsid w:val="002C5805"/>
    <w:rsid w:val="002D2E6B"/>
    <w:rsid w:val="0034068B"/>
    <w:rsid w:val="00341472"/>
    <w:rsid w:val="003608CF"/>
    <w:rsid w:val="003658E1"/>
    <w:rsid w:val="003B69D3"/>
    <w:rsid w:val="003C5EA6"/>
    <w:rsid w:val="003E403A"/>
    <w:rsid w:val="003F4985"/>
    <w:rsid w:val="00417175"/>
    <w:rsid w:val="004273A9"/>
    <w:rsid w:val="00473544"/>
    <w:rsid w:val="00496511"/>
    <w:rsid w:val="004969BD"/>
    <w:rsid w:val="004A4C5A"/>
    <w:rsid w:val="005065EE"/>
    <w:rsid w:val="00533803"/>
    <w:rsid w:val="005435C1"/>
    <w:rsid w:val="005732C3"/>
    <w:rsid w:val="005D09C4"/>
    <w:rsid w:val="005D3BC2"/>
    <w:rsid w:val="006053F5"/>
    <w:rsid w:val="006163D9"/>
    <w:rsid w:val="00643783"/>
    <w:rsid w:val="006503A1"/>
    <w:rsid w:val="00655FB8"/>
    <w:rsid w:val="006835A3"/>
    <w:rsid w:val="006A3A8F"/>
    <w:rsid w:val="006B6F27"/>
    <w:rsid w:val="006D716A"/>
    <w:rsid w:val="006E2527"/>
    <w:rsid w:val="00721B33"/>
    <w:rsid w:val="007276F4"/>
    <w:rsid w:val="00755651"/>
    <w:rsid w:val="0075591C"/>
    <w:rsid w:val="00782A03"/>
    <w:rsid w:val="00791EAC"/>
    <w:rsid w:val="007B4841"/>
    <w:rsid w:val="007C03A1"/>
    <w:rsid w:val="007C71F5"/>
    <w:rsid w:val="007D5F44"/>
    <w:rsid w:val="00803F5A"/>
    <w:rsid w:val="0082135B"/>
    <w:rsid w:val="00865962"/>
    <w:rsid w:val="00891353"/>
    <w:rsid w:val="008B1D95"/>
    <w:rsid w:val="008D2374"/>
    <w:rsid w:val="008F544A"/>
    <w:rsid w:val="0092071E"/>
    <w:rsid w:val="00934A94"/>
    <w:rsid w:val="00936B69"/>
    <w:rsid w:val="0094093B"/>
    <w:rsid w:val="009C2236"/>
    <w:rsid w:val="00A17C94"/>
    <w:rsid w:val="00A25F5C"/>
    <w:rsid w:val="00A26DB8"/>
    <w:rsid w:val="00A52769"/>
    <w:rsid w:val="00A54244"/>
    <w:rsid w:val="00A5686D"/>
    <w:rsid w:val="00A76CA5"/>
    <w:rsid w:val="00A90C1C"/>
    <w:rsid w:val="00A931BA"/>
    <w:rsid w:val="00A95E03"/>
    <w:rsid w:val="00A97C4E"/>
    <w:rsid w:val="00AA0676"/>
    <w:rsid w:val="00AA6CA8"/>
    <w:rsid w:val="00AB32B5"/>
    <w:rsid w:val="00AC39A9"/>
    <w:rsid w:val="00AD55F3"/>
    <w:rsid w:val="00AD7220"/>
    <w:rsid w:val="00B33D21"/>
    <w:rsid w:val="00B63663"/>
    <w:rsid w:val="00B67B3D"/>
    <w:rsid w:val="00B70D00"/>
    <w:rsid w:val="00BA1D9D"/>
    <w:rsid w:val="00BA5C82"/>
    <w:rsid w:val="00BB6401"/>
    <w:rsid w:val="00BD170D"/>
    <w:rsid w:val="00C037F2"/>
    <w:rsid w:val="00C05282"/>
    <w:rsid w:val="00C102C1"/>
    <w:rsid w:val="00C13BAD"/>
    <w:rsid w:val="00C40D77"/>
    <w:rsid w:val="00C474B3"/>
    <w:rsid w:val="00C517E0"/>
    <w:rsid w:val="00C52DB7"/>
    <w:rsid w:val="00C65DDC"/>
    <w:rsid w:val="00C90168"/>
    <w:rsid w:val="00C905D8"/>
    <w:rsid w:val="00D32AED"/>
    <w:rsid w:val="00D50E20"/>
    <w:rsid w:val="00D80E8C"/>
    <w:rsid w:val="00DC57DB"/>
    <w:rsid w:val="00DD4C85"/>
    <w:rsid w:val="00DD7797"/>
    <w:rsid w:val="00DF273F"/>
    <w:rsid w:val="00E04862"/>
    <w:rsid w:val="00E04B15"/>
    <w:rsid w:val="00E0573A"/>
    <w:rsid w:val="00E06529"/>
    <w:rsid w:val="00E25AEF"/>
    <w:rsid w:val="00E36E97"/>
    <w:rsid w:val="00E53D90"/>
    <w:rsid w:val="00E5454F"/>
    <w:rsid w:val="00E57449"/>
    <w:rsid w:val="00E84719"/>
    <w:rsid w:val="00E96AC0"/>
    <w:rsid w:val="00EA4074"/>
    <w:rsid w:val="00EB1064"/>
    <w:rsid w:val="00ED6902"/>
    <w:rsid w:val="00EE5FA3"/>
    <w:rsid w:val="00F1196C"/>
    <w:rsid w:val="00F418F1"/>
    <w:rsid w:val="00F821AF"/>
    <w:rsid w:val="00FA143B"/>
    <w:rsid w:val="00FA4840"/>
    <w:rsid w:val="00FD292B"/>
    <w:rsid w:val="00FF65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03EA1"/>
    <w:pPr>
      <w:spacing w:line="360" w:lineRule="auto"/>
    </w:pPr>
    <w:rPr>
      <w:rFonts w:ascii="Arial" w:hAnsi="Arial"/>
      <w:sz w:val="24"/>
    </w:rPr>
  </w:style>
  <w:style w:type="paragraph" w:styleId="berschrift1">
    <w:name w:val="heading 1"/>
    <w:basedOn w:val="Standard"/>
    <w:next w:val="Standard"/>
    <w:link w:val="berschrift1Zchn"/>
    <w:uiPriority w:val="9"/>
    <w:qFormat/>
    <w:rsid w:val="00203EA1"/>
    <w:pPr>
      <w:keepNext/>
      <w:keepLines/>
      <w:numPr>
        <w:numId w:val="1"/>
      </w:numPr>
      <w:spacing w:before="240" w:after="0"/>
      <w:jc w:val="center"/>
      <w:outlineLvl w:val="0"/>
    </w:pPr>
    <w:rPr>
      <w:rFonts w:eastAsiaTheme="majorEastAsia" w:cs="Arial"/>
      <w:sz w:val="52"/>
      <w:szCs w:val="32"/>
    </w:rPr>
  </w:style>
  <w:style w:type="paragraph" w:styleId="berschrift2">
    <w:name w:val="heading 2"/>
    <w:basedOn w:val="Standard"/>
    <w:next w:val="Standard"/>
    <w:link w:val="berschrift2Zchn"/>
    <w:uiPriority w:val="9"/>
    <w:unhideWhenUsed/>
    <w:qFormat/>
    <w:rsid w:val="00203EA1"/>
    <w:pPr>
      <w:keepNext/>
      <w:keepLines/>
      <w:numPr>
        <w:ilvl w:val="1"/>
        <w:numId w:val="1"/>
      </w:numPr>
      <w:spacing w:before="40" w:after="0"/>
      <w:outlineLvl w:val="1"/>
    </w:pPr>
    <w:rPr>
      <w:rFonts w:eastAsiaTheme="majorEastAsia" w:cs="Arial"/>
      <w:sz w:val="32"/>
      <w:szCs w:val="26"/>
    </w:rPr>
  </w:style>
  <w:style w:type="paragraph" w:styleId="berschrift3">
    <w:name w:val="heading 3"/>
    <w:basedOn w:val="Standard"/>
    <w:next w:val="Standard"/>
    <w:link w:val="berschrift3Zchn"/>
    <w:uiPriority w:val="9"/>
    <w:unhideWhenUsed/>
    <w:qFormat/>
    <w:rsid w:val="00D50E20"/>
    <w:pPr>
      <w:keepNext/>
      <w:keepLines/>
      <w:numPr>
        <w:ilvl w:val="2"/>
        <w:numId w:val="1"/>
      </w:numPr>
      <w:spacing w:before="40" w:after="0"/>
      <w:ind w:left="720"/>
      <w:outlineLvl w:val="2"/>
    </w:pPr>
    <w:rPr>
      <w:rFonts w:eastAsiaTheme="majorEastAsia" w:cs="Arial"/>
      <w:sz w:val="28"/>
      <w:szCs w:val="24"/>
    </w:rPr>
  </w:style>
  <w:style w:type="paragraph" w:styleId="berschrift4">
    <w:name w:val="heading 4"/>
    <w:basedOn w:val="Standard"/>
    <w:next w:val="Standard"/>
    <w:link w:val="berschrift4Zchn"/>
    <w:uiPriority w:val="9"/>
    <w:unhideWhenUsed/>
    <w:qFormat/>
    <w:rsid w:val="00A26DB8"/>
    <w:pPr>
      <w:keepNext/>
      <w:keepLines/>
      <w:numPr>
        <w:ilvl w:val="3"/>
        <w:numId w:val="1"/>
      </w:numPr>
      <w:spacing w:before="40" w:after="0"/>
      <w:outlineLvl w:val="3"/>
    </w:pPr>
    <w:rPr>
      <w:rFonts w:eastAsiaTheme="majorEastAsia" w:cs="Arial"/>
      <w:szCs w:val="24"/>
    </w:rPr>
  </w:style>
  <w:style w:type="paragraph" w:styleId="berschrift5">
    <w:name w:val="heading 5"/>
    <w:basedOn w:val="Standard"/>
    <w:next w:val="Standard"/>
    <w:link w:val="berschrift5Zchn"/>
    <w:uiPriority w:val="9"/>
    <w:semiHidden/>
    <w:unhideWhenUsed/>
    <w:qFormat/>
    <w:rsid w:val="00203E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03E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03E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03E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03E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03EA1"/>
    <w:pPr>
      <w:spacing w:after="0" w:line="240" w:lineRule="auto"/>
      <w:contextualSpacing/>
      <w:jc w:val="center"/>
    </w:pPr>
    <w:rPr>
      <w:rFonts w:eastAsiaTheme="majorEastAsia" w:cs="Arial"/>
      <w:spacing w:val="-10"/>
      <w:kern w:val="28"/>
      <w:sz w:val="56"/>
      <w:szCs w:val="56"/>
    </w:rPr>
  </w:style>
  <w:style w:type="character" w:customStyle="1" w:styleId="TitelZchn">
    <w:name w:val="Titel Zchn"/>
    <w:basedOn w:val="Absatz-Standardschriftart"/>
    <w:link w:val="Titel"/>
    <w:uiPriority w:val="10"/>
    <w:rsid w:val="00203EA1"/>
    <w:rPr>
      <w:rFonts w:ascii="Arial" w:eastAsiaTheme="majorEastAsia" w:hAnsi="Arial" w:cs="Arial"/>
      <w:spacing w:val="-10"/>
      <w:kern w:val="28"/>
      <w:sz w:val="56"/>
      <w:szCs w:val="56"/>
    </w:rPr>
  </w:style>
  <w:style w:type="paragraph" w:styleId="KeinLeerraum">
    <w:name w:val="No Spacing"/>
    <w:uiPriority w:val="1"/>
    <w:qFormat/>
    <w:rsid w:val="00203EA1"/>
    <w:pPr>
      <w:spacing w:after="0" w:line="240" w:lineRule="auto"/>
    </w:pPr>
    <w:rPr>
      <w:lang w:val="en-GB"/>
    </w:rPr>
  </w:style>
  <w:style w:type="paragraph" w:styleId="Untertitel">
    <w:name w:val="Subtitle"/>
    <w:basedOn w:val="Standard"/>
    <w:next w:val="Standard"/>
    <w:link w:val="UntertitelZchn"/>
    <w:uiPriority w:val="11"/>
    <w:qFormat/>
    <w:rsid w:val="00203EA1"/>
    <w:pPr>
      <w:numPr>
        <w:ilvl w:val="1"/>
      </w:numPr>
      <w:pBdr>
        <w:bottom w:val="single" w:sz="4" w:space="1" w:color="auto"/>
      </w:pBdr>
      <w:spacing w:after="240" w:line="240" w:lineRule="auto"/>
    </w:pPr>
    <w:rPr>
      <w:rFonts w:eastAsiaTheme="minorEastAsia" w:cs="Arial"/>
      <w:spacing w:val="15"/>
      <w:sz w:val="36"/>
    </w:rPr>
  </w:style>
  <w:style w:type="character" w:customStyle="1" w:styleId="UntertitelZchn">
    <w:name w:val="Untertitel Zchn"/>
    <w:basedOn w:val="Absatz-Standardschriftart"/>
    <w:link w:val="Untertitel"/>
    <w:uiPriority w:val="11"/>
    <w:rsid w:val="00203EA1"/>
    <w:rPr>
      <w:rFonts w:ascii="Arial" w:eastAsiaTheme="minorEastAsia" w:hAnsi="Arial" w:cs="Arial"/>
      <w:spacing w:val="15"/>
      <w:sz w:val="36"/>
    </w:rPr>
  </w:style>
  <w:style w:type="character" w:customStyle="1" w:styleId="berschrift1Zchn">
    <w:name w:val="Überschrift 1 Zchn"/>
    <w:basedOn w:val="Absatz-Standardschriftart"/>
    <w:link w:val="berschrift1"/>
    <w:uiPriority w:val="9"/>
    <w:rsid w:val="00203EA1"/>
    <w:rPr>
      <w:rFonts w:ascii="Arial" w:eastAsiaTheme="majorEastAsia" w:hAnsi="Arial" w:cs="Arial"/>
      <w:sz w:val="52"/>
      <w:szCs w:val="32"/>
    </w:rPr>
  </w:style>
  <w:style w:type="character" w:customStyle="1" w:styleId="berschrift2Zchn">
    <w:name w:val="Überschrift 2 Zchn"/>
    <w:basedOn w:val="Absatz-Standardschriftart"/>
    <w:link w:val="berschrift2"/>
    <w:uiPriority w:val="9"/>
    <w:rsid w:val="00203EA1"/>
    <w:rPr>
      <w:rFonts w:ascii="Arial" w:eastAsiaTheme="majorEastAsia" w:hAnsi="Arial" w:cs="Arial"/>
      <w:sz w:val="32"/>
      <w:szCs w:val="26"/>
      <w:lang w:val="en-GB"/>
    </w:rPr>
  </w:style>
  <w:style w:type="character" w:customStyle="1" w:styleId="berschrift3Zchn">
    <w:name w:val="Überschrift 3 Zchn"/>
    <w:basedOn w:val="Absatz-Standardschriftart"/>
    <w:link w:val="berschrift3"/>
    <w:uiPriority w:val="9"/>
    <w:rsid w:val="00D50E20"/>
    <w:rPr>
      <w:rFonts w:ascii="Arial" w:eastAsiaTheme="majorEastAsia" w:hAnsi="Arial" w:cs="Arial"/>
      <w:sz w:val="28"/>
      <w:szCs w:val="24"/>
      <w:lang w:val="en-GB"/>
    </w:rPr>
  </w:style>
  <w:style w:type="character" w:customStyle="1" w:styleId="berschrift4Zchn">
    <w:name w:val="Überschrift 4 Zchn"/>
    <w:basedOn w:val="Absatz-Standardschriftart"/>
    <w:link w:val="berschrift4"/>
    <w:uiPriority w:val="9"/>
    <w:rsid w:val="00A26DB8"/>
    <w:rPr>
      <w:rFonts w:ascii="Arial" w:eastAsiaTheme="majorEastAsia" w:hAnsi="Arial" w:cs="Arial"/>
      <w:sz w:val="24"/>
      <w:szCs w:val="24"/>
    </w:rPr>
  </w:style>
  <w:style w:type="character" w:customStyle="1" w:styleId="berschrift5Zchn">
    <w:name w:val="Überschrift 5 Zchn"/>
    <w:basedOn w:val="Absatz-Standardschriftart"/>
    <w:link w:val="berschrift5"/>
    <w:uiPriority w:val="9"/>
    <w:semiHidden/>
    <w:rsid w:val="00203EA1"/>
    <w:rPr>
      <w:rFonts w:asciiTheme="majorHAnsi" w:eastAsiaTheme="majorEastAsia" w:hAnsiTheme="majorHAnsi" w:cstheme="majorBidi"/>
      <w:color w:val="2F5496" w:themeColor="accent1" w:themeShade="BF"/>
      <w:sz w:val="24"/>
      <w:lang w:val="en-GB"/>
    </w:rPr>
  </w:style>
  <w:style w:type="character" w:customStyle="1" w:styleId="berschrift6Zchn">
    <w:name w:val="Überschrift 6 Zchn"/>
    <w:basedOn w:val="Absatz-Standardschriftart"/>
    <w:link w:val="berschrift6"/>
    <w:uiPriority w:val="9"/>
    <w:semiHidden/>
    <w:rsid w:val="00203EA1"/>
    <w:rPr>
      <w:rFonts w:asciiTheme="majorHAnsi" w:eastAsiaTheme="majorEastAsia" w:hAnsiTheme="majorHAnsi" w:cstheme="majorBidi"/>
      <w:color w:val="1F3763" w:themeColor="accent1" w:themeShade="7F"/>
      <w:sz w:val="24"/>
      <w:lang w:val="en-GB"/>
    </w:rPr>
  </w:style>
  <w:style w:type="character" w:customStyle="1" w:styleId="berschrift7Zchn">
    <w:name w:val="Überschrift 7 Zchn"/>
    <w:basedOn w:val="Absatz-Standardschriftart"/>
    <w:link w:val="berschrift7"/>
    <w:uiPriority w:val="9"/>
    <w:semiHidden/>
    <w:rsid w:val="00203EA1"/>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203EA1"/>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203EA1"/>
    <w:rPr>
      <w:rFonts w:asciiTheme="majorHAnsi" w:eastAsiaTheme="majorEastAsia" w:hAnsiTheme="majorHAnsi" w:cstheme="majorBidi"/>
      <w:i/>
      <w:iCs/>
      <w:color w:val="272727" w:themeColor="text1" w:themeTint="D8"/>
      <w:sz w:val="21"/>
      <w:szCs w:val="21"/>
      <w:lang w:val="en-GB"/>
    </w:rPr>
  </w:style>
  <w:style w:type="numbering" w:customStyle="1" w:styleId="Kapitelundnummerierteberschriften">
    <w:name w:val="Kapitel und nummerierte Überschriften"/>
    <w:uiPriority w:val="99"/>
    <w:rsid w:val="00203EA1"/>
    <w:pPr>
      <w:numPr>
        <w:numId w:val="3"/>
      </w:numPr>
    </w:pPr>
  </w:style>
  <w:style w:type="paragraph" w:styleId="Verzeichnis2">
    <w:name w:val="toc 2"/>
    <w:basedOn w:val="Standard"/>
    <w:next w:val="Standard"/>
    <w:autoRedefine/>
    <w:uiPriority w:val="39"/>
    <w:unhideWhenUsed/>
    <w:rsid w:val="00D50E20"/>
    <w:pPr>
      <w:spacing w:after="100"/>
      <w:ind w:left="240"/>
    </w:pPr>
  </w:style>
  <w:style w:type="paragraph" w:styleId="Verzeichnis1">
    <w:name w:val="toc 1"/>
    <w:basedOn w:val="Standard"/>
    <w:next w:val="Standard"/>
    <w:autoRedefine/>
    <w:uiPriority w:val="39"/>
    <w:unhideWhenUsed/>
    <w:rsid w:val="00D50E20"/>
    <w:pPr>
      <w:spacing w:after="100"/>
    </w:pPr>
  </w:style>
  <w:style w:type="paragraph" w:styleId="Verzeichnis3">
    <w:name w:val="toc 3"/>
    <w:basedOn w:val="Standard"/>
    <w:next w:val="Standard"/>
    <w:autoRedefine/>
    <w:uiPriority w:val="39"/>
    <w:unhideWhenUsed/>
    <w:rsid w:val="00D50E20"/>
    <w:pPr>
      <w:spacing w:after="100"/>
      <w:ind w:left="480"/>
    </w:pPr>
  </w:style>
  <w:style w:type="character" w:styleId="Hyperlink">
    <w:name w:val="Hyperlink"/>
    <w:basedOn w:val="Absatz-Standardschriftart"/>
    <w:uiPriority w:val="99"/>
    <w:unhideWhenUsed/>
    <w:rsid w:val="00D50E20"/>
    <w:rPr>
      <w:color w:val="0563C1" w:themeColor="hyperlink"/>
      <w:u w:val="single"/>
    </w:rPr>
  </w:style>
  <w:style w:type="paragraph" w:styleId="Kopfzeile">
    <w:name w:val="header"/>
    <w:basedOn w:val="Standard"/>
    <w:link w:val="KopfzeileZchn"/>
    <w:uiPriority w:val="99"/>
    <w:unhideWhenUsed/>
    <w:rsid w:val="00D50E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0E20"/>
    <w:rPr>
      <w:rFonts w:ascii="Arial" w:hAnsi="Arial"/>
      <w:sz w:val="24"/>
      <w:lang w:val="en-GB"/>
    </w:rPr>
  </w:style>
  <w:style w:type="paragraph" w:styleId="Fuzeile">
    <w:name w:val="footer"/>
    <w:basedOn w:val="Standard"/>
    <w:link w:val="FuzeileZchn"/>
    <w:uiPriority w:val="99"/>
    <w:unhideWhenUsed/>
    <w:rsid w:val="00D50E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0E20"/>
    <w:rPr>
      <w:rFonts w:ascii="Arial" w:hAnsi="Arial"/>
      <w:sz w:val="24"/>
      <w:lang w:val="en-GB"/>
    </w:rPr>
  </w:style>
  <w:style w:type="character" w:styleId="Platzhaltertext">
    <w:name w:val="Placeholder Text"/>
    <w:basedOn w:val="Absatz-Standardschriftart"/>
    <w:uiPriority w:val="99"/>
    <w:semiHidden/>
    <w:rsid w:val="00D50E20"/>
    <w:rPr>
      <w:color w:val="808080"/>
    </w:rPr>
  </w:style>
  <w:style w:type="paragraph" w:styleId="Sprechblasentext">
    <w:name w:val="Balloon Text"/>
    <w:basedOn w:val="Standard"/>
    <w:link w:val="SprechblasentextZchn"/>
    <w:uiPriority w:val="99"/>
    <w:semiHidden/>
    <w:unhideWhenUsed/>
    <w:rsid w:val="00A26DB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DB8"/>
    <w:rPr>
      <w:rFonts w:ascii="Tahoma" w:hAnsi="Tahoma" w:cs="Tahoma"/>
      <w:sz w:val="16"/>
      <w:szCs w:val="16"/>
    </w:rPr>
  </w:style>
  <w:style w:type="paragraph" w:styleId="Beschriftung">
    <w:name w:val="caption"/>
    <w:basedOn w:val="Standard"/>
    <w:next w:val="Standard"/>
    <w:uiPriority w:val="35"/>
    <w:unhideWhenUsed/>
    <w:qFormat/>
    <w:rsid w:val="00B63663"/>
    <w:pPr>
      <w:spacing w:after="200" w:line="240" w:lineRule="auto"/>
    </w:pPr>
    <w:rPr>
      <w:b/>
      <w:bCs/>
      <w:color w:val="4472C4" w:themeColor="accent1"/>
      <w:sz w:val="18"/>
      <w:szCs w:val="18"/>
    </w:rPr>
  </w:style>
  <w:style w:type="paragraph" w:styleId="Abbildungsverzeichnis">
    <w:name w:val="table of figures"/>
    <w:basedOn w:val="Standard"/>
    <w:next w:val="Standard"/>
    <w:uiPriority w:val="99"/>
    <w:unhideWhenUsed/>
    <w:rsid w:val="00E5454F"/>
    <w:pPr>
      <w:spacing w:after="0"/>
    </w:pPr>
  </w:style>
  <w:style w:type="paragraph" w:styleId="Funotentext">
    <w:name w:val="footnote text"/>
    <w:basedOn w:val="Standard"/>
    <w:link w:val="FunotentextZchn"/>
    <w:uiPriority w:val="99"/>
    <w:semiHidden/>
    <w:unhideWhenUsed/>
    <w:rsid w:val="000A13D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A13D3"/>
    <w:rPr>
      <w:rFonts w:ascii="Arial" w:hAnsi="Arial"/>
      <w:sz w:val="20"/>
      <w:szCs w:val="20"/>
    </w:rPr>
  </w:style>
  <w:style w:type="character" w:styleId="Funotenzeichen">
    <w:name w:val="footnote reference"/>
    <w:basedOn w:val="Absatz-Standardschriftart"/>
    <w:uiPriority w:val="99"/>
    <w:semiHidden/>
    <w:unhideWhenUsed/>
    <w:rsid w:val="000A13D3"/>
    <w:rPr>
      <w:vertAlign w:val="superscript"/>
    </w:rPr>
  </w:style>
  <w:style w:type="paragraph" w:styleId="Index2">
    <w:name w:val="index 2"/>
    <w:basedOn w:val="Standard"/>
    <w:next w:val="Standard"/>
    <w:autoRedefine/>
    <w:uiPriority w:val="99"/>
    <w:unhideWhenUsed/>
    <w:rsid w:val="003C5EA6"/>
    <w:pPr>
      <w:spacing w:after="0"/>
      <w:ind w:left="480" w:hanging="240"/>
    </w:pPr>
    <w:rPr>
      <w:rFonts w:asciiTheme="minorHAnsi" w:hAnsiTheme="minorHAnsi"/>
      <w:sz w:val="20"/>
      <w:szCs w:val="20"/>
    </w:rPr>
  </w:style>
  <w:style w:type="paragraph" w:styleId="Index1">
    <w:name w:val="index 1"/>
    <w:basedOn w:val="Standard"/>
    <w:next w:val="Standard"/>
    <w:autoRedefine/>
    <w:uiPriority w:val="99"/>
    <w:unhideWhenUsed/>
    <w:rsid w:val="003C5EA6"/>
    <w:pPr>
      <w:tabs>
        <w:tab w:val="right" w:leader="dot" w:pos="9060"/>
      </w:tabs>
      <w:spacing w:after="0"/>
    </w:pPr>
    <w:rPr>
      <w:szCs w:val="20"/>
    </w:rPr>
  </w:style>
  <w:style w:type="paragraph" w:styleId="Index3">
    <w:name w:val="index 3"/>
    <w:basedOn w:val="Standard"/>
    <w:next w:val="Standard"/>
    <w:autoRedefine/>
    <w:uiPriority w:val="99"/>
    <w:unhideWhenUsed/>
    <w:rsid w:val="003C5EA6"/>
    <w:pPr>
      <w:spacing w:after="0"/>
      <w:ind w:left="720" w:hanging="240"/>
    </w:pPr>
    <w:rPr>
      <w:rFonts w:asciiTheme="minorHAnsi" w:hAnsiTheme="minorHAnsi"/>
      <w:sz w:val="20"/>
      <w:szCs w:val="20"/>
    </w:rPr>
  </w:style>
  <w:style w:type="paragraph" w:styleId="Index4">
    <w:name w:val="index 4"/>
    <w:basedOn w:val="Standard"/>
    <w:next w:val="Standard"/>
    <w:autoRedefine/>
    <w:uiPriority w:val="99"/>
    <w:unhideWhenUsed/>
    <w:rsid w:val="003C5EA6"/>
    <w:pPr>
      <w:spacing w:after="0"/>
      <w:ind w:left="960" w:hanging="240"/>
    </w:pPr>
    <w:rPr>
      <w:rFonts w:asciiTheme="minorHAnsi" w:hAnsiTheme="minorHAnsi"/>
      <w:sz w:val="20"/>
      <w:szCs w:val="20"/>
    </w:rPr>
  </w:style>
  <w:style w:type="paragraph" w:styleId="Index5">
    <w:name w:val="index 5"/>
    <w:basedOn w:val="Standard"/>
    <w:next w:val="Standard"/>
    <w:autoRedefine/>
    <w:uiPriority w:val="99"/>
    <w:unhideWhenUsed/>
    <w:rsid w:val="003C5EA6"/>
    <w:pPr>
      <w:spacing w:after="0"/>
      <w:ind w:left="1200" w:hanging="240"/>
    </w:pPr>
    <w:rPr>
      <w:rFonts w:asciiTheme="minorHAnsi" w:hAnsiTheme="minorHAnsi"/>
      <w:sz w:val="20"/>
      <w:szCs w:val="20"/>
    </w:rPr>
  </w:style>
  <w:style w:type="paragraph" w:styleId="Index6">
    <w:name w:val="index 6"/>
    <w:basedOn w:val="Standard"/>
    <w:next w:val="Standard"/>
    <w:autoRedefine/>
    <w:uiPriority w:val="99"/>
    <w:unhideWhenUsed/>
    <w:rsid w:val="003C5EA6"/>
    <w:pPr>
      <w:spacing w:after="0"/>
      <w:ind w:left="1440" w:hanging="240"/>
    </w:pPr>
    <w:rPr>
      <w:rFonts w:asciiTheme="minorHAnsi" w:hAnsiTheme="minorHAnsi"/>
      <w:sz w:val="20"/>
      <w:szCs w:val="20"/>
    </w:rPr>
  </w:style>
  <w:style w:type="paragraph" w:styleId="Index7">
    <w:name w:val="index 7"/>
    <w:basedOn w:val="Standard"/>
    <w:next w:val="Standard"/>
    <w:autoRedefine/>
    <w:uiPriority w:val="99"/>
    <w:unhideWhenUsed/>
    <w:rsid w:val="003C5EA6"/>
    <w:pPr>
      <w:spacing w:after="0"/>
      <w:ind w:left="1680" w:hanging="240"/>
    </w:pPr>
    <w:rPr>
      <w:rFonts w:asciiTheme="minorHAnsi" w:hAnsiTheme="minorHAnsi"/>
      <w:sz w:val="20"/>
      <w:szCs w:val="20"/>
    </w:rPr>
  </w:style>
  <w:style w:type="paragraph" w:styleId="Index8">
    <w:name w:val="index 8"/>
    <w:basedOn w:val="Standard"/>
    <w:next w:val="Standard"/>
    <w:autoRedefine/>
    <w:uiPriority w:val="99"/>
    <w:unhideWhenUsed/>
    <w:rsid w:val="003C5EA6"/>
    <w:pPr>
      <w:spacing w:after="0"/>
      <w:ind w:left="1920" w:hanging="240"/>
    </w:pPr>
    <w:rPr>
      <w:rFonts w:asciiTheme="minorHAnsi" w:hAnsiTheme="minorHAnsi"/>
      <w:sz w:val="20"/>
      <w:szCs w:val="20"/>
    </w:rPr>
  </w:style>
  <w:style w:type="paragraph" w:styleId="Index9">
    <w:name w:val="index 9"/>
    <w:basedOn w:val="Standard"/>
    <w:next w:val="Standard"/>
    <w:autoRedefine/>
    <w:uiPriority w:val="99"/>
    <w:unhideWhenUsed/>
    <w:rsid w:val="003C5EA6"/>
    <w:pPr>
      <w:spacing w:after="0"/>
      <w:ind w:left="2160" w:hanging="240"/>
    </w:pPr>
    <w:rPr>
      <w:rFonts w:asciiTheme="minorHAnsi" w:hAnsiTheme="minorHAnsi"/>
      <w:sz w:val="20"/>
      <w:szCs w:val="20"/>
    </w:rPr>
  </w:style>
  <w:style w:type="paragraph" w:styleId="Indexberschrift">
    <w:name w:val="index heading"/>
    <w:basedOn w:val="Standard"/>
    <w:next w:val="Index1"/>
    <w:uiPriority w:val="99"/>
    <w:unhideWhenUsed/>
    <w:rsid w:val="003C5EA6"/>
    <w:pPr>
      <w:spacing w:after="0"/>
    </w:pPr>
    <w:rPr>
      <w:rFonts w:asciiTheme="minorHAnsi" w:hAnsiTheme="minorHAnsi"/>
      <w:sz w:val="20"/>
      <w:szCs w:val="20"/>
    </w:rPr>
  </w:style>
  <w:style w:type="paragraph" w:styleId="Literaturverzeichnis">
    <w:name w:val="Bibliography"/>
    <w:basedOn w:val="Standard"/>
    <w:next w:val="Standard"/>
    <w:uiPriority w:val="37"/>
    <w:unhideWhenUsed/>
    <w:rsid w:val="003C5EA6"/>
  </w:style>
  <w:style w:type="paragraph" w:styleId="berarbeitung">
    <w:name w:val="Revision"/>
    <w:hidden/>
    <w:uiPriority w:val="99"/>
    <w:semiHidden/>
    <w:rsid w:val="003C5EA6"/>
    <w:pPr>
      <w:spacing w:after="0" w:line="240" w:lineRule="auto"/>
    </w:pPr>
    <w:rPr>
      <w:rFonts w:ascii="Arial" w:hAnsi="Arial"/>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03EA1"/>
    <w:pPr>
      <w:spacing w:line="360" w:lineRule="auto"/>
    </w:pPr>
    <w:rPr>
      <w:rFonts w:ascii="Arial" w:hAnsi="Arial"/>
      <w:sz w:val="24"/>
    </w:rPr>
  </w:style>
  <w:style w:type="paragraph" w:styleId="berschrift1">
    <w:name w:val="heading 1"/>
    <w:basedOn w:val="Standard"/>
    <w:next w:val="Standard"/>
    <w:link w:val="berschrift1Zchn"/>
    <w:uiPriority w:val="9"/>
    <w:qFormat/>
    <w:rsid w:val="00203EA1"/>
    <w:pPr>
      <w:keepNext/>
      <w:keepLines/>
      <w:numPr>
        <w:numId w:val="1"/>
      </w:numPr>
      <w:spacing w:before="240" w:after="0"/>
      <w:jc w:val="center"/>
      <w:outlineLvl w:val="0"/>
    </w:pPr>
    <w:rPr>
      <w:rFonts w:eastAsiaTheme="majorEastAsia" w:cs="Arial"/>
      <w:sz w:val="52"/>
      <w:szCs w:val="32"/>
    </w:rPr>
  </w:style>
  <w:style w:type="paragraph" w:styleId="berschrift2">
    <w:name w:val="heading 2"/>
    <w:basedOn w:val="Standard"/>
    <w:next w:val="Standard"/>
    <w:link w:val="berschrift2Zchn"/>
    <w:uiPriority w:val="9"/>
    <w:unhideWhenUsed/>
    <w:qFormat/>
    <w:rsid w:val="00203EA1"/>
    <w:pPr>
      <w:keepNext/>
      <w:keepLines/>
      <w:numPr>
        <w:ilvl w:val="1"/>
        <w:numId w:val="1"/>
      </w:numPr>
      <w:spacing w:before="40" w:after="0"/>
      <w:outlineLvl w:val="1"/>
    </w:pPr>
    <w:rPr>
      <w:rFonts w:eastAsiaTheme="majorEastAsia" w:cs="Arial"/>
      <w:sz w:val="32"/>
      <w:szCs w:val="26"/>
    </w:rPr>
  </w:style>
  <w:style w:type="paragraph" w:styleId="berschrift3">
    <w:name w:val="heading 3"/>
    <w:basedOn w:val="Standard"/>
    <w:next w:val="Standard"/>
    <w:link w:val="berschrift3Zchn"/>
    <w:uiPriority w:val="9"/>
    <w:unhideWhenUsed/>
    <w:qFormat/>
    <w:rsid w:val="00D50E20"/>
    <w:pPr>
      <w:keepNext/>
      <w:keepLines/>
      <w:numPr>
        <w:ilvl w:val="2"/>
        <w:numId w:val="1"/>
      </w:numPr>
      <w:spacing w:before="40" w:after="0"/>
      <w:ind w:left="720"/>
      <w:outlineLvl w:val="2"/>
    </w:pPr>
    <w:rPr>
      <w:rFonts w:eastAsiaTheme="majorEastAsia" w:cs="Arial"/>
      <w:sz w:val="28"/>
      <w:szCs w:val="24"/>
    </w:rPr>
  </w:style>
  <w:style w:type="paragraph" w:styleId="berschrift4">
    <w:name w:val="heading 4"/>
    <w:basedOn w:val="Standard"/>
    <w:next w:val="Standard"/>
    <w:link w:val="berschrift4Zchn"/>
    <w:uiPriority w:val="9"/>
    <w:unhideWhenUsed/>
    <w:qFormat/>
    <w:rsid w:val="00A26DB8"/>
    <w:pPr>
      <w:keepNext/>
      <w:keepLines/>
      <w:numPr>
        <w:ilvl w:val="3"/>
        <w:numId w:val="1"/>
      </w:numPr>
      <w:spacing w:before="40" w:after="0"/>
      <w:outlineLvl w:val="3"/>
    </w:pPr>
    <w:rPr>
      <w:rFonts w:eastAsiaTheme="majorEastAsia" w:cs="Arial"/>
      <w:szCs w:val="24"/>
    </w:rPr>
  </w:style>
  <w:style w:type="paragraph" w:styleId="berschrift5">
    <w:name w:val="heading 5"/>
    <w:basedOn w:val="Standard"/>
    <w:next w:val="Standard"/>
    <w:link w:val="berschrift5Zchn"/>
    <w:uiPriority w:val="9"/>
    <w:semiHidden/>
    <w:unhideWhenUsed/>
    <w:qFormat/>
    <w:rsid w:val="00203E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03E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03E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03E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03E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03EA1"/>
    <w:pPr>
      <w:spacing w:after="0" w:line="240" w:lineRule="auto"/>
      <w:contextualSpacing/>
      <w:jc w:val="center"/>
    </w:pPr>
    <w:rPr>
      <w:rFonts w:eastAsiaTheme="majorEastAsia" w:cs="Arial"/>
      <w:spacing w:val="-10"/>
      <w:kern w:val="28"/>
      <w:sz w:val="56"/>
      <w:szCs w:val="56"/>
    </w:rPr>
  </w:style>
  <w:style w:type="character" w:customStyle="1" w:styleId="TitelZchn">
    <w:name w:val="Titel Zchn"/>
    <w:basedOn w:val="Absatz-Standardschriftart"/>
    <w:link w:val="Titel"/>
    <w:uiPriority w:val="10"/>
    <w:rsid w:val="00203EA1"/>
    <w:rPr>
      <w:rFonts w:ascii="Arial" w:eastAsiaTheme="majorEastAsia" w:hAnsi="Arial" w:cs="Arial"/>
      <w:spacing w:val="-10"/>
      <w:kern w:val="28"/>
      <w:sz w:val="56"/>
      <w:szCs w:val="56"/>
    </w:rPr>
  </w:style>
  <w:style w:type="paragraph" w:styleId="KeinLeerraum">
    <w:name w:val="No Spacing"/>
    <w:uiPriority w:val="1"/>
    <w:qFormat/>
    <w:rsid w:val="00203EA1"/>
    <w:pPr>
      <w:spacing w:after="0" w:line="240" w:lineRule="auto"/>
    </w:pPr>
    <w:rPr>
      <w:lang w:val="en-GB"/>
    </w:rPr>
  </w:style>
  <w:style w:type="paragraph" w:styleId="Untertitel">
    <w:name w:val="Subtitle"/>
    <w:basedOn w:val="Standard"/>
    <w:next w:val="Standard"/>
    <w:link w:val="UntertitelZchn"/>
    <w:uiPriority w:val="11"/>
    <w:qFormat/>
    <w:rsid w:val="00203EA1"/>
    <w:pPr>
      <w:numPr>
        <w:ilvl w:val="1"/>
      </w:numPr>
      <w:pBdr>
        <w:bottom w:val="single" w:sz="4" w:space="1" w:color="auto"/>
      </w:pBdr>
      <w:spacing w:after="240" w:line="240" w:lineRule="auto"/>
    </w:pPr>
    <w:rPr>
      <w:rFonts w:eastAsiaTheme="minorEastAsia" w:cs="Arial"/>
      <w:spacing w:val="15"/>
      <w:sz w:val="36"/>
    </w:rPr>
  </w:style>
  <w:style w:type="character" w:customStyle="1" w:styleId="UntertitelZchn">
    <w:name w:val="Untertitel Zchn"/>
    <w:basedOn w:val="Absatz-Standardschriftart"/>
    <w:link w:val="Untertitel"/>
    <w:uiPriority w:val="11"/>
    <w:rsid w:val="00203EA1"/>
    <w:rPr>
      <w:rFonts w:ascii="Arial" w:eastAsiaTheme="minorEastAsia" w:hAnsi="Arial" w:cs="Arial"/>
      <w:spacing w:val="15"/>
      <w:sz w:val="36"/>
    </w:rPr>
  </w:style>
  <w:style w:type="character" w:customStyle="1" w:styleId="berschrift1Zchn">
    <w:name w:val="Überschrift 1 Zchn"/>
    <w:basedOn w:val="Absatz-Standardschriftart"/>
    <w:link w:val="berschrift1"/>
    <w:uiPriority w:val="9"/>
    <w:rsid w:val="00203EA1"/>
    <w:rPr>
      <w:rFonts w:ascii="Arial" w:eastAsiaTheme="majorEastAsia" w:hAnsi="Arial" w:cs="Arial"/>
      <w:sz w:val="52"/>
      <w:szCs w:val="32"/>
    </w:rPr>
  </w:style>
  <w:style w:type="character" w:customStyle="1" w:styleId="berschrift2Zchn">
    <w:name w:val="Überschrift 2 Zchn"/>
    <w:basedOn w:val="Absatz-Standardschriftart"/>
    <w:link w:val="berschrift2"/>
    <w:uiPriority w:val="9"/>
    <w:rsid w:val="00203EA1"/>
    <w:rPr>
      <w:rFonts w:ascii="Arial" w:eastAsiaTheme="majorEastAsia" w:hAnsi="Arial" w:cs="Arial"/>
      <w:sz w:val="32"/>
      <w:szCs w:val="26"/>
      <w:lang w:val="en-GB"/>
    </w:rPr>
  </w:style>
  <w:style w:type="character" w:customStyle="1" w:styleId="berschrift3Zchn">
    <w:name w:val="Überschrift 3 Zchn"/>
    <w:basedOn w:val="Absatz-Standardschriftart"/>
    <w:link w:val="berschrift3"/>
    <w:uiPriority w:val="9"/>
    <w:rsid w:val="00D50E20"/>
    <w:rPr>
      <w:rFonts w:ascii="Arial" w:eastAsiaTheme="majorEastAsia" w:hAnsi="Arial" w:cs="Arial"/>
      <w:sz w:val="28"/>
      <w:szCs w:val="24"/>
      <w:lang w:val="en-GB"/>
    </w:rPr>
  </w:style>
  <w:style w:type="character" w:customStyle="1" w:styleId="berschrift4Zchn">
    <w:name w:val="Überschrift 4 Zchn"/>
    <w:basedOn w:val="Absatz-Standardschriftart"/>
    <w:link w:val="berschrift4"/>
    <w:uiPriority w:val="9"/>
    <w:rsid w:val="00A26DB8"/>
    <w:rPr>
      <w:rFonts w:ascii="Arial" w:eastAsiaTheme="majorEastAsia" w:hAnsi="Arial" w:cs="Arial"/>
      <w:sz w:val="24"/>
      <w:szCs w:val="24"/>
    </w:rPr>
  </w:style>
  <w:style w:type="character" w:customStyle="1" w:styleId="berschrift5Zchn">
    <w:name w:val="Überschrift 5 Zchn"/>
    <w:basedOn w:val="Absatz-Standardschriftart"/>
    <w:link w:val="berschrift5"/>
    <w:uiPriority w:val="9"/>
    <w:semiHidden/>
    <w:rsid w:val="00203EA1"/>
    <w:rPr>
      <w:rFonts w:asciiTheme="majorHAnsi" w:eastAsiaTheme="majorEastAsia" w:hAnsiTheme="majorHAnsi" w:cstheme="majorBidi"/>
      <w:color w:val="2F5496" w:themeColor="accent1" w:themeShade="BF"/>
      <w:sz w:val="24"/>
      <w:lang w:val="en-GB"/>
    </w:rPr>
  </w:style>
  <w:style w:type="character" w:customStyle="1" w:styleId="berschrift6Zchn">
    <w:name w:val="Überschrift 6 Zchn"/>
    <w:basedOn w:val="Absatz-Standardschriftart"/>
    <w:link w:val="berschrift6"/>
    <w:uiPriority w:val="9"/>
    <w:semiHidden/>
    <w:rsid w:val="00203EA1"/>
    <w:rPr>
      <w:rFonts w:asciiTheme="majorHAnsi" w:eastAsiaTheme="majorEastAsia" w:hAnsiTheme="majorHAnsi" w:cstheme="majorBidi"/>
      <w:color w:val="1F3763" w:themeColor="accent1" w:themeShade="7F"/>
      <w:sz w:val="24"/>
      <w:lang w:val="en-GB"/>
    </w:rPr>
  </w:style>
  <w:style w:type="character" w:customStyle="1" w:styleId="berschrift7Zchn">
    <w:name w:val="Überschrift 7 Zchn"/>
    <w:basedOn w:val="Absatz-Standardschriftart"/>
    <w:link w:val="berschrift7"/>
    <w:uiPriority w:val="9"/>
    <w:semiHidden/>
    <w:rsid w:val="00203EA1"/>
    <w:rPr>
      <w:rFonts w:asciiTheme="majorHAnsi" w:eastAsiaTheme="majorEastAsia" w:hAnsiTheme="majorHAnsi" w:cstheme="majorBidi"/>
      <w:i/>
      <w:iCs/>
      <w:color w:val="1F3763" w:themeColor="accent1" w:themeShade="7F"/>
      <w:sz w:val="24"/>
      <w:lang w:val="en-GB"/>
    </w:rPr>
  </w:style>
  <w:style w:type="character" w:customStyle="1" w:styleId="berschrift8Zchn">
    <w:name w:val="Überschrift 8 Zchn"/>
    <w:basedOn w:val="Absatz-Standardschriftart"/>
    <w:link w:val="berschrift8"/>
    <w:uiPriority w:val="9"/>
    <w:semiHidden/>
    <w:rsid w:val="00203EA1"/>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203EA1"/>
    <w:rPr>
      <w:rFonts w:asciiTheme="majorHAnsi" w:eastAsiaTheme="majorEastAsia" w:hAnsiTheme="majorHAnsi" w:cstheme="majorBidi"/>
      <w:i/>
      <w:iCs/>
      <w:color w:val="272727" w:themeColor="text1" w:themeTint="D8"/>
      <w:sz w:val="21"/>
      <w:szCs w:val="21"/>
      <w:lang w:val="en-GB"/>
    </w:rPr>
  </w:style>
  <w:style w:type="numbering" w:customStyle="1" w:styleId="Kapitelundnummerierteberschriften">
    <w:name w:val="Kapitel und nummerierte Überschriften"/>
    <w:uiPriority w:val="99"/>
    <w:rsid w:val="00203EA1"/>
    <w:pPr>
      <w:numPr>
        <w:numId w:val="3"/>
      </w:numPr>
    </w:pPr>
  </w:style>
  <w:style w:type="paragraph" w:styleId="Verzeichnis2">
    <w:name w:val="toc 2"/>
    <w:basedOn w:val="Standard"/>
    <w:next w:val="Standard"/>
    <w:autoRedefine/>
    <w:uiPriority w:val="39"/>
    <w:unhideWhenUsed/>
    <w:rsid w:val="00D50E20"/>
    <w:pPr>
      <w:spacing w:after="100"/>
      <w:ind w:left="240"/>
    </w:pPr>
  </w:style>
  <w:style w:type="paragraph" w:styleId="Verzeichnis1">
    <w:name w:val="toc 1"/>
    <w:basedOn w:val="Standard"/>
    <w:next w:val="Standard"/>
    <w:autoRedefine/>
    <w:uiPriority w:val="39"/>
    <w:unhideWhenUsed/>
    <w:rsid w:val="00D50E20"/>
    <w:pPr>
      <w:spacing w:after="100"/>
    </w:pPr>
  </w:style>
  <w:style w:type="paragraph" w:styleId="Verzeichnis3">
    <w:name w:val="toc 3"/>
    <w:basedOn w:val="Standard"/>
    <w:next w:val="Standard"/>
    <w:autoRedefine/>
    <w:uiPriority w:val="39"/>
    <w:unhideWhenUsed/>
    <w:rsid w:val="00D50E20"/>
    <w:pPr>
      <w:spacing w:after="100"/>
      <w:ind w:left="480"/>
    </w:pPr>
  </w:style>
  <w:style w:type="character" w:styleId="Hyperlink">
    <w:name w:val="Hyperlink"/>
    <w:basedOn w:val="Absatz-Standardschriftart"/>
    <w:uiPriority w:val="99"/>
    <w:unhideWhenUsed/>
    <w:rsid w:val="00D50E20"/>
    <w:rPr>
      <w:color w:val="0563C1" w:themeColor="hyperlink"/>
      <w:u w:val="single"/>
    </w:rPr>
  </w:style>
  <w:style w:type="paragraph" w:styleId="Kopfzeile">
    <w:name w:val="header"/>
    <w:basedOn w:val="Standard"/>
    <w:link w:val="KopfzeileZchn"/>
    <w:uiPriority w:val="99"/>
    <w:unhideWhenUsed/>
    <w:rsid w:val="00D50E2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0E20"/>
    <w:rPr>
      <w:rFonts w:ascii="Arial" w:hAnsi="Arial"/>
      <w:sz w:val="24"/>
      <w:lang w:val="en-GB"/>
    </w:rPr>
  </w:style>
  <w:style w:type="paragraph" w:styleId="Fuzeile">
    <w:name w:val="footer"/>
    <w:basedOn w:val="Standard"/>
    <w:link w:val="FuzeileZchn"/>
    <w:uiPriority w:val="99"/>
    <w:unhideWhenUsed/>
    <w:rsid w:val="00D50E2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0E20"/>
    <w:rPr>
      <w:rFonts w:ascii="Arial" w:hAnsi="Arial"/>
      <w:sz w:val="24"/>
      <w:lang w:val="en-GB"/>
    </w:rPr>
  </w:style>
  <w:style w:type="character" w:styleId="Platzhaltertext">
    <w:name w:val="Placeholder Text"/>
    <w:basedOn w:val="Absatz-Standardschriftart"/>
    <w:uiPriority w:val="99"/>
    <w:semiHidden/>
    <w:rsid w:val="00D50E20"/>
    <w:rPr>
      <w:color w:val="808080"/>
    </w:rPr>
  </w:style>
  <w:style w:type="paragraph" w:styleId="Sprechblasentext">
    <w:name w:val="Balloon Text"/>
    <w:basedOn w:val="Standard"/>
    <w:link w:val="SprechblasentextZchn"/>
    <w:uiPriority w:val="99"/>
    <w:semiHidden/>
    <w:unhideWhenUsed/>
    <w:rsid w:val="00A26DB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DB8"/>
    <w:rPr>
      <w:rFonts w:ascii="Tahoma" w:hAnsi="Tahoma" w:cs="Tahoma"/>
      <w:sz w:val="16"/>
      <w:szCs w:val="16"/>
    </w:rPr>
  </w:style>
  <w:style w:type="paragraph" w:styleId="Beschriftung">
    <w:name w:val="caption"/>
    <w:basedOn w:val="Standard"/>
    <w:next w:val="Standard"/>
    <w:uiPriority w:val="35"/>
    <w:unhideWhenUsed/>
    <w:qFormat/>
    <w:rsid w:val="00B63663"/>
    <w:pPr>
      <w:spacing w:after="200" w:line="240" w:lineRule="auto"/>
    </w:pPr>
    <w:rPr>
      <w:b/>
      <w:bCs/>
      <w:color w:val="4472C4" w:themeColor="accent1"/>
      <w:sz w:val="18"/>
      <w:szCs w:val="18"/>
    </w:rPr>
  </w:style>
  <w:style w:type="paragraph" w:styleId="Abbildungsverzeichnis">
    <w:name w:val="table of figures"/>
    <w:basedOn w:val="Standard"/>
    <w:next w:val="Standard"/>
    <w:uiPriority w:val="99"/>
    <w:unhideWhenUsed/>
    <w:rsid w:val="00E5454F"/>
    <w:pPr>
      <w:spacing w:after="0"/>
    </w:pPr>
  </w:style>
  <w:style w:type="paragraph" w:styleId="Funotentext">
    <w:name w:val="footnote text"/>
    <w:basedOn w:val="Standard"/>
    <w:link w:val="FunotentextZchn"/>
    <w:uiPriority w:val="99"/>
    <w:semiHidden/>
    <w:unhideWhenUsed/>
    <w:rsid w:val="000A13D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A13D3"/>
    <w:rPr>
      <w:rFonts w:ascii="Arial" w:hAnsi="Arial"/>
      <w:sz w:val="20"/>
      <w:szCs w:val="20"/>
    </w:rPr>
  </w:style>
  <w:style w:type="character" w:styleId="Funotenzeichen">
    <w:name w:val="footnote reference"/>
    <w:basedOn w:val="Absatz-Standardschriftart"/>
    <w:uiPriority w:val="99"/>
    <w:semiHidden/>
    <w:unhideWhenUsed/>
    <w:rsid w:val="000A13D3"/>
    <w:rPr>
      <w:vertAlign w:val="superscript"/>
    </w:rPr>
  </w:style>
  <w:style w:type="paragraph" w:styleId="Index2">
    <w:name w:val="index 2"/>
    <w:basedOn w:val="Standard"/>
    <w:next w:val="Standard"/>
    <w:autoRedefine/>
    <w:uiPriority w:val="99"/>
    <w:unhideWhenUsed/>
    <w:rsid w:val="003C5EA6"/>
    <w:pPr>
      <w:spacing w:after="0"/>
      <w:ind w:left="480" w:hanging="240"/>
    </w:pPr>
    <w:rPr>
      <w:rFonts w:asciiTheme="minorHAnsi" w:hAnsiTheme="minorHAnsi"/>
      <w:sz w:val="20"/>
      <w:szCs w:val="20"/>
    </w:rPr>
  </w:style>
  <w:style w:type="paragraph" w:styleId="Index1">
    <w:name w:val="index 1"/>
    <w:basedOn w:val="Standard"/>
    <w:next w:val="Standard"/>
    <w:autoRedefine/>
    <w:uiPriority w:val="99"/>
    <w:unhideWhenUsed/>
    <w:rsid w:val="003C5EA6"/>
    <w:pPr>
      <w:tabs>
        <w:tab w:val="right" w:leader="dot" w:pos="9060"/>
      </w:tabs>
      <w:spacing w:after="0"/>
    </w:pPr>
    <w:rPr>
      <w:szCs w:val="20"/>
    </w:rPr>
  </w:style>
  <w:style w:type="paragraph" w:styleId="Index3">
    <w:name w:val="index 3"/>
    <w:basedOn w:val="Standard"/>
    <w:next w:val="Standard"/>
    <w:autoRedefine/>
    <w:uiPriority w:val="99"/>
    <w:unhideWhenUsed/>
    <w:rsid w:val="003C5EA6"/>
    <w:pPr>
      <w:spacing w:after="0"/>
      <w:ind w:left="720" w:hanging="240"/>
    </w:pPr>
    <w:rPr>
      <w:rFonts w:asciiTheme="minorHAnsi" w:hAnsiTheme="minorHAnsi"/>
      <w:sz w:val="20"/>
      <w:szCs w:val="20"/>
    </w:rPr>
  </w:style>
  <w:style w:type="paragraph" w:styleId="Index4">
    <w:name w:val="index 4"/>
    <w:basedOn w:val="Standard"/>
    <w:next w:val="Standard"/>
    <w:autoRedefine/>
    <w:uiPriority w:val="99"/>
    <w:unhideWhenUsed/>
    <w:rsid w:val="003C5EA6"/>
    <w:pPr>
      <w:spacing w:after="0"/>
      <w:ind w:left="960" w:hanging="240"/>
    </w:pPr>
    <w:rPr>
      <w:rFonts w:asciiTheme="minorHAnsi" w:hAnsiTheme="minorHAnsi"/>
      <w:sz w:val="20"/>
      <w:szCs w:val="20"/>
    </w:rPr>
  </w:style>
  <w:style w:type="paragraph" w:styleId="Index5">
    <w:name w:val="index 5"/>
    <w:basedOn w:val="Standard"/>
    <w:next w:val="Standard"/>
    <w:autoRedefine/>
    <w:uiPriority w:val="99"/>
    <w:unhideWhenUsed/>
    <w:rsid w:val="003C5EA6"/>
    <w:pPr>
      <w:spacing w:after="0"/>
      <w:ind w:left="1200" w:hanging="240"/>
    </w:pPr>
    <w:rPr>
      <w:rFonts w:asciiTheme="minorHAnsi" w:hAnsiTheme="minorHAnsi"/>
      <w:sz w:val="20"/>
      <w:szCs w:val="20"/>
    </w:rPr>
  </w:style>
  <w:style w:type="paragraph" w:styleId="Index6">
    <w:name w:val="index 6"/>
    <w:basedOn w:val="Standard"/>
    <w:next w:val="Standard"/>
    <w:autoRedefine/>
    <w:uiPriority w:val="99"/>
    <w:unhideWhenUsed/>
    <w:rsid w:val="003C5EA6"/>
    <w:pPr>
      <w:spacing w:after="0"/>
      <w:ind w:left="1440" w:hanging="240"/>
    </w:pPr>
    <w:rPr>
      <w:rFonts w:asciiTheme="minorHAnsi" w:hAnsiTheme="minorHAnsi"/>
      <w:sz w:val="20"/>
      <w:szCs w:val="20"/>
    </w:rPr>
  </w:style>
  <w:style w:type="paragraph" w:styleId="Index7">
    <w:name w:val="index 7"/>
    <w:basedOn w:val="Standard"/>
    <w:next w:val="Standard"/>
    <w:autoRedefine/>
    <w:uiPriority w:val="99"/>
    <w:unhideWhenUsed/>
    <w:rsid w:val="003C5EA6"/>
    <w:pPr>
      <w:spacing w:after="0"/>
      <w:ind w:left="1680" w:hanging="240"/>
    </w:pPr>
    <w:rPr>
      <w:rFonts w:asciiTheme="minorHAnsi" w:hAnsiTheme="minorHAnsi"/>
      <w:sz w:val="20"/>
      <w:szCs w:val="20"/>
    </w:rPr>
  </w:style>
  <w:style w:type="paragraph" w:styleId="Index8">
    <w:name w:val="index 8"/>
    <w:basedOn w:val="Standard"/>
    <w:next w:val="Standard"/>
    <w:autoRedefine/>
    <w:uiPriority w:val="99"/>
    <w:unhideWhenUsed/>
    <w:rsid w:val="003C5EA6"/>
    <w:pPr>
      <w:spacing w:after="0"/>
      <w:ind w:left="1920" w:hanging="240"/>
    </w:pPr>
    <w:rPr>
      <w:rFonts w:asciiTheme="minorHAnsi" w:hAnsiTheme="minorHAnsi"/>
      <w:sz w:val="20"/>
      <w:szCs w:val="20"/>
    </w:rPr>
  </w:style>
  <w:style w:type="paragraph" w:styleId="Index9">
    <w:name w:val="index 9"/>
    <w:basedOn w:val="Standard"/>
    <w:next w:val="Standard"/>
    <w:autoRedefine/>
    <w:uiPriority w:val="99"/>
    <w:unhideWhenUsed/>
    <w:rsid w:val="003C5EA6"/>
    <w:pPr>
      <w:spacing w:after="0"/>
      <w:ind w:left="2160" w:hanging="240"/>
    </w:pPr>
    <w:rPr>
      <w:rFonts w:asciiTheme="minorHAnsi" w:hAnsiTheme="minorHAnsi"/>
      <w:sz w:val="20"/>
      <w:szCs w:val="20"/>
    </w:rPr>
  </w:style>
  <w:style w:type="paragraph" w:styleId="Indexberschrift">
    <w:name w:val="index heading"/>
    <w:basedOn w:val="Standard"/>
    <w:next w:val="Index1"/>
    <w:uiPriority w:val="99"/>
    <w:unhideWhenUsed/>
    <w:rsid w:val="003C5EA6"/>
    <w:pPr>
      <w:spacing w:after="0"/>
    </w:pPr>
    <w:rPr>
      <w:rFonts w:asciiTheme="minorHAnsi" w:hAnsiTheme="minorHAnsi"/>
      <w:sz w:val="20"/>
      <w:szCs w:val="20"/>
    </w:rPr>
  </w:style>
  <w:style w:type="paragraph" w:styleId="Literaturverzeichnis">
    <w:name w:val="Bibliography"/>
    <w:basedOn w:val="Standard"/>
    <w:next w:val="Standard"/>
    <w:uiPriority w:val="37"/>
    <w:unhideWhenUsed/>
    <w:rsid w:val="003C5EA6"/>
  </w:style>
  <w:style w:type="paragraph" w:styleId="berarbeitung">
    <w:name w:val="Revision"/>
    <w:hidden/>
    <w:uiPriority w:val="99"/>
    <w:semiHidden/>
    <w:rsid w:val="003C5EA6"/>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8667">
      <w:bodyDiv w:val="1"/>
      <w:marLeft w:val="0"/>
      <w:marRight w:val="0"/>
      <w:marTop w:val="0"/>
      <w:marBottom w:val="0"/>
      <w:divBdr>
        <w:top w:val="none" w:sz="0" w:space="0" w:color="auto"/>
        <w:left w:val="none" w:sz="0" w:space="0" w:color="auto"/>
        <w:bottom w:val="none" w:sz="0" w:space="0" w:color="auto"/>
        <w:right w:val="none" w:sz="0" w:space="0" w:color="auto"/>
      </w:divBdr>
    </w:div>
    <w:div w:id="858009619">
      <w:bodyDiv w:val="1"/>
      <w:marLeft w:val="0"/>
      <w:marRight w:val="0"/>
      <w:marTop w:val="0"/>
      <w:marBottom w:val="0"/>
      <w:divBdr>
        <w:top w:val="none" w:sz="0" w:space="0" w:color="auto"/>
        <w:left w:val="none" w:sz="0" w:space="0" w:color="auto"/>
        <w:bottom w:val="none" w:sz="0" w:space="0" w:color="auto"/>
        <w:right w:val="none" w:sz="0" w:space="0" w:color="auto"/>
      </w:divBdr>
    </w:div>
    <w:div w:id="966741830">
      <w:bodyDiv w:val="1"/>
      <w:marLeft w:val="0"/>
      <w:marRight w:val="0"/>
      <w:marTop w:val="0"/>
      <w:marBottom w:val="0"/>
      <w:divBdr>
        <w:top w:val="none" w:sz="0" w:space="0" w:color="auto"/>
        <w:left w:val="none" w:sz="0" w:space="0" w:color="auto"/>
        <w:bottom w:val="none" w:sz="0" w:space="0" w:color="auto"/>
        <w:right w:val="none" w:sz="0" w:space="0" w:color="auto"/>
      </w:divBdr>
    </w:div>
    <w:div w:id="1042173752">
      <w:bodyDiv w:val="1"/>
      <w:marLeft w:val="0"/>
      <w:marRight w:val="0"/>
      <w:marTop w:val="0"/>
      <w:marBottom w:val="0"/>
      <w:divBdr>
        <w:top w:val="none" w:sz="0" w:space="0" w:color="auto"/>
        <w:left w:val="none" w:sz="0" w:space="0" w:color="auto"/>
        <w:bottom w:val="none" w:sz="0" w:space="0" w:color="auto"/>
        <w:right w:val="none" w:sz="0" w:space="0" w:color="auto"/>
      </w:divBdr>
    </w:div>
    <w:div w:id="1126391751">
      <w:bodyDiv w:val="1"/>
      <w:marLeft w:val="0"/>
      <w:marRight w:val="0"/>
      <w:marTop w:val="0"/>
      <w:marBottom w:val="0"/>
      <w:divBdr>
        <w:top w:val="none" w:sz="0" w:space="0" w:color="auto"/>
        <w:left w:val="none" w:sz="0" w:space="0" w:color="auto"/>
        <w:bottom w:val="none" w:sz="0" w:space="0" w:color="auto"/>
        <w:right w:val="none" w:sz="0" w:space="0" w:color="auto"/>
      </w:divBdr>
    </w:div>
    <w:div w:id="1798059857">
      <w:bodyDiv w:val="1"/>
      <w:marLeft w:val="0"/>
      <w:marRight w:val="0"/>
      <w:marTop w:val="0"/>
      <w:marBottom w:val="0"/>
      <w:divBdr>
        <w:top w:val="none" w:sz="0" w:space="0" w:color="auto"/>
        <w:left w:val="none" w:sz="0" w:space="0" w:color="auto"/>
        <w:bottom w:val="none" w:sz="0" w:space="0" w:color="auto"/>
        <w:right w:val="none" w:sz="0" w:space="0" w:color="auto"/>
      </w:divBdr>
    </w:div>
    <w:div w:id="2053798914">
      <w:bodyDiv w:val="1"/>
      <w:marLeft w:val="0"/>
      <w:marRight w:val="0"/>
      <w:marTop w:val="0"/>
      <w:marBottom w:val="0"/>
      <w:divBdr>
        <w:top w:val="none" w:sz="0" w:space="0" w:color="auto"/>
        <w:left w:val="none" w:sz="0" w:space="0" w:color="auto"/>
        <w:bottom w:val="none" w:sz="0" w:space="0" w:color="auto"/>
        <w:right w:val="none" w:sz="0" w:space="0" w:color="auto"/>
      </w:divBdr>
    </w:div>
    <w:div w:id="2110275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picscdn.redblue.de/doi/pixelboxx-mss-70863644/fee_786_587_png/OCULUS-Rift-VR-Virtual-Reality-Headset" TargetMode="External"/><Relationship Id="rId3" Type="http://schemas.openxmlformats.org/officeDocument/2006/relationships/hyperlink" Target="https://www.vive.com/media/filer_public/f7/e1/f7e1eb16-6a14-4707-a82b-c9f7024ba161/base_station_01.jpg" TargetMode="External"/><Relationship Id="rId7" Type="http://schemas.openxmlformats.org/officeDocument/2006/relationships/hyperlink" Target="http://picscdn.redblue.de/doi/pixelboxx-mss-70945115/fee_786_587_png/SONY-PlayStation-VR-Virtual-Reality-Brille" TargetMode="External"/><Relationship Id="rId2" Type="http://schemas.openxmlformats.org/officeDocument/2006/relationships/hyperlink" Target="https://1.f.ix.de/imgs/18/1/2/7/0/2/7/8/Track-b4e19a7f169eda66.png" TargetMode="External"/><Relationship Id="rId1" Type="http://schemas.openxmlformats.org/officeDocument/2006/relationships/hyperlink" Target="https://1.f.ix.de/imgs/18/1/2/7/0/2/7/8/Kinect-5d0e062ea99ee253.jpeg" TargetMode="External"/><Relationship Id="rId6" Type="http://schemas.openxmlformats.org/officeDocument/2006/relationships/hyperlink" Target="http://www.samsung.com/common/img/galaxynote4/micro/feature/gearvr/imagination_0.jpg" TargetMode="External"/><Relationship Id="rId5" Type="http://schemas.openxmlformats.org/officeDocument/2006/relationships/hyperlink" Target="https://www.vive.com/media/filer_public/ac/85/ac8560e4-8d7f-42b6-9394-8fa6d5064b4e/controller_01.jpg" TargetMode="External"/><Relationship Id="rId10" Type="http://schemas.openxmlformats.org/officeDocument/2006/relationships/hyperlink" Target="https://www.vive.com/media/filer_public/d1/ec/d1ecfd2e-4bed-479f-9c18-2e81c8b952ad/tracker-s03.png" TargetMode="External"/><Relationship Id="rId4" Type="http://schemas.openxmlformats.org/officeDocument/2006/relationships/hyperlink" Target="http://www.virtuix.com/wp-content/uploads/2014/12/omni_product.png" TargetMode="External"/><Relationship Id="rId9" Type="http://schemas.openxmlformats.org/officeDocument/2006/relationships/hyperlink" Target="http://picscdn.redblue.de/doi/pixelboxx-mss-72183776/fee_786_587_png/HTC-Vive-Virtual-Reality-Brille-inkl.-Star-Trek%3A-Bridge-Crew"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A61344DCF6A415EACA886E410B5CF25"/>
        <w:category>
          <w:name w:val="Allgemein"/>
          <w:gallery w:val="placeholder"/>
        </w:category>
        <w:types>
          <w:type w:val="bbPlcHdr"/>
        </w:types>
        <w:behaviors>
          <w:behavior w:val="content"/>
        </w:behaviors>
        <w:guid w:val="{E6006456-6FE5-4D19-B34C-9F2083A96F43}"/>
      </w:docPartPr>
      <w:docPartBody>
        <w:p w:rsidR="008907FD" w:rsidRDefault="003C5460">
          <w:r w:rsidRPr="0029021F">
            <w:rPr>
              <w:rStyle w:val="Platzhaltertext"/>
            </w:rPr>
            <w:t>[Schlüsselwörter]</w:t>
          </w:r>
        </w:p>
      </w:docPartBody>
    </w:docPart>
    <w:docPart>
      <w:docPartPr>
        <w:name w:val="F5233F1FB6E147B4B3BE6EADE49863EC"/>
        <w:category>
          <w:name w:val="Allgemein"/>
          <w:gallery w:val="placeholder"/>
        </w:category>
        <w:types>
          <w:type w:val="bbPlcHdr"/>
        </w:types>
        <w:behaviors>
          <w:behavior w:val="content"/>
        </w:behaviors>
        <w:guid w:val="{4D010E19-8D1C-40BE-B06F-8175BBDC394C}"/>
      </w:docPartPr>
      <w:docPartBody>
        <w:p w:rsidR="008907FD" w:rsidRDefault="003C5460">
          <w:r w:rsidRPr="0029021F">
            <w:rPr>
              <w:rStyle w:val="Platzhaltertext"/>
            </w:rPr>
            <w:t>[Titel]</w:t>
          </w:r>
        </w:p>
      </w:docPartBody>
    </w:docPart>
    <w:docPart>
      <w:docPartPr>
        <w:name w:val="E039ABC0140647CB8E988604855C0182"/>
        <w:category>
          <w:name w:val="Allgemein"/>
          <w:gallery w:val="placeholder"/>
        </w:category>
        <w:types>
          <w:type w:val="bbPlcHdr"/>
        </w:types>
        <w:behaviors>
          <w:behavior w:val="content"/>
        </w:behaviors>
        <w:guid w:val="{F06DD0D5-6420-41FE-B301-AA8E7E795A4A}"/>
      </w:docPartPr>
      <w:docPartBody>
        <w:p w:rsidR="00505ADC" w:rsidRDefault="003C5460">
          <w:pPr>
            <w:pStyle w:val="E039ABC0140647CB8E988604855C0182"/>
          </w:pPr>
          <w:r w:rsidRPr="0029021F">
            <w:rPr>
              <w:rStyle w:val="Platzhaltertext"/>
            </w:rPr>
            <w:t>[Titel]</w:t>
          </w:r>
        </w:p>
      </w:docPartBody>
    </w:docPart>
    <w:docPart>
      <w:docPartPr>
        <w:name w:val="B349739B54D1469F9B4AC2ECB0AAF2EE"/>
        <w:category>
          <w:name w:val="Allgemein"/>
          <w:gallery w:val="placeholder"/>
        </w:category>
        <w:types>
          <w:type w:val="bbPlcHdr"/>
        </w:types>
        <w:behaviors>
          <w:behavior w:val="content"/>
        </w:behaviors>
        <w:guid w:val="{FEDE99CE-8CF1-4396-A9EB-4AEC7F5229EE}"/>
      </w:docPartPr>
      <w:docPartBody>
        <w:p w:rsidR="00505ADC" w:rsidRDefault="003C5460">
          <w:pPr>
            <w:pStyle w:val="B349739B54D1469F9B4AC2ECB0AAF2EE"/>
          </w:pPr>
          <w:r w:rsidRPr="0029021F">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D7"/>
    <w:rsid w:val="000E23E1"/>
    <w:rsid w:val="00122EFA"/>
    <w:rsid w:val="00204C58"/>
    <w:rsid w:val="003C5460"/>
    <w:rsid w:val="00505ADC"/>
    <w:rsid w:val="006509D7"/>
    <w:rsid w:val="008907FD"/>
    <w:rsid w:val="0089123D"/>
    <w:rsid w:val="00AE0CCD"/>
    <w:rsid w:val="00C12E1A"/>
    <w:rsid w:val="00C55F8E"/>
    <w:rsid w:val="00CC2F1D"/>
    <w:rsid w:val="00D800D8"/>
    <w:rsid w:val="00E204D2"/>
    <w:rsid w:val="00ED23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509D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5460"/>
    <w:rPr>
      <w:color w:val="808080"/>
    </w:rPr>
  </w:style>
  <w:style w:type="paragraph" w:customStyle="1" w:styleId="E039ABC0140647CB8E988604855C0182">
    <w:name w:val="E039ABC0140647CB8E988604855C0182"/>
    <w:pPr>
      <w:spacing w:after="200" w:line="276" w:lineRule="auto"/>
    </w:pPr>
    <w:rPr>
      <w:lang w:val="de-DE" w:eastAsia="de-DE"/>
    </w:rPr>
  </w:style>
  <w:style w:type="paragraph" w:customStyle="1" w:styleId="B349739B54D1469F9B4AC2ECB0AAF2EE">
    <w:name w:val="B349739B54D1469F9B4AC2ECB0AAF2EE"/>
    <w:pPr>
      <w:spacing w:after="200" w:line="276" w:lineRule="auto"/>
    </w:pPr>
    <w:rPr>
      <w:lang w:val="de-DE" w:eastAsia="de-DE"/>
    </w:rPr>
  </w:style>
  <w:style w:type="paragraph" w:customStyle="1" w:styleId="6C28E6B61FDE41BC874DED3B8E4785C4">
    <w:name w:val="6C28E6B61FDE41BC874DED3B8E4785C4"/>
    <w:pPr>
      <w:spacing w:after="200" w:line="276" w:lineRule="auto"/>
    </w:pPr>
    <w:rPr>
      <w:lang w:val="de-DE" w:eastAsia="de-DE"/>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509D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5460"/>
    <w:rPr>
      <w:color w:val="808080"/>
    </w:rPr>
  </w:style>
  <w:style w:type="paragraph" w:customStyle="1" w:styleId="E039ABC0140647CB8E988604855C0182">
    <w:name w:val="E039ABC0140647CB8E988604855C0182"/>
    <w:pPr>
      <w:spacing w:after="200" w:line="276" w:lineRule="auto"/>
    </w:pPr>
    <w:rPr>
      <w:lang w:val="de-DE" w:eastAsia="de-DE"/>
    </w:rPr>
  </w:style>
  <w:style w:type="paragraph" w:customStyle="1" w:styleId="B349739B54D1469F9B4AC2ECB0AAF2EE">
    <w:name w:val="B349739B54D1469F9B4AC2ECB0AAF2EE"/>
    <w:pPr>
      <w:spacing w:after="200" w:line="276" w:lineRule="auto"/>
    </w:pPr>
    <w:rPr>
      <w:lang w:val="de-DE" w:eastAsia="de-DE"/>
    </w:rPr>
  </w:style>
  <w:style w:type="paragraph" w:customStyle="1" w:styleId="6C28E6B61FDE41BC874DED3B8E4785C4">
    <w:name w:val="6C28E6B61FDE41BC874DED3B8E4785C4"/>
    <w:pPr>
      <w:spacing w:after="200" w:line="276" w:lineRule="auto"/>
    </w:pPr>
    <w:rPr>
      <w:lang w:val="de-DE" w:eastAsia="de-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Mic17</b:Tag>
    <b:SourceType>InternetSite</b:SourceType>
    <b:Guid>{86F276B8-6F1C-49BA-9D15-AF9B9FC8D7EB}</b:Guid>
    <b:Title>Kinect-Hardware</b:Title>
    <b:Year>2017</b:Year>
    <b:Author>
      <b:Author>
        <b:Corporate>Microsoft</b:Corporate>
      </b:Author>
    </b:Author>
    <b:ProductionCompany>Microsoft</b:ProductionCompany>
    <b:Month>Juli</b:Month>
    <b:Day>13</b:Day>
    <b:YearAccessed>2017</b:YearAccessed>
    <b:MonthAccessed>Juli</b:MonthAccessed>
    <b:DayAccessed>13</b:DayAccessed>
    <b:URL>https://developer.microsoft.com/de-de/windows/kinect/hardware</b:URL>
    <b:RefOrder>1</b:RefOrder>
  </b:Source>
</b:Sources>
</file>

<file path=customXml/itemProps1.xml><?xml version="1.0" encoding="utf-8"?>
<ds:datastoreItem xmlns:ds="http://schemas.openxmlformats.org/officeDocument/2006/customXml" ds:itemID="{34AA17A9-8A7F-4B2B-82E3-7F112DD1D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FF4210FD.dotm</Template>
  <TotalTime>0</TotalTime>
  <Pages>1</Pages>
  <Words>7304</Words>
  <Characters>46016</Characters>
  <Application>Microsoft Office Word</Application>
  <DocSecurity>0</DocSecurity>
  <Lines>383</Lines>
  <Paragraphs>106</Paragraphs>
  <ScaleCrop>false</ScaleCrop>
  <HeadingPairs>
    <vt:vector size="2" baseType="variant">
      <vt:variant>
        <vt:lpstr>Titel</vt:lpstr>
      </vt:variant>
      <vt:variant>
        <vt:i4>1</vt:i4>
      </vt:variant>
    </vt:vector>
  </HeadingPairs>
  <TitlesOfParts>
    <vt:vector size="1" baseType="lpstr">
      <vt:lpstr>Technologieupgrade für das StereoX Labor</vt:lpstr>
    </vt:vector>
  </TitlesOfParts>
  <Company>Duale Hochschule Baden-Württemberg</Company>
  <LinksUpToDate>false</LinksUpToDate>
  <CharactersWithSpaces>53214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Technologieupgrade für das StereoX Labor</dc:title>
  <dc:creator>Patrick Ziegeldorf;nico.kubasta@hensoldt.net</dc:creator>
  <cp:keywords>Studienarbeit</cp:keywords>
  <cp:lastModifiedBy>Kubasta, Nico (HENSOLDT)</cp:lastModifiedBy>
  <cp:revision>4</cp:revision>
  <dcterms:created xsi:type="dcterms:W3CDTF">2017-07-13T13:03:00Z</dcterms:created>
  <dcterms:modified xsi:type="dcterms:W3CDTF">2017-07-13T13:19:00Z</dcterms:modified>
  <cp:contentStatus>work in progress</cp:contentStatus>
</cp:coreProperties>
</file>